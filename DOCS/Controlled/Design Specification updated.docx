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Style w:val="BodyTextChar"/>
        </w:rPr>
        <w:alias w:val="Title"/>
        <w:id w:val="473469232"/>
        <w:placeholder>
          <w:docPart w:val="21546CFB3438430C9D086881A468E8B5"/>
        </w:placeholder>
        <w:dataBinding w:prefixMappings="xmlns:ns0='http://purl.org/dc/elements/1.1/' xmlns:ns1='http://schemas.openxmlformats.org/package/2006/metadata/core-properties' " w:xpath="/ns1:coreProperties[1]/ns0:title[1]" w:storeItemID="{6C3C8BC8-F283-45AE-878A-BAB7291924A1}"/>
        <w:text/>
      </w:sdtPr>
      <w:sdtContent>
        <w:p w:rsidR="00290CCF" w:rsidRPr="00B207EC" w:rsidRDefault="005245AB" w:rsidP="0047267A">
          <w:pPr>
            <w:pStyle w:val="Title"/>
          </w:pPr>
          <w:r w:rsidRPr="00B207EC">
            <w:rPr>
              <w:rStyle w:val="BodyTextChar"/>
            </w:rPr>
            <w:t>Software Engineering Group Project</w:t>
          </w:r>
        </w:p>
      </w:sdtContent>
    </w:sdt>
    <w:sdt>
      <w:sdtPr>
        <w:alias w:val="Subject"/>
        <w:id w:val="473469265"/>
        <w:placeholder>
          <w:docPart w:val="D00FD44FE4174F4389F750F42DC54802"/>
        </w:placeholder>
        <w:dataBinding w:prefixMappings="xmlns:ns0='http://purl.org/dc/elements/1.1/' xmlns:ns1='http://schemas.openxmlformats.org/package/2006/metadata/core-properties' " w:xpath="/ns1:coreProperties[1]/ns0:subject[1]" w:storeItemID="{6C3C8BC8-F283-45AE-878A-BAB7291924A1}"/>
        <w:text/>
      </w:sdtPr>
      <w:sdtContent>
        <w:p w:rsidR="009A7185" w:rsidRPr="00B207EC" w:rsidRDefault="00F44D6F" w:rsidP="0047267A">
          <w:pPr>
            <w:pStyle w:val="Subtitle"/>
          </w:pPr>
          <w:r w:rsidRPr="00B207EC">
            <w:t>Design Specification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B207EC" w:rsidTr="009D12AB">
        <w:tc>
          <w:tcPr>
            <w:tcW w:w="1276" w:type="dxa"/>
          </w:tcPr>
          <w:p w:rsidR="0003694C" w:rsidRPr="00B207EC" w:rsidRDefault="0003694C" w:rsidP="00B30EDD">
            <w:r w:rsidRPr="00B207EC">
              <w:t>Author:</w:t>
            </w:r>
          </w:p>
        </w:tc>
        <w:tc>
          <w:tcPr>
            <w:tcW w:w="4355" w:type="dxa"/>
          </w:tcPr>
          <w:p w:rsidR="0003694C" w:rsidRPr="00B207EC" w:rsidRDefault="00E75B5A" w:rsidP="00BA41FE">
            <w:sdt>
              <w:sdtPr>
                <w:alias w:val="Author"/>
                <w:id w:val="473469229"/>
                <w:placeholder>
                  <w:docPart w:val="6BEF660AAA29450C8ADBEAA82EBB4752"/>
                </w:placeholder>
                <w:dataBinding w:prefixMappings="xmlns:ns0='http://purl.org/dc/elements/1.1/' xmlns:ns1='http://schemas.openxmlformats.org/package/2006/metadata/core-properties' " w:xpath="/ns1:coreProperties[1]/ns0:creator[1]" w:storeItemID="{6C3C8BC8-F283-45AE-878A-BAB7291924A1}"/>
                <w:text/>
              </w:sdtPr>
              <w:sdtContent>
                <w:r w:rsidR="00992862">
                  <w:t>Christopher Edwards;Douglas Gardner;Luke Horwood;Jostein Kristiansen;Ben Rainbow;Ashley Smith;James Woodside;Dillon Cuffe</w:t>
                </w:r>
              </w:sdtContent>
            </w:sdt>
          </w:p>
        </w:tc>
      </w:tr>
      <w:tr w:rsidR="0003694C" w:rsidRPr="00B207EC" w:rsidTr="009D12AB">
        <w:tc>
          <w:tcPr>
            <w:tcW w:w="1276" w:type="dxa"/>
          </w:tcPr>
          <w:p w:rsidR="0003694C" w:rsidRPr="00B207EC" w:rsidRDefault="0003694C" w:rsidP="00290CCF">
            <w:r w:rsidRPr="00B207EC">
              <w:t>Config Ref:</w:t>
            </w:r>
          </w:p>
        </w:tc>
        <w:tc>
          <w:tcPr>
            <w:tcW w:w="4355" w:type="dxa"/>
          </w:tcPr>
          <w:p w:rsidR="0003694C" w:rsidRPr="00B207EC" w:rsidRDefault="000E465A" w:rsidP="00570A64">
            <w:r w:rsidRPr="00B207EC">
              <w:t>SE_02</w:t>
            </w:r>
            <w:r w:rsidR="00F44D6F" w:rsidRPr="00B207EC">
              <w:t>_DS_001</w:t>
            </w:r>
          </w:p>
        </w:tc>
      </w:tr>
      <w:tr w:rsidR="0003694C" w:rsidRPr="00B207EC" w:rsidTr="009D12AB">
        <w:tc>
          <w:tcPr>
            <w:tcW w:w="1276" w:type="dxa"/>
          </w:tcPr>
          <w:p w:rsidR="0003694C" w:rsidRPr="00B207EC" w:rsidRDefault="0003694C" w:rsidP="00290CCF">
            <w:r w:rsidRPr="00B207EC">
              <w:t>Date:</w:t>
            </w:r>
          </w:p>
        </w:tc>
        <w:tc>
          <w:tcPr>
            <w:tcW w:w="4355" w:type="dxa"/>
          </w:tcPr>
          <w:p w:rsidR="0003694C" w:rsidRPr="00B207EC" w:rsidRDefault="00D93CDD" w:rsidP="00290CCF">
            <w:r>
              <w:t>2014-01-29</w:t>
            </w:r>
          </w:p>
        </w:tc>
      </w:tr>
      <w:tr w:rsidR="0003694C" w:rsidRPr="00B207EC" w:rsidTr="009D12AB">
        <w:tc>
          <w:tcPr>
            <w:tcW w:w="1276" w:type="dxa"/>
          </w:tcPr>
          <w:p w:rsidR="0003694C" w:rsidRPr="00B207EC" w:rsidRDefault="0003694C" w:rsidP="00290CCF">
            <w:r w:rsidRPr="00B207EC">
              <w:t>Version:</w:t>
            </w:r>
          </w:p>
        </w:tc>
        <w:tc>
          <w:tcPr>
            <w:tcW w:w="4355" w:type="dxa"/>
          </w:tcPr>
          <w:p w:rsidR="0003694C" w:rsidRPr="00B207EC" w:rsidRDefault="00E75B5A" w:rsidP="00BF53A5">
            <w:sdt>
              <w:sdtPr>
                <w:alias w:val="Keywords"/>
                <w:id w:val="473469293"/>
                <w:placeholder>
                  <w:docPart w:val="3CE98E62649545FABB7692F269873451"/>
                </w:placeholder>
                <w:dataBinding w:prefixMappings="xmlns:ns0='http://purl.org/dc/elements/1.1/' xmlns:ns1='http://schemas.openxmlformats.org/package/2006/metadata/core-properties' " w:xpath="/ns1:coreProperties[1]/ns1:keywords[1]" w:storeItemID="{6C3C8BC8-F283-45AE-878A-BAB7291924A1}"/>
                <w:text/>
              </w:sdtPr>
              <w:sdtContent>
                <w:r w:rsidR="00D93CDD">
                  <w:t>0.4</w:t>
                </w:r>
              </w:sdtContent>
            </w:sdt>
            <w:r w:rsidR="00CA50B8" w:rsidRPr="00B207EC">
              <w:fldChar w:fldCharType="begin"/>
            </w:r>
            <w:r w:rsidR="009A7185" w:rsidRPr="00B207EC">
              <w:instrText xml:space="preserve"> DOCVARIABLE  Version  \* MERGEFORMAT </w:instrText>
            </w:r>
            <w:r w:rsidR="00CA50B8" w:rsidRPr="00B207EC">
              <w:fldChar w:fldCharType="end"/>
            </w:r>
          </w:p>
        </w:tc>
      </w:tr>
      <w:tr w:rsidR="0003694C" w:rsidRPr="00B207EC" w:rsidTr="009D12AB">
        <w:tc>
          <w:tcPr>
            <w:tcW w:w="1276" w:type="dxa"/>
          </w:tcPr>
          <w:p w:rsidR="0003694C" w:rsidRPr="00B207EC" w:rsidRDefault="0003694C" w:rsidP="00290CCF">
            <w:r w:rsidRPr="00B207EC">
              <w:t>Status:</w:t>
            </w:r>
          </w:p>
        </w:tc>
        <w:tc>
          <w:tcPr>
            <w:tcW w:w="4355" w:type="dxa"/>
          </w:tcPr>
          <w:p w:rsidR="0003694C" w:rsidRPr="00B207EC" w:rsidRDefault="00E75B5A" w:rsidP="009A7185">
            <w:sdt>
              <w:sdtPr>
                <w:alias w:val="Status"/>
                <w:id w:val="473469228"/>
                <w:placeholder>
                  <w:docPart w:val="52DD97D5BC7A41A2A7EDDB5D2C11CEA0"/>
                </w:placeholder>
                <w:dataBinding w:prefixMappings="xmlns:ns0='http://purl.org/dc/elements/1.1/' xmlns:ns1='http://schemas.openxmlformats.org/package/2006/metadata/core-properties' " w:xpath="/ns1:coreProperties[1]/ns1:contentStatus[1]" w:storeItemID="{6C3C8BC8-F283-45AE-878A-BAB7291924A1}"/>
                <w:text/>
              </w:sdtPr>
              <w:sdtContent>
                <w:r w:rsidR="00BF53A5" w:rsidRPr="00B207EC">
                  <w:t>Released</w:t>
                </w:r>
                <w:r w:rsidR="00D93CDD">
                  <w:t xml:space="preserve"> v1.1</w:t>
                </w:r>
              </w:sdtContent>
            </w:sdt>
          </w:p>
        </w:tc>
      </w:tr>
    </w:tbl>
    <w:p w:rsidR="00573F2E" w:rsidRPr="00B207EC" w:rsidRDefault="00497D29" w:rsidP="00506697">
      <w:pPr>
        <w:rPr>
          <w:kern w:val="28"/>
        </w:rPr>
      </w:pPr>
      <w:r w:rsidRPr="00B207EC">
        <w:rPr>
          <w:noProof/>
          <w:lang w:eastAsia="zh-CN" w:bidi="ta-IN"/>
        </w:rPr>
        <mc:AlternateContent>
          <mc:Choice Requires="wps">
            <w:drawing>
              <wp:anchor distT="0" distB="0" distL="114300" distR="114300" simplePos="0" relativeHeight="251660288" behindDoc="0" locked="0" layoutInCell="1" allowOverlap="1" wp14:anchorId="62214EBC" wp14:editId="32D6728A">
                <wp:simplePos x="0" y="0"/>
                <wp:positionH relativeFrom="leftMargin">
                  <wp:posOffset>916885</wp:posOffset>
                </wp:positionH>
                <wp:positionV relativeFrom="bottomMargin">
                  <wp:posOffset>-1244572</wp:posOffset>
                </wp:positionV>
                <wp:extent cx="3265170" cy="125984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412AC" w:rsidRPr="00D93CDD" w:rsidRDefault="005412AC" w:rsidP="00177A99">
                            <w:pPr>
                              <w:rPr>
                                <w:i/>
                                <w:iCs/>
                              </w:rPr>
                            </w:pPr>
                            <w:r w:rsidRPr="00D93CDD">
                              <w:rPr>
                                <w:i/>
                                <w:iCs/>
                              </w:rPr>
                              <w:t>Department of Computer Science</w:t>
                            </w:r>
                          </w:p>
                          <w:p w:rsidR="005412AC" w:rsidRPr="00D93CDD" w:rsidRDefault="005412AC" w:rsidP="00177A99">
                            <w:pPr>
                              <w:rPr>
                                <w:i/>
                                <w:iCs/>
                              </w:rPr>
                            </w:pPr>
                            <w:r w:rsidRPr="00D93CDD">
                              <w:rPr>
                                <w:i/>
                                <w:iCs/>
                              </w:rPr>
                              <w:t>Aberystwyth University</w:t>
                            </w:r>
                          </w:p>
                          <w:p w:rsidR="005412AC" w:rsidRPr="00D93CDD" w:rsidRDefault="005412AC" w:rsidP="00177A99">
                            <w:pPr>
                              <w:rPr>
                                <w:i/>
                                <w:iCs/>
                              </w:rPr>
                            </w:pPr>
                            <w:r w:rsidRPr="00D93CDD">
                              <w:rPr>
                                <w:i/>
                                <w:iCs/>
                              </w:rPr>
                              <w:t>Aberystwyth</w:t>
                            </w:r>
                          </w:p>
                          <w:p w:rsidR="005412AC" w:rsidRPr="00D93CDD" w:rsidRDefault="005412AC" w:rsidP="00177A99">
                            <w:pPr>
                              <w:rPr>
                                <w:i/>
                                <w:iCs/>
                              </w:rPr>
                            </w:pPr>
                            <w:r w:rsidRPr="00D93CDD">
                              <w:rPr>
                                <w:i/>
                                <w:iCs/>
                              </w:rPr>
                              <w:t>Ceredigion</w:t>
                            </w:r>
                          </w:p>
                          <w:p w:rsidR="005412AC" w:rsidRPr="00D93CDD" w:rsidRDefault="005412AC" w:rsidP="00177A99">
                            <w:pPr>
                              <w:rPr>
                                <w:i/>
                                <w:iCs/>
                              </w:rPr>
                            </w:pPr>
                            <w:r w:rsidRPr="00D93CDD">
                              <w:rPr>
                                <w:i/>
                                <w:iCs/>
                              </w:rPr>
                              <w:t>SY23 3DB</w:t>
                            </w:r>
                          </w:p>
                          <w:p w:rsidR="005412AC" w:rsidRPr="00D93CDD" w:rsidRDefault="005412AC">
                            <w:pPr>
                              <w:rPr>
                                <w:i/>
                                <w:iCs/>
                              </w:rPr>
                            </w:pPr>
                            <w:r>
                              <w:rPr>
                                <w:i/>
                                <w:iCs/>
                              </w:rPr>
                              <w:t>Copyright © Contributors, 2014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72.2pt;margin-top:-98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ZrgwIAABA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" stroked="f">
                <v:textbox>
                  <w:txbxContent>
                    <w:p w:rsidR="005412AC" w:rsidRPr="00D93CDD" w:rsidRDefault="005412AC" w:rsidP="00177A99">
                      <w:pPr>
                        <w:rPr>
                          <w:i/>
                          <w:iCs/>
                        </w:rPr>
                      </w:pPr>
                      <w:r w:rsidRPr="00D93CDD">
                        <w:rPr>
                          <w:i/>
                          <w:iCs/>
                        </w:rPr>
                        <w:t>Department of Computer Science</w:t>
                      </w:r>
                    </w:p>
                    <w:p w:rsidR="005412AC" w:rsidRPr="00D93CDD" w:rsidRDefault="005412AC" w:rsidP="00177A99">
                      <w:pPr>
                        <w:rPr>
                          <w:i/>
                          <w:iCs/>
                        </w:rPr>
                      </w:pPr>
                      <w:r w:rsidRPr="00D93CDD">
                        <w:rPr>
                          <w:i/>
                          <w:iCs/>
                        </w:rPr>
                        <w:t>Aberystwyth University</w:t>
                      </w:r>
                    </w:p>
                    <w:p w:rsidR="005412AC" w:rsidRPr="00D93CDD" w:rsidRDefault="005412AC" w:rsidP="00177A99">
                      <w:pPr>
                        <w:rPr>
                          <w:i/>
                          <w:iCs/>
                        </w:rPr>
                      </w:pPr>
                      <w:r w:rsidRPr="00D93CDD">
                        <w:rPr>
                          <w:i/>
                          <w:iCs/>
                        </w:rPr>
                        <w:t>Aberystwyth</w:t>
                      </w:r>
                    </w:p>
                    <w:p w:rsidR="005412AC" w:rsidRPr="00D93CDD" w:rsidRDefault="005412AC" w:rsidP="00177A99">
                      <w:pPr>
                        <w:rPr>
                          <w:i/>
                          <w:iCs/>
                        </w:rPr>
                      </w:pPr>
                      <w:r w:rsidRPr="00D93CDD">
                        <w:rPr>
                          <w:i/>
                          <w:iCs/>
                        </w:rPr>
                        <w:t>Ceredigion</w:t>
                      </w:r>
                    </w:p>
                    <w:p w:rsidR="005412AC" w:rsidRPr="00D93CDD" w:rsidRDefault="005412AC" w:rsidP="00177A99">
                      <w:pPr>
                        <w:rPr>
                          <w:i/>
                          <w:iCs/>
                        </w:rPr>
                      </w:pPr>
                      <w:r w:rsidRPr="00D93CDD">
                        <w:rPr>
                          <w:i/>
                          <w:iCs/>
                        </w:rPr>
                        <w:t>SY23 3DB</w:t>
                      </w:r>
                    </w:p>
                    <w:p w:rsidR="005412AC" w:rsidRPr="00D93CDD" w:rsidRDefault="005412AC">
                      <w:pPr>
                        <w:rPr>
                          <w:i/>
                          <w:iCs/>
                        </w:rPr>
                      </w:pPr>
                      <w:r>
                        <w:rPr>
                          <w:i/>
                          <w:iCs/>
                        </w:rPr>
                        <w:t>Copyright © Contributors, 2014</w:t>
                      </w:r>
                    </w:p>
                  </w:txbxContent>
                </v:textbox>
                <w10:wrap anchorx="margin" anchory="margin"/>
              </v:shape>
            </w:pict>
          </mc:Fallback>
        </mc:AlternateContent>
      </w:r>
      <w:r w:rsidR="00573F2E" w:rsidRPr="00B207EC">
        <w:br w:type="page"/>
      </w:r>
    </w:p>
    <w:p w:rsidR="00290CCF" w:rsidRPr="00B207EC" w:rsidRDefault="00A44A71" w:rsidP="00F64A04">
      <w:pPr>
        <w:pStyle w:val="UnnumHeading1"/>
      </w:pPr>
      <w:bookmarkStart w:id="0" w:name="_Toc378845229"/>
      <w:r w:rsidRPr="00B207EC">
        <w:lastRenderedPageBreak/>
        <w:t>CONTENTS</w:t>
      </w:r>
      <w:bookmarkEnd w:id="0"/>
    </w:p>
    <w:p w:rsidR="009D7DB8" w:rsidRDefault="00CA50B8">
      <w:pPr>
        <w:pStyle w:val="TOC1"/>
        <w:rPr>
          <w:rFonts w:asciiTheme="minorHAnsi" w:eastAsiaTheme="minorEastAsia" w:hAnsiTheme="minorHAnsi" w:cstheme="minorBidi"/>
          <w:caps w:val="0"/>
          <w:noProof/>
          <w:sz w:val="22"/>
          <w:szCs w:val="22"/>
          <w:lang w:eastAsia="zh-CN" w:bidi="ta-IN"/>
        </w:rPr>
      </w:pPr>
      <w:r w:rsidRPr="00B207EC">
        <w:fldChar w:fldCharType="begin"/>
      </w:r>
      <w:r w:rsidR="00A44A71" w:rsidRPr="00B207EC">
        <w:instrText xml:space="preserve"> TOC \o "1-2" </w:instrText>
      </w:r>
      <w:r w:rsidRPr="00B207EC">
        <w:fldChar w:fldCharType="separate"/>
      </w:r>
      <w:r w:rsidR="009D7DB8">
        <w:rPr>
          <w:noProof/>
        </w:rPr>
        <w:t>CONTENTS</w:t>
      </w:r>
      <w:r w:rsidR="009D7DB8">
        <w:rPr>
          <w:noProof/>
        </w:rPr>
        <w:tab/>
      </w:r>
      <w:r w:rsidR="009D7DB8">
        <w:rPr>
          <w:noProof/>
        </w:rPr>
        <w:fldChar w:fldCharType="begin"/>
      </w:r>
      <w:r w:rsidR="009D7DB8">
        <w:rPr>
          <w:noProof/>
        </w:rPr>
        <w:instrText xml:space="preserve"> PAGEREF _Toc378845229 \h </w:instrText>
      </w:r>
      <w:r w:rsidR="009D7DB8">
        <w:rPr>
          <w:noProof/>
        </w:rPr>
      </w:r>
      <w:r w:rsidR="009D7DB8">
        <w:rPr>
          <w:noProof/>
        </w:rPr>
        <w:fldChar w:fldCharType="separate"/>
      </w:r>
      <w:r w:rsidR="009D7DB8">
        <w:rPr>
          <w:noProof/>
        </w:rPr>
        <w:t>2</w:t>
      </w:r>
      <w:r w:rsidR="009D7DB8">
        <w:rPr>
          <w:noProof/>
        </w:rPr>
        <w:fldChar w:fldCharType="end"/>
      </w:r>
    </w:p>
    <w:p w:rsidR="009D7DB8" w:rsidRDefault="009D7DB8">
      <w:pPr>
        <w:pStyle w:val="TOC1"/>
        <w:tabs>
          <w:tab w:val="left" w:pos="440"/>
        </w:tabs>
        <w:rPr>
          <w:rFonts w:asciiTheme="minorHAnsi" w:eastAsiaTheme="minorEastAsia" w:hAnsiTheme="minorHAnsi" w:cstheme="minorBidi"/>
          <w:caps w:val="0"/>
          <w:noProof/>
          <w:sz w:val="22"/>
          <w:szCs w:val="22"/>
          <w:lang w:eastAsia="zh-CN" w:bidi="ta-IN"/>
        </w:rPr>
      </w:pPr>
      <w:r>
        <w:rPr>
          <w:noProof/>
        </w:rPr>
        <w:t>1.</w:t>
      </w:r>
      <w:r>
        <w:rPr>
          <w:rFonts w:asciiTheme="minorHAnsi" w:eastAsiaTheme="minorEastAsia" w:hAnsiTheme="minorHAnsi" w:cstheme="minorBidi"/>
          <w:caps w:val="0"/>
          <w:noProof/>
          <w:sz w:val="22"/>
          <w:szCs w:val="22"/>
          <w:lang w:eastAsia="zh-CN" w:bidi="ta-IN"/>
        </w:rPr>
        <w:tab/>
      </w:r>
      <w:r>
        <w:rPr>
          <w:noProof/>
        </w:rPr>
        <w:t>Introduction</w:t>
      </w:r>
      <w:r>
        <w:rPr>
          <w:noProof/>
        </w:rPr>
        <w:tab/>
      </w:r>
      <w:r>
        <w:rPr>
          <w:noProof/>
        </w:rPr>
        <w:fldChar w:fldCharType="begin"/>
      </w:r>
      <w:r>
        <w:rPr>
          <w:noProof/>
        </w:rPr>
        <w:instrText xml:space="preserve"> PAGEREF _Toc378845230 \h </w:instrText>
      </w:r>
      <w:r>
        <w:rPr>
          <w:noProof/>
        </w:rPr>
      </w:r>
      <w:r>
        <w:rPr>
          <w:noProof/>
        </w:rPr>
        <w:fldChar w:fldCharType="separate"/>
      </w:r>
      <w:r>
        <w:rPr>
          <w:noProof/>
        </w:rPr>
        <w:t>3</w:t>
      </w:r>
      <w:r>
        <w:rPr>
          <w:noProof/>
        </w:rPr>
        <w:fldChar w:fldCharType="end"/>
      </w:r>
    </w:p>
    <w:p w:rsidR="009D7DB8" w:rsidRDefault="009D7DB8">
      <w:pPr>
        <w:pStyle w:val="TOC2"/>
        <w:tabs>
          <w:tab w:val="left" w:pos="880"/>
        </w:tabs>
        <w:rPr>
          <w:rFonts w:asciiTheme="minorHAnsi" w:eastAsiaTheme="minorEastAsia" w:hAnsiTheme="minorHAnsi" w:cstheme="minorBidi"/>
          <w:noProof/>
          <w:sz w:val="22"/>
          <w:szCs w:val="22"/>
          <w:lang w:eastAsia="zh-CN" w:bidi="ta-IN"/>
        </w:rPr>
      </w:pPr>
      <w:r>
        <w:rPr>
          <w:noProof/>
          <w:lang w:eastAsia="en-GB"/>
        </w:rPr>
        <w:t>1.1</w:t>
      </w:r>
      <w:r>
        <w:rPr>
          <w:rFonts w:asciiTheme="minorHAnsi" w:eastAsiaTheme="minorEastAsia" w:hAnsiTheme="minorHAnsi" w:cstheme="minorBidi"/>
          <w:noProof/>
          <w:sz w:val="22"/>
          <w:szCs w:val="22"/>
          <w:lang w:eastAsia="zh-CN" w:bidi="ta-IN"/>
        </w:rPr>
        <w:tab/>
      </w:r>
      <w:r>
        <w:rPr>
          <w:noProof/>
          <w:lang w:eastAsia="en-GB"/>
        </w:rPr>
        <w:t>Purpose of this Document</w:t>
      </w:r>
      <w:r>
        <w:rPr>
          <w:noProof/>
        </w:rPr>
        <w:tab/>
      </w:r>
      <w:r>
        <w:rPr>
          <w:noProof/>
        </w:rPr>
        <w:fldChar w:fldCharType="begin"/>
      </w:r>
      <w:r>
        <w:rPr>
          <w:noProof/>
        </w:rPr>
        <w:instrText xml:space="preserve"> PAGEREF _Toc378845231 \h </w:instrText>
      </w:r>
      <w:r>
        <w:rPr>
          <w:noProof/>
        </w:rPr>
      </w:r>
      <w:r>
        <w:rPr>
          <w:noProof/>
        </w:rPr>
        <w:fldChar w:fldCharType="separate"/>
      </w:r>
      <w:r>
        <w:rPr>
          <w:noProof/>
        </w:rPr>
        <w:t>3</w:t>
      </w:r>
      <w:r>
        <w:rPr>
          <w:noProof/>
        </w:rPr>
        <w:fldChar w:fldCharType="end"/>
      </w:r>
    </w:p>
    <w:p w:rsidR="009D7DB8" w:rsidRDefault="009D7DB8">
      <w:pPr>
        <w:pStyle w:val="TOC2"/>
        <w:tabs>
          <w:tab w:val="left" w:pos="880"/>
        </w:tabs>
        <w:rPr>
          <w:rFonts w:asciiTheme="minorHAnsi" w:eastAsiaTheme="minorEastAsia" w:hAnsiTheme="minorHAnsi" w:cstheme="minorBidi"/>
          <w:noProof/>
          <w:sz w:val="22"/>
          <w:szCs w:val="22"/>
          <w:lang w:eastAsia="zh-CN" w:bidi="ta-IN"/>
        </w:rPr>
      </w:pPr>
      <w:r>
        <w:rPr>
          <w:noProof/>
          <w:lang w:eastAsia="en-GB"/>
        </w:rPr>
        <w:t>1.2</w:t>
      </w:r>
      <w:r>
        <w:rPr>
          <w:rFonts w:asciiTheme="minorHAnsi" w:eastAsiaTheme="minorEastAsia" w:hAnsiTheme="minorHAnsi" w:cstheme="minorBidi"/>
          <w:noProof/>
          <w:sz w:val="22"/>
          <w:szCs w:val="22"/>
          <w:lang w:eastAsia="zh-CN" w:bidi="ta-IN"/>
        </w:rPr>
        <w:tab/>
      </w:r>
      <w:r>
        <w:rPr>
          <w:noProof/>
          <w:lang w:eastAsia="en-GB"/>
        </w:rPr>
        <w:t>Scope</w:t>
      </w:r>
      <w:r>
        <w:rPr>
          <w:noProof/>
        </w:rPr>
        <w:tab/>
      </w:r>
      <w:r>
        <w:rPr>
          <w:noProof/>
        </w:rPr>
        <w:fldChar w:fldCharType="begin"/>
      </w:r>
      <w:r>
        <w:rPr>
          <w:noProof/>
        </w:rPr>
        <w:instrText xml:space="preserve"> PAGEREF _Toc378845232 \h </w:instrText>
      </w:r>
      <w:r>
        <w:rPr>
          <w:noProof/>
        </w:rPr>
      </w:r>
      <w:r>
        <w:rPr>
          <w:noProof/>
        </w:rPr>
        <w:fldChar w:fldCharType="separate"/>
      </w:r>
      <w:r>
        <w:rPr>
          <w:noProof/>
        </w:rPr>
        <w:t>3</w:t>
      </w:r>
      <w:r>
        <w:rPr>
          <w:noProof/>
        </w:rPr>
        <w:fldChar w:fldCharType="end"/>
      </w:r>
    </w:p>
    <w:p w:rsidR="009D7DB8" w:rsidRDefault="009D7DB8">
      <w:pPr>
        <w:pStyle w:val="TOC2"/>
        <w:tabs>
          <w:tab w:val="left" w:pos="880"/>
        </w:tabs>
        <w:rPr>
          <w:rFonts w:asciiTheme="minorHAnsi" w:eastAsiaTheme="minorEastAsia" w:hAnsiTheme="minorHAnsi" w:cstheme="minorBidi"/>
          <w:noProof/>
          <w:sz w:val="22"/>
          <w:szCs w:val="22"/>
          <w:lang w:eastAsia="zh-CN" w:bidi="ta-IN"/>
        </w:rPr>
      </w:pPr>
      <w:r>
        <w:rPr>
          <w:noProof/>
          <w:lang w:eastAsia="en-GB"/>
        </w:rPr>
        <w:t>1.3</w:t>
      </w:r>
      <w:r>
        <w:rPr>
          <w:rFonts w:asciiTheme="minorHAnsi" w:eastAsiaTheme="minorEastAsia" w:hAnsiTheme="minorHAnsi" w:cstheme="minorBidi"/>
          <w:noProof/>
          <w:sz w:val="22"/>
          <w:szCs w:val="22"/>
          <w:lang w:eastAsia="zh-CN" w:bidi="ta-IN"/>
        </w:rPr>
        <w:tab/>
      </w:r>
      <w:r>
        <w:rPr>
          <w:noProof/>
          <w:lang w:eastAsia="en-GB"/>
        </w:rPr>
        <w:t>Objectives</w:t>
      </w:r>
      <w:r>
        <w:rPr>
          <w:noProof/>
        </w:rPr>
        <w:tab/>
      </w:r>
      <w:r>
        <w:rPr>
          <w:noProof/>
        </w:rPr>
        <w:fldChar w:fldCharType="begin"/>
      </w:r>
      <w:r>
        <w:rPr>
          <w:noProof/>
        </w:rPr>
        <w:instrText xml:space="preserve"> PAGEREF _Toc378845233 \h </w:instrText>
      </w:r>
      <w:r>
        <w:rPr>
          <w:noProof/>
        </w:rPr>
      </w:r>
      <w:r>
        <w:rPr>
          <w:noProof/>
        </w:rPr>
        <w:fldChar w:fldCharType="separate"/>
      </w:r>
      <w:r>
        <w:rPr>
          <w:noProof/>
        </w:rPr>
        <w:t>3</w:t>
      </w:r>
      <w:r>
        <w:rPr>
          <w:noProof/>
        </w:rPr>
        <w:fldChar w:fldCharType="end"/>
      </w:r>
    </w:p>
    <w:p w:rsidR="009D7DB8" w:rsidRDefault="009D7DB8">
      <w:pPr>
        <w:pStyle w:val="TOC1"/>
        <w:tabs>
          <w:tab w:val="left" w:pos="440"/>
        </w:tabs>
        <w:rPr>
          <w:rFonts w:asciiTheme="minorHAnsi" w:eastAsiaTheme="minorEastAsia" w:hAnsiTheme="minorHAnsi" w:cstheme="minorBidi"/>
          <w:caps w:val="0"/>
          <w:noProof/>
          <w:sz w:val="22"/>
          <w:szCs w:val="22"/>
          <w:lang w:eastAsia="zh-CN" w:bidi="ta-IN"/>
        </w:rPr>
      </w:pPr>
      <w:r>
        <w:rPr>
          <w:noProof/>
        </w:rPr>
        <w:t>2.</w:t>
      </w:r>
      <w:r>
        <w:rPr>
          <w:rFonts w:asciiTheme="minorHAnsi" w:eastAsiaTheme="minorEastAsia" w:hAnsiTheme="minorHAnsi" w:cstheme="minorBidi"/>
          <w:caps w:val="0"/>
          <w:noProof/>
          <w:sz w:val="22"/>
          <w:szCs w:val="22"/>
          <w:lang w:eastAsia="zh-CN" w:bidi="ta-IN"/>
        </w:rPr>
        <w:tab/>
      </w:r>
      <w:r>
        <w:rPr>
          <w:noProof/>
        </w:rPr>
        <w:t>decomposition description</w:t>
      </w:r>
      <w:r>
        <w:rPr>
          <w:noProof/>
        </w:rPr>
        <w:tab/>
      </w:r>
      <w:r>
        <w:rPr>
          <w:noProof/>
        </w:rPr>
        <w:fldChar w:fldCharType="begin"/>
      </w:r>
      <w:r>
        <w:rPr>
          <w:noProof/>
        </w:rPr>
        <w:instrText xml:space="preserve"> PAGEREF _Toc378845234 \h </w:instrText>
      </w:r>
      <w:r>
        <w:rPr>
          <w:noProof/>
        </w:rPr>
      </w:r>
      <w:r>
        <w:rPr>
          <w:noProof/>
        </w:rPr>
        <w:fldChar w:fldCharType="separate"/>
      </w:r>
      <w:r>
        <w:rPr>
          <w:noProof/>
        </w:rPr>
        <w:t>3</w:t>
      </w:r>
      <w:r>
        <w:rPr>
          <w:noProof/>
        </w:rPr>
        <w:fldChar w:fldCharType="end"/>
      </w:r>
    </w:p>
    <w:p w:rsidR="009D7DB8" w:rsidRDefault="009D7DB8">
      <w:pPr>
        <w:pStyle w:val="TOC2"/>
        <w:tabs>
          <w:tab w:val="left" w:pos="880"/>
        </w:tabs>
        <w:rPr>
          <w:rFonts w:asciiTheme="minorHAnsi" w:eastAsiaTheme="minorEastAsia" w:hAnsiTheme="minorHAnsi" w:cstheme="minorBidi"/>
          <w:noProof/>
          <w:sz w:val="22"/>
          <w:szCs w:val="22"/>
          <w:lang w:eastAsia="zh-CN" w:bidi="ta-IN"/>
        </w:rPr>
      </w:pPr>
      <w:r>
        <w:rPr>
          <w:noProof/>
          <w:lang w:eastAsia="en-GB"/>
        </w:rPr>
        <w:t>2.1</w:t>
      </w:r>
      <w:r>
        <w:rPr>
          <w:rFonts w:asciiTheme="minorHAnsi" w:eastAsiaTheme="minorEastAsia" w:hAnsiTheme="minorHAnsi" w:cstheme="minorBidi"/>
          <w:noProof/>
          <w:sz w:val="22"/>
          <w:szCs w:val="22"/>
          <w:lang w:eastAsia="zh-CN" w:bidi="ta-IN"/>
        </w:rPr>
        <w:tab/>
      </w:r>
      <w:r w:rsidRPr="00FB7615">
        <w:rPr>
          <w:noProof/>
          <w:lang w:val="en-US" w:eastAsia="en-GB"/>
        </w:rPr>
        <w:t>Programs in system</w:t>
      </w:r>
      <w:r>
        <w:rPr>
          <w:noProof/>
        </w:rPr>
        <w:tab/>
      </w:r>
      <w:r>
        <w:rPr>
          <w:noProof/>
        </w:rPr>
        <w:fldChar w:fldCharType="begin"/>
      </w:r>
      <w:r>
        <w:rPr>
          <w:noProof/>
        </w:rPr>
        <w:instrText xml:space="preserve"> PAGEREF _Toc378845235 \h </w:instrText>
      </w:r>
      <w:r>
        <w:rPr>
          <w:noProof/>
        </w:rPr>
      </w:r>
      <w:r>
        <w:rPr>
          <w:noProof/>
        </w:rPr>
        <w:fldChar w:fldCharType="separate"/>
      </w:r>
      <w:r>
        <w:rPr>
          <w:noProof/>
        </w:rPr>
        <w:t>3</w:t>
      </w:r>
      <w:r>
        <w:rPr>
          <w:noProof/>
        </w:rPr>
        <w:fldChar w:fldCharType="end"/>
      </w:r>
    </w:p>
    <w:p w:rsidR="009D7DB8" w:rsidRDefault="009D7DB8">
      <w:pPr>
        <w:pStyle w:val="TOC2"/>
        <w:tabs>
          <w:tab w:val="left" w:pos="880"/>
        </w:tabs>
        <w:rPr>
          <w:rFonts w:asciiTheme="minorHAnsi" w:eastAsiaTheme="minorEastAsia" w:hAnsiTheme="minorHAnsi" w:cstheme="minorBidi"/>
          <w:noProof/>
          <w:sz w:val="22"/>
          <w:szCs w:val="22"/>
          <w:lang w:eastAsia="zh-CN" w:bidi="ta-IN"/>
        </w:rPr>
      </w:pPr>
      <w:r>
        <w:rPr>
          <w:noProof/>
        </w:rPr>
        <w:t>2.2</w:t>
      </w:r>
      <w:r>
        <w:rPr>
          <w:rFonts w:asciiTheme="minorHAnsi" w:eastAsiaTheme="minorEastAsia" w:hAnsiTheme="minorHAnsi" w:cstheme="minorBidi"/>
          <w:noProof/>
          <w:sz w:val="22"/>
          <w:szCs w:val="22"/>
          <w:lang w:eastAsia="zh-CN" w:bidi="ta-IN"/>
        </w:rPr>
        <w:tab/>
      </w:r>
      <w:r>
        <w:rPr>
          <w:noProof/>
        </w:rPr>
        <w:t>Mapping Function Requirements</w:t>
      </w:r>
      <w:r>
        <w:rPr>
          <w:noProof/>
        </w:rPr>
        <w:tab/>
      </w:r>
      <w:r>
        <w:rPr>
          <w:noProof/>
        </w:rPr>
        <w:fldChar w:fldCharType="begin"/>
      </w:r>
      <w:r>
        <w:rPr>
          <w:noProof/>
        </w:rPr>
        <w:instrText xml:space="preserve"> PAGEREF _Toc378845236 \h </w:instrText>
      </w:r>
      <w:r>
        <w:rPr>
          <w:noProof/>
        </w:rPr>
      </w:r>
      <w:r>
        <w:rPr>
          <w:noProof/>
        </w:rPr>
        <w:fldChar w:fldCharType="separate"/>
      </w:r>
      <w:r>
        <w:rPr>
          <w:noProof/>
        </w:rPr>
        <w:t>7</w:t>
      </w:r>
      <w:r>
        <w:rPr>
          <w:noProof/>
        </w:rPr>
        <w:fldChar w:fldCharType="end"/>
      </w:r>
    </w:p>
    <w:p w:rsidR="009D7DB8" w:rsidRDefault="009D7DB8">
      <w:pPr>
        <w:pStyle w:val="TOC1"/>
        <w:tabs>
          <w:tab w:val="left" w:pos="440"/>
        </w:tabs>
        <w:rPr>
          <w:rFonts w:asciiTheme="minorHAnsi" w:eastAsiaTheme="minorEastAsia" w:hAnsiTheme="minorHAnsi" w:cstheme="minorBidi"/>
          <w:caps w:val="0"/>
          <w:noProof/>
          <w:sz w:val="22"/>
          <w:szCs w:val="22"/>
          <w:lang w:eastAsia="zh-CN" w:bidi="ta-IN"/>
        </w:rPr>
      </w:pPr>
      <w:r>
        <w:rPr>
          <w:noProof/>
        </w:rPr>
        <w:t>3.</w:t>
      </w:r>
      <w:r>
        <w:rPr>
          <w:rFonts w:asciiTheme="minorHAnsi" w:eastAsiaTheme="minorEastAsia" w:hAnsiTheme="minorHAnsi" w:cstheme="minorBidi"/>
          <w:caps w:val="0"/>
          <w:noProof/>
          <w:sz w:val="22"/>
          <w:szCs w:val="22"/>
          <w:lang w:eastAsia="zh-CN" w:bidi="ta-IN"/>
        </w:rPr>
        <w:tab/>
      </w:r>
      <w:r>
        <w:rPr>
          <w:noProof/>
        </w:rPr>
        <w:t>dependency description</w:t>
      </w:r>
      <w:r>
        <w:rPr>
          <w:noProof/>
        </w:rPr>
        <w:tab/>
      </w:r>
      <w:r>
        <w:rPr>
          <w:noProof/>
        </w:rPr>
        <w:fldChar w:fldCharType="begin"/>
      </w:r>
      <w:r>
        <w:rPr>
          <w:noProof/>
        </w:rPr>
        <w:instrText xml:space="preserve"> PAGEREF _Toc378845237 \h </w:instrText>
      </w:r>
      <w:r>
        <w:rPr>
          <w:noProof/>
        </w:rPr>
      </w:r>
      <w:r>
        <w:rPr>
          <w:noProof/>
        </w:rPr>
        <w:fldChar w:fldCharType="separate"/>
      </w:r>
      <w:r>
        <w:rPr>
          <w:noProof/>
        </w:rPr>
        <w:t>8</w:t>
      </w:r>
      <w:r>
        <w:rPr>
          <w:noProof/>
        </w:rPr>
        <w:fldChar w:fldCharType="end"/>
      </w:r>
    </w:p>
    <w:p w:rsidR="009D7DB8" w:rsidRDefault="009D7DB8">
      <w:pPr>
        <w:pStyle w:val="TOC2"/>
        <w:tabs>
          <w:tab w:val="left" w:pos="880"/>
        </w:tabs>
        <w:rPr>
          <w:rFonts w:asciiTheme="minorHAnsi" w:eastAsiaTheme="minorEastAsia" w:hAnsiTheme="minorHAnsi" w:cstheme="minorBidi"/>
          <w:noProof/>
          <w:sz w:val="22"/>
          <w:szCs w:val="22"/>
          <w:lang w:eastAsia="zh-CN" w:bidi="ta-IN"/>
        </w:rPr>
      </w:pPr>
      <w:r>
        <w:rPr>
          <w:noProof/>
        </w:rPr>
        <w:t>3.1</w:t>
      </w:r>
      <w:r>
        <w:rPr>
          <w:rFonts w:asciiTheme="minorHAnsi" w:eastAsiaTheme="minorEastAsia" w:hAnsiTheme="minorHAnsi" w:cstheme="minorBidi"/>
          <w:noProof/>
          <w:sz w:val="22"/>
          <w:szCs w:val="22"/>
          <w:lang w:eastAsia="zh-CN" w:bidi="ta-IN"/>
        </w:rPr>
        <w:tab/>
      </w:r>
      <w:r>
        <w:rPr>
          <w:noProof/>
        </w:rPr>
        <w:t>Component Diagram</w:t>
      </w:r>
      <w:r>
        <w:rPr>
          <w:noProof/>
        </w:rPr>
        <w:tab/>
      </w:r>
      <w:r>
        <w:rPr>
          <w:noProof/>
        </w:rPr>
        <w:fldChar w:fldCharType="begin"/>
      </w:r>
      <w:r>
        <w:rPr>
          <w:noProof/>
        </w:rPr>
        <w:instrText xml:space="preserve"> PAGEREF _Toc378845238 \h </w:instrText>
      </w:r>
      <w:r>
        <w:rPr>
          <w:noProof/>
        </w:rPr>
      </w:r>
      <w:r>
        <w:rPr>
          <w:noProof/>
        </w:rPr>
        <w:fldChar w:fldCharType="separate"/>
      </w:r>
      <w:r>
        <w:rPr>
          <w:noProof/>
        </w:rPr>
        <w:t>8</w:t>
      </w:r>
      <w:r>
        <w:rPr>
          <w:noProof/>
        </w:rPr>
        <w:fldChar w:fldCharType="end"/>
      </w:r>
    </w:p>
    <w:p w:rsidR="009D7DB8" w:rsidRDefault="009D7DB8">
      <w:pPr>
        <w:pStyle w:val="TOC2"/>
        <w:rPr>
          <w:rFonts w:asciiTheme="minorHAnsi" w:eastAsiaTheme="minorEastAsia" w:hAnsiTheme="minorHAnsi" w:cstheme="minorBidi"/>
          <w:noProof/>
          <w:sz w:val="22"/>
          <w:szCs w:val="22"/>
          <w:lang w:eastAsia="zh-CN" w:bidi="ta-IN"/>
        </w:rPr>
      </w:pPr>
      <w:r w:rsidRPr="00FB7615">
        <w:rPr>
          <w:noProof/>
        </w:rPr>
        <w:t>How the classes map to the components</w:t>
      </w:r>
      <w:r>
        <w:rPr>
          <w:noProof/>
        </w:rPr>
        <w:tab/>
      </w:r>
      <w:r>
        <w:rPr>
          <w:noProof/>
        </w:rPr>
        <w:fldChar w:fldCharType="begin"/>
      </w:r>
      <w:r>
        <w:rPr>
          <w:noProof/>
        </w:rPr>
        <w:instrText xml:space="preserve"> PAGEREF _Toc378845239 \h </w:instrText>
      </w:r>
      <w:r>
        <w:rPr>
          <w:noProof/>
        </w:rPr>
      </w:r>
      <w:r>
        <w:rPr>
          <w:noProof/>
        </w:rPr>
        <w:fldChar w:fldCharType="separate"/>
      </w:r>
      <w:r>
        <w:rPr>
          <w:noProof/>
        </w:rPr>
        <w:t>8</w:t>
      </w:r>
      <w:r>
        <w:rPr>
          <w:noProof/>
        </w:rPr>
        <w:fldChar w:fldCharType="end"/>
      </w:r>
    </w:p>
    <w:p w:rsidR="009D7DB8" w:rsidRDefault="009D7DB8">
      <w:pPr>
        <w:pStyle w:val="TOC2"/>
        <w:tabs>
          <w:tab w:val="left" w:pos="880"/>
        </w:tabs>
        <w:rPr>
          <w:rFonts w:asciiTheme="minorHAnsi" w:eastAsiaTheme="minorEastAsia" w:hAnsiTheme="minorHAnsi" w:cstheme="minorBidi"/>
          <w:noProof/>
          <w:sz w:val="22"/>
          <w:szCs w:val="22"/>
          <w:lang w:eastAsia="zh-CN" w:bidi="ta-IN"/>
        </w:rPr>
      </w:pPr>
      <w:r>
        <w:rPr>
          <w:noProof/>
        </w:rPr>
        <w:t>3.2</w:t>
      </w:r>
      <w:r>
        <w:rPr>
          <w:rFonts w:asciiTheme="minorHAnsi" w:eastAsiaTheme="minorEastAsia" w:hAnsiTheme="minorHAnsi" w:cstheme="minorBidi"/>
          <w:noProof/>
          <w:sz w:val="22"/>
          <w:szCs w:val="22"/>
          <w:lang w:eastAsia="zh-CN" w:bidi="ta-IN"/>
        </w:rPr>
        <w:tab/>
      </w:r>
      <w:r>
        <w:rPr>
          <w:noProof/>
        </w:rPr>
        <w:t>Inheritance relationships</w:t>
      </w:r>
      <w:r>
        <w:rPr>
          <w:noProof/>
        </w:rPr>
        <w:tab/>
      </w:r>
      <w:r>
        <w:rPr>
          <w:noProof/>
        </w:rPr>
        <w:fldChar w:fldCharType="begin"/>
      </w:r>
      <w:r>
        <w:rPr>
          <w:noProof/>
        </w:rPr>
        <w:instrText xml:space="preserve"> PAGEREF _Toc378845240 \h </w:instrText>
      </w:r>
      <w:r>
        <w:rPr>
          <w:noProof/>
        </w:rPr>
      </w:r>
      <w:r>
        <w:rPr>
          <w:noProof/>
        </w:rPr>
        <w:fldChar w:fldCharType="separate"/>
      </w:r>
      <w:r>
        <w:rPr>
          <w:noProof/>
        </w:rPr>
        <w:t>9</w:t>
      </w:r>
      <w:r>
        <w:rPr>
          <w:noProof/>
        </w:rPr>
        <w:fldChar w:fldCharType="end"/>
      </w:r>
    </w:p>
    <w:p w:rsidR="009D7DB8" w:rsidRDefault="009D7DB8">
      <w:pPr>
        <w:pStyle w:val="TOC1"/>
        <w:tabs>
          <w:tab w:val="left" w:pos="440"/>
        </w:tabs>
        <w:rPr>
          <w:rFonts w:asciiTheme="minorHAnsi" w:eastAsiaTheme="minorEastAsia" w:hAnsiTheme="minorHAnsi" w:cstheme="minorBidi"/>
          <w:caps w:val="0"/>
          <w:noProof/>
          <w:sz w:val="22"/>
          <w:szCs w:val="22"/>
          <w:lang w:eastAsia="zh-CN" w:bidi="ta-IN"/>
        </w:rPr>
      </w:pPr>
      <w:r>
        <w:rPr>
          <w:noProof/>
        </w:rPr>
        <w:t>4.</w:t>
      </w:r>
      <w:r>
        <w:rPr>
          <w:rFonts w:asciiTheme="minorHAnsi" w:eastAsiaTheme="minorEastAsia" w:hAnsiTheme="minorHAnsi" w:cstheme="minorBidi"/>
          <w:caps w:val="0"/>
          <w:noProof/>
          <w:sz w:val="22"/>
          <w:szCs w:val="22"/>
          <w:lang w:eastAsia="zh-CN" w:bidi="ta-IN"/>
        </w:rPr>
        <w:tab/>
      </w:r>
      <w:r>
        <w:rPr>
          <w:noProof/>
        </w:rPr>
        <w:t>interface description</w:t>
      </w:r>
      <w:r>
        <w:rPr>
          <w:noProof/>
        </w:rPr>
        <w:tab/>
      </w:r>
      <w:r>
        <w:rPr>
          <w:noProof/>
        </w:rPr>
        <w:fldChar w:fldCharType="begin"/>
      </w:r>
      <w:r>
        <w:rPr>
          <w:noProof/>
        </w:rPr>
        <w:instrText xml:space="preserve"> PAGEREF _Toc378845241 \h </w:instrText>
      </w:r>
      <w:r>
        <w:rPr>
          <w:noProof/>
        </w:rPr>
      </w:r>
      <w:r>
        <w:rPr>
          <w:noProof/>
        </w:rPr>
        <w:fldChar w:fldCharType="separate"/>
      </w:r>
      <w:r>
        <w:rPr>
          <w:noProof/>
        </w:rPr>
        <w:t>10</w:t>
      </w:r>
      <w:r>
        <w:rPr>
          <w:noProof/>
        </w:rPr>
        <w:fldChar w:fldCharType="end"/>
      </w:r>
    </w:p>
    <w:p w:rsidR="009D7DB8" w:rsidRDefault="009D7DB8">
      <w:pPr>
        <w:pStyle w:val="TOC2"/>
        <w:tabs>
          <w:tab w:val="left" w:pos="880"/>
        </w:tabs>
        <w:rPr>
          <w:rFonts w:asciiTheme="minorHAnsi" w:eastAsiaTheme="minorEastAsia" w:hAnsiTheme="minorHAnsi" w:cstheme="minorBidi"/>
          <w:noProof/>
          <w:sz w:val="22"/>
          <w:szCs w:val="22"/>
          <w:lang w:eastAsia="zh-CN" w:bidi="ta-IN"/>
        </w:rPr>
      </w:pPr>
      <w:r>
        <w:rPr>
          <w:noProof/>
        </w:rPr>
        <w:t>4.1</w:t>
      </w:r>
      <w:r>
        <w:rPr>
          <w:rFonts w:asciiTheme="minorHAnsi" w:eastAsiaTheme="minorEastAsia" w:hAnsiTheme="minorHAnsi" w:cstheme="minorBidi"/>
          <w:noProof/>
          <w:sz w:val="22"/>
          <w:szCs w:val="22"/>
          <w:lang w:eastAsia="zh-CN" w:bidi="ta-IN"/>
        </w:rPr>
        <w:tab/>
      </w:r>
      <w:r>
        <w:rPr>
          <w:noProof/>
        </w:rPr>
        <w:t>Class Interface for CancelUploadActivity</w:t>
      </w:r>
      <w:r>
        <w:rPr>
          <w:noProof/>
        </w:rPr>
        <w:tab/>
      </w:r>
      <w:r>
        <w:rPr>
          <w:noProof/>
        </w:rPr>
        <w:fldChar w:fldCharType="begin"/>
      </w:r>
      <w:r>
        <w:rPr>
          <w:noProof/>
        </w:rPr>
        <w:instrText xml:space="preserve"> PAGEREF _Toc378845242 \h </w:instrText>
      </w:r>
      <w:r>
        <w:rPr>
          <w:noProof/>
        </w:rPr>
      </w:r>
      <w:r>
        <w:rPr>
          <w:noProof/>
        </w:rPr>
        <w:fldChar w:fldCharType="separate"/>
      </w:r>
      <w:r>
        <w:rPr>
          <w:noProof/>
        </w:rPr>
        <w:t>10</w:t>
      </w:r>
      <w:r>
        <w:rPr>
          <w:noProof/>
        </w:rPr>
        <w:fldChar w:fldCharType="end"/>
      </w:r>
    </w:p>
    <w:p w:rsidR="009D7DB8" w:rsidRDefault="009D7DB8">
      <w:pPr>
        <w:pStyle w:val="TOC1"/>
        <w:tabs>
          <w:tab w:val="left" w:pos="440"/>
        </w:tabs>
        <w:rPr>
          <w:rFonts w:asciiTheme="minorHAnsi" w:eastAsiaTheme="minorEastAsia" w:hAnsiTheme="minorHAnsi" w:cstheme="minorBidi"/>
          <w:caps w:val="0"/>
          <w:noProof/>
          <w:sz w:val="22"/>
          <w:szCs w:val="22"/>
          <w:lang w:eastAsia="zh-CN" w:bidi="ta-IN"/>
        </w:rPr>
      </w:pPr>
      <w:r>
        <w:rPr>
          <w:noProof/>
          <w:lang w:eastAsia="en-GB"/>
        </w:rPr>
        <w:t>5.</w:t>
      </w:r>
      <w:r>
        <w:rPr>
          <w:rFonts w:asciiTheme="minorHAnsi" w:eastAsiaTheme="minorEastAsia" w:hAnsiTheme="minorHAnsi" w:cstheme="minorBidi"/>
          <w:caps w:val="0"/>
          <w:noProof/>
          <w:sz w:val="22"/>
          <w:szCs w:val="22"/>
          <w:lang w:eastAsia="zh-CN" w:bidi="ta-IN"/>
        </w:rPr>
        <w:tab/>
      </w:r>
      <w:r>
        <w:rPr>
          <w:noProof/>
          <w:lang w:eastAsia="en-GB"/>
        </w:rPr>
        <w:t>Detailed design</w:t>
      </w:r>
      <w:r>
        <w:rPr>
          <w:noProof/>
        </w:rPr>
        <w:tab/>
      </w:r>
      <w:r>
        <w:rPr>
          <w:noProof/>
        </w:rPr>
        <w:fldChar w:fldCharType="begin"/>
      </w:r>
      <w:r>
        <w:rPr>
          <w:noProof/>
        </w:rPr>
        <w:instrText xml:space="preserve"> PAGEREF _Toc378845243 \h </w:instrText>
      </w:r>
      <w:r>
        <w:rPr>
          <w:noProof/>
        </w:rPr>
      </w:r>
      <w:r>
        <w:rPr>
          <w:noProof/>
        </w:rPr>
        <w:fldChar w:fldCharType="separate"/>
      </w:r>
      <w:r>
        <w:rPr>
          <w:noProof/>
        </w:rPr>
        <w:t>23</w:t>
      </w:r>
      <w:r>
        <w:rPr>
          <w:noProof/>
        </w:rPr>
        <w:fldChar w:fldCharType="end"/>
      </w:r>
    </w:p>
    <w:p w:rsidR="009D7DB8" w:rsidRDefault="009D7DB8">
      <w:pPr>
        <w:pStyle w:val="TOC2"/>
        <w:tabs>
          <w:tab w:val="left" w:pos="880"/>
        </w:tabs>
        <w:rPr>
          <w:rFonts w:asciiTheme="minorHAnsi" w:eastAsiaTheme="minorEastAsia" w:hAnsiTheme="minorHAnsi" w:cstheme="minorBidi"/>
          <w:noProof/>
          <w:sz w:val="22"/>
          <w:szCs w:val="22"/>
          <w:lang w:eastAsia="zh-CN" w:bidi="ta-IN"/>
        </w:rPr>
      </w:pPr>
      <w:r>
        <w:rPr>
          <w:noProof/>
          <w:lang w:eastAsia="en-GB"/>
        </w:rPr>
        <w:t>5.1</w:t>
      </w:r>
      <w:r>
        <w:rPr>
          <w:rFonts w:asciiTheme="minorHAnsi" w:eastAsiaTheme="minorEastAsia" w:hAnsiTheme="minorHAnsi" w:cstheme="minorBidi"/>
          <w:noProof/>
          <w:sz w:val="22"/>
          <w:szCs w:val="22"/>
          <w:lang w:eastAsia="zh-CN" w:bidi="ta-IN"/>
        </w:rPr>
        <w:tab/>
      </w:r>
      <w:r>
        <w:rPr>
          <w:noProof/>
          <w:lang w:eastAsia="en-GB"/>
        </w:rPr>
        <w:t>Sequence Diagram</w:t>
      </w:r>
      <w:r>
        <w:rPr>
          <w:noProof/>
        </w:rPr>
        <w:tab/>
      </w:r>
      <w:r>
        <w:rPr>
          <w:noProof/>
        </w:rPr>
        <w:fldChar w:fldCharType="begin"/>
      </w:r>
      <w:r>
        <w:rPr>
          <w:noProof/>
        </w:rPr>
        <w:instrText xml:space="preserve"> PAGEREF _Toc378845244 \h </w:instrText>
      </w:r>
      <w:r>
        <w:rPr>
          <w:noProof/>
        </w:rPr>
      </w:r>
      <w:r>
        <w:rPr>
          <w:noProof/>
        </w:rPr>
        <w:fldChar w:fldCharType="separate"/>
      </w:r>
      <w:r>
        <w:rPr>
          <w:noProof/>
        </w:rPr>
        <w:t>23</w:t>
      </w:r>
      <w:r>
        <w:rPr>
          <w:noProof/>
        </w:rPr>
        <w:fldChar w:fldCharType="end"/>
      </w:r>
    </w:p>
    <w:p w:rsidR="009D7DB8" w:rsidRDefault="009D7DB8">
      <w:pPr>
        <w:pStyle w:val="TOC2"/>
        <w:tabs>
          <w:tab w:val="left" w:pos="880"/>
        </w:tabs>
        <w:rPr>
          <w:rFonts w:asciiTheme="minorHAnsi" w:eastAsiaTheme="minorEastAsia" w:hAnsiTheme="minorHAnsi" w:cstheme="minorBidi"/>
          <w:noProof/>
          <w:sz w:val="22"/>
          <w:szCs w:val="22"/>
          <w:lang w:eastAsia="zh-CN" w:bidi="ta-IN"/>
        </w:rPr>
      </w:pPr>
      <w:r>
        <w:rPr>
          <w:noProof/>
        </w:rPr>
        <w:t>5.2</w:t>
      </w:r>
      <w:r>
        <w:rPr>
          <w:rFonts w:asciiTheme="minorHAnsi" w:eastAsiaTheme="minorEastAsia" w:hAnsiTheme="minorHAnsi" w:cstheme="minorBidi"/>
          <w:noProof/>
          <w:sz w:val="22"/>
          <w:szCs w:val="22"/>
          <w:lang w:eastAsia="zh-CN" w:bidi="ta-IN"/>
        </w:rPr>
        <w:tab/>
      </w:r>
      <w:r>
        <w:rPr>
          <w:noProof/>
        </w:rPr>
        <w:t>Walking Tour Displayer</w:t>
      </w:r>
      <w:r>
        <w:rPr>
          <w:noProof/>
        </w:rPr>
        <w:tab/>
      </w:r>
      <w:r>
        <w:rPr>
          <w:noProof/>
        </w:rPr>
        <w:fldChar w:fldCharType="begin"/>
      </w:r>
      <w:r>
        <w:rPr>
          <w:noProof/>
        </w:rPr>
        <w:instrText xml:space="preserve"> PAGEREF _Toc378845245 \h </w:instrText>
      </w:r>
      <w:r>
        <w:rPr>
          <w:noProof/>
        </w:rPr>
      </w:r>
      <w:r>
        <w:rPr>
          <w:noProof/>
        </w:rPr>
        <w:fldChar w:fldCharType="separate"/>
      </w:r>
      <w:r>
        <w:rPr>
          <w:noProof/>
        </w:rPr>
        <w:t>23</w:t>
      </w:r>
      <w:r>
        <w:rPr>
          <w:noProof/>
        </w:rPr>
        <w:fldChar w:fldCharType="end"/>
      </w:r>
    </w:p>
    <w:p w:rsidR="009D7DB8" w:rsidRDefault="009D7DB8">
      <w:pPr>
        <w:pStyle w:val="TOC2"/>
        <w:tabs>
          <w:tab w:val="left" w:pos="880"/>
        </w:tabs>
        <w:rPr>
          <w:rFonts w:asciiTheme="minorHAnsi" w:eastAsiaTheme="minorEastAsia" w:hAnsiTheme="minorHAnsi" w:cstheme="minorBidi"/>
          <w:noProof/>
          <w:sz w:val="22"/>
          <w:szCs w:val="22"/>
          <w:lang w:eastAsia="zh-CN" w:bidi="ta-IN"/>
        </w:rPr>
      </w:pPr>
      <w:r>
        <w:rPr>
          <w:noProof/>
        </w:rPr>
        <w:t>5.3</w:t>
      </w:r>
      <w:r>
        <w:rPr>
          <w:rFonts w:asciiTheme="minorHAnsi" w:eastAsiaTheme="minorEastAsia" w:hAnsiTheme="minorHAnsi" w:cstheme="minorBidi"/>
          <w:noProof/>
          <w:sz w:val="22"/>
          <w:szCs w:val="22"/>
          <w:lang w:eastAsia="zh-CN" w:bidi="ta-IN"/>
        </w:rPr>
        <w:tab/>
      </w:r>
      <w:r>
        <w:rPr>
          <w:noProof/>
        </w:rPr>
        <w:t>Overview</w:t>
      </w:r>
      <w:r>
        <w:rPr>
          <w:noProof/>
        </w:rPr>
        <w:tab/>
      </w:r>
      <w:r>
        <w:rPr>
          <w:noProof/>
        </w:rPr>
        <w:fldChar w:fldCharType="begin"/>
      </w:r>
      <w:r>
        <w:rPr>
          <w:noProof/>
        </w:rPr>
        <w:instrText xml:space="preserve"> PAGEREF _Toc378845246 \h </w:instrText>
      </w:r>
      <w:r>
        <w:rPr>
          <w:noProof/>
        </w:rPr>
      </w:r>
      <w:r>
        <w:rPr>
          <w:noProof/>
        </w:rPr>
        <w:fldChar w:fldCharType="separate"/>
      </w:r>
      <w:r>
        <w:rPr>
          <w:noProof/>
        </w:rPr>
        <w:t>23</w:t>
      </w:r>
      <w:r>
        <w:rPr>
          <w:noProof/>
        </w:rPr>
        <w:fldChar w:fldCharType="end"/>
      </w:r>
    </w:p>
    <w:p w:rsidR="009D7DB8" w:rsidRDefault="009D7DB8">
      <w:pPr>
        <w:pStyle w:val="TOC2"/>
        <w:tabs>
          <w:tab w:val="left" w:pos="880"/>
        </w:tabs>
        <w:rPr>
          <w:rFonts w:asciiTheme="minorHAnsi" w:eastAsiaTheme="minorEastAsia" w:hAnsiTheme="minorHAnsi" w:cstheme="minorBidi"/>
          <w:noProof/>
          <w:sz w:val="22"/>
          <w:szCs w:val="22"/>
          <w:lang w:eastAsia="zh-CN" w:bidi="ta-IN"/>
        </w:rPr>
      </w:pPr>
      <w:r>
        <w:rPr>
          <w:noProof/>
        </w:rPr>
        <w:t>5.4</w:t>
      </w:r>
      <w:r>
        <w:rPr>
          <w:rFonts w:asciiTheme="minorHAnsi" w:eastAsiaTheme="minorEastAsia" w:hAnsiTheme="minorHAnsi" w:cstheme="minorBidi"/>
          <w:noProof/>
          <w:sz w:val="22"/>
          <w:szCs w:val="22"/>
          <w:lang w:eastAsia="zh-CN" w:bidi="ta-IN"/>
        </w:rPr>
        <w:tab/>
      </w:r>
      <w:r>
        <w:rPr>
          <w:noProof/>
        </w:rPr>
        <w:t>Database</w:t>
      </w:r>
      <w:r>
        <w:rPr>
          <w:noProof/>
        </w:rPr>
        <w:tab/>
      </w:r>
      <w:r>
        <w:rPr>
          <w:noProof/>
        </w:rPr>
        <w:fldChar w:fldCharType="begin"/>
      </w:r>
      <w:r>
        <w:rPr>
          <w:noProof/>
        </w:rPr>
        <w:instrText xml:space="preserve"> PAGEREF _Toc378845247 \h </w:instrText>
      </w:r>
      <w:r>
        <w:rPr>
          <w:noProof/>
        </w:rPr>
      </w:r>
      <w:r>
        <w:rPr>
          <w:noProof/>
        </w:rPr>
        <w:fldChar w:fldCharType="separate"/>
      </w:r>
      <w:r>
        <w:rPr>
          <w:noProof/>
        </w:rPr>
        <w:t>23</w:t>
      </w:r>
      <w:r>
        <w:rPr>
          <w:noProof/>
        </w:rPr>
        <w:fldChar w:fldCharType="end"/>
      </w:r>
    </w:p>
    <w:p w:rsidR="009D7DB8" w:rsidRDefault="009D7DB8">
      <w:pPr>
        <w:pStyle w:val="TOC1"/>
        <w:tabs>
          <w:tab w:val="left" w:pos="440"/>
        </w:tabs>
        <w:rPr>
          <w:rFonts w:asciiTheme="minorHAnsi" w:eastAsiaTheme="minorEastAsia" w:hAnsiTheme="minorHAnsi" w:cstheme="minorBidi"/>
          <w:caps w:val="0"/>
          <w:noProof/>
          <w:sz w:val="22"/>
          <w:szCs w:val="22"/>
          <w:lang w:eastAsia="zh-CN" w:bidi="ta-IN"/>
        </w:rPr>
      </w:pPr>
      <w:r>
        <w:rPr>
          <w:noProof/>
        </w:rPr>
        <w:t>6.</w:t>
      </w:r>
      <w:r>
        <w:rPr>
          <w:rFonts w:asciiTheme="minorHAnsi" w:eastAsiaTheme="minorEastAsia" w:hAnsiTheme="minorHAnsi" w:cstheme="minorBidi"/>
          <w:caps w:val="0"/>
          <w:noProof/>
          <w:sz w:val="22"/>
          <w:szCs w:val="22"/>
          <w:lang w:eastAsia="zh-CN" w:bidi="ta-IN"/>
        </w:rPr>
        <w:tab/>
      </w:r>
      <w:r>
        <w:rPr>
          <w:noProof/>
        </w:rPr>
        <w:t>Bibliography</w:t>
      </w:r>
      <w:r>
        <w:rPr>
          <w:noProof/>
        </w:rPr>
        <w:tab/>
      </w:r>
      <w:r>
        <w:rPr>
          <w:noProof/>
        </w:rPr>
        <w:fldChar w:fldCharType="begin"/>
      </w:r>
      <w:r>
        <w:rPr>
          <w:noProof/>
        </w:rPr>
        <w:instrText xml:space="preserve"> PAGEREF _Toc378845248 \h </w:instrText>
      </w:r>
      <w:r>
        <w:rPr>
          <w:noProof/>
        </w:rPr>
      </w:r>
      <w:r>
        <w:rPr>
          <w:noProof/>
        </w:rPr>
        <w:fldChar w:fldCharType="separate"/>
      </w:r>
      <w:r>
        <w:rPr>
          <w:noProof/>
        </w:rPr>
        <w:t>30</w:t>
      </w:r>
      <w:r>
        <w:rPr>
          <w:noProof/>
        </w:rPr>
        <w:fldChar w:fldCharType="end"/>
      </w:r>
    </w:p>
    <w:p w:rsidR="009D7DB8" w:rsidRDefault="009D7DB8">
      <w:pPr>
        <w:pStyle w:val="TOC1"/>
        <w:rPr>
          <w:rFonts w:asciiTheme="minorHAnsi" w:eastAsiaTheme="minorEastAsia" w:hAnsiTheme="minorHAnsi" w:cstheme="minorBidi"/>
          <w:caps w:val="0"/>
          <w:noProof/>
          <w:sz w:val="22"/>
          <w:szCs w:val="22"/>
          <w:lang w:eastAsia="zh-CN" w:bidi="ta-IN"/>
        </w:rPr>
      </w:pPr>
      <w:r>
        <w:rPr>
          <w:noProof/>
        </w:rPr>
        <w:t>DOCUMENT HISTORY</w:t>
      </w:r>
      <w:r>
        <w:rPr>
          <w:noProof/>
        </w:rPr>
        <w:tab/>
      </w:r>
      <w:r>
        <w:rPr>
          <w:noProof/>
        </w:rPr>
        <w:fldChar w:fldCharType="begin"/>
      </w:r>
      <w:r>
        <w:rPr>
          <w:noProof/>
        </w:rPr>
        <w:instrText xml:space="preserve"> PAGEREF _Toc378845249 \h </w:instrText>
      </w:r>
      <w:r>
        <w:rPr>
          <w:noProof/>
        </w:rPr>
      </w:r>
      <w:r>
        <w:rPr>
          <w:noProof/>
        </w:rPr>
        <w:fldChar w:fldCharType="separate"/>
      </w:r>
      <w:r>
        <w:rPr>
          <w:noProof/>
        </w:rPr>
        <w:t>31</w:t>
      </w:r>
      <w:r>
        <w:rPr>
          <w:noProof/>
        </w:rPr>
        <w:fldChar w:fldCharType="end"/>
      </w:r>
    </w:p>
    <w:p w:rsidR="000D4E75" w:rsidRPr="00B207EC" w:rsidRDefault="00CA50B8" w:rsidP="000D4E75">
      <w:pPr>
        <w:pStyle w:val="Heading1"/>
        <w:numPr>
          <w:ilvl w:val="0"/>
          <w:numId w:val="0"/>
        </w:numPr>
      </w:pPr>
      <w:r w:rsidRPr="00B207EC">
        <w:fldChar w:fldCharType="end"/>
      </w:r>
      <w:r w:rsidR="00A44A71" w:rsidRPr="00B207EC">
        <w:br w:type="page"/>
      </w:r>
    </w:p>
    <w:p w:rsidR="00534205" w:rsidRPr="00B207EC" w:rsidRDefault="003309A1" w:rsidP="00534205">
      <w:pPr>
        <w:pStyle w:val="Heading1"/>
      </w:pPr>
      <w:bookmarkStart w:id="1" w:name="_Toc378845230"/>
      <w:r w:rsidRPr="00B207EC">
        <w:lastRenderedPageBreak/>
        <w:t>Introduction</w:t>
      </w:r>
      <w:bookmarkEnd w:id="1"/>
    </w:p>
    <w:p w:rsidR="00534205" w:rsidRPr="00B207EC" w:rsidRDefault="00534205" w:rsidP="00534205">
      <w:pPr>
        <w:pStyle w:val="Heading2"/>
        <w:rPr>
          <w:lang w:eastAsia="en-GB"/>
        </w:rPr>
      </w:pPr>
      <w:bookmarkStart w:id="2" w:name="_Toc378845231"/>
      <w:r w:rsidRPr="00B207EC">
        <w:rPr>
          <w:lang w:eastAsia="en-GB"/>
        </w:rPr>
        <w:t>Purpose of this Document</w:t>
      </w:r>
      <w:bookmarkEnd w:id="2"/>
    </w:p>
    <w:p w:rsidR="00534205" w:rsidRPr="00B207EC" w:rsidRDefault="00534205" w:rsidP="00534205">
      <w:pPr>
        <w:shd w:val="clear" w:color="auto" w:fill="FFFFFF"/>
        <w:rPr>
          <w:rFonts w:ascii="Calibri" w:hAnsi="Calibri" w:cs="Segoe UI"/>
          <w:color w:val="000000"/>
          <w:sz w:val="24"/>
          <w:szCs w:val="24"/>
          <w:lang w:eastAsia="en-GB"/>
        </w:rPr>
      </w:pPr>
    </w:p>
    <w:p w:rsidR="00534205" w:rsidRPr="00D93CDD" w:rsidRDefault="00534205" w:rsidP="00534205">
      <w:pPr>
        <w:shd w:val="clear" w:color="auto" w:fill="FFFFFF"/>
        <w:rPr>
          <w:color w:val="000000"/>
          <w:lang w:eastAsia="en-GB"/>
        </w:rPr>
      </w:pPr>
      <w:r w:rsidRPr="00D93CDD">
        <w:rPr>
          <w:color w:val="000000"/>
          <w:lang w:eastAsia="en-GB"/>
        </w:rPr>
        <w:t>The purpose of this document is to show the whole design specification aspect of the Android Application that is going to be created. Within this document there will be outlines for the design of the significant classes</w:t>
      </w:r>
      <w:r w:rsidR="00021BA4">
        <w:rPr>
          <w:color w:val="000000"/>
          <w:lang w:eastAsia="en-GB"/>
        </w:rPr>
        <w:t xml:space="preserve"> and</w:t>
      </w:r>
      <w:r w:rsidRPr="00D93CDD">
        <w:rPr>
          <w:color w:val="000000"/>
          <w:lang w:eastAsia="en-GB"/>
        </w:rPr>
        <w:t xml:space="preserve"> detailed mapping of the requirements on the classes. As well as the defining dependency descriptions, manufacturing the interface description and having a detailed design for the entire system.</w:t>
      </w:r>
    </w:p>
    <w:p w:rsidR="00534205" w:rsidRPr="00B207EC" w:rsidRDefault="00534205" w:rsidP="00534205">
      <w:pPr>
        <w:shd w:val="clear" w:color="auto" w:fill="FFFFFF"/>
        <w:rPr>
          <w:rFonts w:ascii="Calibri" w:hAnsi="Calibri" w:cs="Segoe UI"/>
          <w:color w:val="000000"/>
          <w:sz w:val="24"/>
          <w:szCs w:val="24"/>
          <w:lang w:eastAsia="en-GB"/>
        </w:rPr>
      </w:pPr>
    </w:p>
    <w:p w:rsidR="00302093" w:rsidRPr="00B207EC" w:rsidRDefault="00534205" w:rsidP="00302093">
      <w:pPr>
        <w:pStyle w:val="Heading2"/>
        <w:rPr>
          <w:lang w:eastAsia="en-GB"/>
        </w:rPr>
      </w:pPr>
      <w:bookmarkStart w:id="3" w:name="_Toc378845232"/>
      <w:r w:rsidRPr="00B207EC">
        <w:rPr>
          <w:lang w:eastAsia="en-GB"/>
        </w:rPr>
        <w:t>Scope</w:t>
      </w:r>
      <w:bookmarkEnd w:id="3"/>
    </w:p>
    <w:p w:rsidR="00302093" w:rsidRPr="00B207EC" w:rsidRDefault="00302093" w:rsidP="00302093">
      <w:pPr>
        <w:shd w:val="clear" w:color="auto" w:fill="FFFFFF"/>
        <w:rPr>
          <w:rFonts w:ascii="Calibri" w:hAnsi="Calibri"/>
          <w:color w:val="000000"/>
          <w:lang w:eastAsia="en-GB"/>
        </w:rPr>
      </w:pPr>
    </w:p>
    <w:p w:rsidR="00302093" w:rsidRPr="00D93CDD" w:rsidRDefault="00302093" w:rsidP="00302093">
      <w:pPr>
        <w:shd w:val="clear" w:color="auto" w:fill="FFFFFF"/>
        <w:rPr>
          <w:color w:val="000000"/>
          <w:lang w:eastAsia="en-GB"/>
        </w:rPr>
      </w:pPr>
      <w:r w:rsidRPr="00D93CDD">
        <w:rPr>
          <w:color w:val="000000"/>
          <w:lang w:eastAsia="en-GB"/>
        </w:rPr>
        <w:t>The design specification shows all the different components that will need to be implemented and will describe how components like the interface will work. In doing this it will allow for the group to access information and work in conjunction with the Requirements Specification.</w:t>
      </w:r>
    </w:p>
    <w:p w:rsidR="00534205" w:rsidRPr="00D93CDD" w:rsidRDefault="00302093" w:rsidP="00534205">
      <w:pPr>
        <w:shd w:val="clear" w:color="auto" w:fill="FFFFFF"/>
        <w:rPr>
          <w:color w:val="000000"/>
          <w:lang w:eastAsia="en-GB"/>
        </w:rPr>
      </w:pPr>
      <w:r w:rsidRPr="00D93CDD">
        <w:rPr>
          <w:color w:val="000000"/>
          <w:lang w:eastAsia="en-GB"/>
        </w:rPr>
        <w:t>All information on this document will need to be read and reviewed by all members of the group.</w:t>
      </w:r>
    </w:p>
    <w:p w:rsidR="00534205" w:rsidRPr="00B207EC" w:rsidRDefault="00534205" w:rsidP="00534205">
      <w:pPr>
        <w:shd w:val="clear" w:color="auto" w:fill="FFFFFF"/>
        <w:rPr>
          <w:rFonts w:ascii="Calibri" w:hAnsi="Calibri" w:cs="Segoe UI"/>
          <w:color w:val="000000"/>
          <w:sz w:val="24"/>
          <w:szCs w:val="24"/>
          <w:lang w:eastAsia="en-GB"/>
        </w:rPr>
      </w:pPr>
    </w:p>
    <w:p w:rsidR="00534205" w:rsidRPr="00B207EC" w:rsidRDefault="00534205" w:rsidP="00534205">
      <w:pPr>
        <w:pStyle w:val="Heading2"/>
        <w:rPr>
          <w:lang w:eastAsia="en-GB"/>
        </w:rPr>
      </w:pPr>
      <w:bookmarkStart w:id="4" w:name="_Toc378845233"/>
      <w:r w:rsidRPr="00B207EC">
        <w:rPr>
          <w:lang w:eastAsia="en-GB"/>
        </w:rPr>
        <w:t>Objectives</w:t>
      </w:r>
      <w:bookmarkEnd w:id="4"/>
    </w:p>
    <w:p w:rsidR="00534205" w:rsidRPr="00B207EC" w:rsidRDefault="00534205" w:rsidP="00534205">
      <w:pPr>
        <w:shd w:val="clear" w:color="auto" w:fill="FFFFFF"/>
        <w:rPr>
          <w:rFonts w:ascii="Calibri" w:hAnsi="Calibri" w:cs="Segoe UI"/>
          <w:color w:val="000000"/>
          <w:sz w:val="24"/>
          <w:szCs w:val="24"/>
          <w:lang w:eastAsia="en-GB"/>
        </w:rPr>
      </w:pPr>
    </w:p>
    <w:p w:rsidR="00534205" w:rsidRPr="00D93CDD" w:rsidRDefault="00534205" w:rsidP="00534205">
      <w:pPr>
        <w:shd w:val="clear" w:color="auto" w:fill="FFFFFF"/>
        <w:rPr>
          <w:color w:val="000000"/>
          <w:lang w:eastAsia="en-GB"/>
        </w:rPr>
      </w:pPr>
      <w:r w:rsidRPr="00D93CDD">
        <w:rPr>
          <w:color w:val="000000"/>
          <w:lang w:eastAsia="en-GB"/>
        </w:rPr>
        <w:t xml:space="preserve">The </w:t>
      </w:r>
      <w:r w:rsidR="004249BF" w:rsidRPr="00D93CDD">
        <w:rPr>
          <w:color w:val="000000"/>
          <w:lang w:eastAsia="en-GB"/>
        </w:rPr>
        <w:t>objectives of this document are</w:t>
      </w:r>
      <w:r w:rsidRPr="00D93CDD">
        <w:rPr>
          <w:color w:val="000000"/>
          <w:lang w:eastAsia="en-GB"/>
        </w:rPr>
        <w:t xml:space="preserve"> to outline and define clearly the entire layout and design of the Walking Tour Android Application. The requirements of this document are set by the </w:t>
      </w:r>
      <w:r w:rsidR="004249BF" w:rsidRPr="00D93CDD">
        <w:rPr>
          <w:color w:val="000000"/>
          <w:lang w:eastAsia="en-GB"/>
        </w:rPr>
        <w:t>customer’s</w:t>
      </w:r>
      <w:r w:rsidRPr="00D93CDD">
        <w:rPr>
          <w:color w:val="000000"/>
          <w:lang w:eastAsia="en-GB"/>
        </w:rPr>
        <w:t xml:space="preserve"> standard</w:t>
      </w:r>
      <w:r w:rsidR="00432E19">
        <w:rPr>
          <w:color w:val="000000"/>
          <w:lang w:eastAsia="en-GB"/>
        </w:rPr>
        <w:t>s</w:t>
      </w:r>
      <w:r w:rsidRPr="00D93CDD">
        <w:rPr>
          <w:color w:val="000000"/>
          <w:lang w:eastAsia="en-GB"/>
        </w:rPr>
        <w:t xml:space="preserve"> and this document will take into consideration those points </w:t>
      </w:r>
      <w:r w:rsidR="00BF53A5" w:rsidRPr="00D93CDD">
        <w:rPr>
          <w:color w:val="000000"/>
          <w:lang w:eastAsia="en-GB"/>
        </w:rPr>
        <w:t>and address them by creating an</w:t>
      </w:r>
      <w:r w:rsidRPr="00D93CDD">
        <w:rPr>
          <w:color w:val="000000"/>
          <w:lang w:eastAsia="en-GB"/>
        </w:rPr>
        <w:t xml:space="preserve"> application</w:t>
      </w:r>
      <w:r w:rsidR="00432E19">
        <w:rPr>
          <w:color w:val="000000"/>
          <w:lang w:eastAsia="en-GB"/>
        </w:rPr>
        <w:t>. This</w:t>
      </w:r>
      <w:r w:rsidRPr="00D93CDD">
        <w:rPr>
          <w:color w:val="000000"/>
          <w:lang w:eastAsia="en-GB"/>
        </w:rPr>
        <w:t xml:space="preserve"> will clearly address and implement those requirements of the customer.</w:t>
      </w:r>
    </w:p>
    <w:p w:rsidR="00534205" w:rsidRPr="00D93CDD" w:rsidRDefault="00534205" w:rsidP="00534205">
      <w:pPr>
        <w:shd w:val="clear" w:color="auto" w:fill="FFFFFF"/>
        <w:rPr>
          <w:color w:val="000000"/>
          <w:lang w:eastAsia="en-GB"/>
        </w:rPr>
      </w:pPr>
      <w:r w:rsidRPr="00D93CDD">
        <w:rPr>
          <w:color w:val="000000"/>
          <w:lang w:eastAsia="en-GB"/>
        </w:rPr>
        <w:t>Below will be the complete design of the a</w:t>
      </w:r>
      <w:r w:rsidR="00432E19">
        <w:rPr>
          <w:color w:val="000000"/>
          <w:lang w:eastAsia="en-GB"/>
        </w:rPr>
        <w:t>pplication in conjunction to the</w:t>
      </w:r>
      <w:r w:rsidRPr="00D93CDD">
        <w:rPr>
          <w:color w:val="000000"/>
          <w:lang w:eastAsia="en-GB"/>
        </w:rPr>
        <w:t>se requirements, examples of this will be found in the form of how the software is structured, components of the software</w:t>
      </w:r>
      <w:r w:rsidR="00432E19">
        <w:rPr>
          <w:color w:val="000000"/>
          <w:lang w:eastAsia="en-GB"/>
        </w:rPr>
        <w:t xml:space="preserve"> and</w:t>
      </w:r>
      <w:r w:rsidRPr="00D93CDD">
        <w:rPr>
          <w:color w:val="000000"/>
          <w:lang w:eastAsia="en-GB"/>
        </w:rPr>
        <w:t xml:space="preserve"> how the interface works and reacts to user input.</w:t>
      </w:r>
    </w:p>
    <w:p w:rsidR="003309A1" w:rsidRPr="00B207EC" w:rsidRDefault="00F44D6F" w:rsidP="003309A1">
      <w:pPr>
        <w:pStyle w:val="Heading1"/>
      </w:pPr>
      <w:bookmarkStart w:id="5" w:name="_Toc378845234"/>
      <w:r w:rsidRPr="00B207EC">
        <w:t>decomposition description</w:t>
      </w:r>
      <w:bookmarkEnd w:id="5"/>
    </w:p>
    <w:p w:rsidR="004728B0" w:rsidRPr="00B207EC" w:rsidRDefault="004728B0" w:rsidP="004728B0">
      <w:pPr>
        <w:pStyle w:val="Heading2"/>
        <w:rPr>
          <w:lang w:eastAsia="en-GB"/>
        </w:rPr>
      </w:pPr>
      <w:bookmarkStart w:id="6" w:name="_Toc378845235"/>
      <w:r w:rsidRPr="00B207EC">
        <w:rPr>
          <w:lang w:val="en-US" w:eastAsia="en-GB"/>
        </w:rPr>
        <w:t>Programs in system</w:t>
      </w:r>
      <w:bookmarkEnd w:id="6"/>
    </w:p>
    <w:p w:rsidR="004728B0" w:rsidRPr="00B207EC" w:rsidRDefault="004728B0" w:rsidP="004728B0">
      <w:pPr>
        <w:shd w:val="clear" w:color="auto" w:fill="FFFFFF"/>
        <w:rPr>
          <w:rFonts w:ascii="Calibri" w:hAnsi="Calibri"/>
          <w:color w:val="000000"/>
          <w:sz w:val="25"/>
          <w:szCs w:val="25"/>
          <w:lang w:eastAsia="en-GB"/>
        </w:rPr>
      </w:pPr>
    </w:p>
    <w:p w:rsidR="004728B0" w:rsidRPr="00D93CDD" w:rsidRDefault="004728B0" w:rsidP="004728B0">
      <w:pPr>
        <w:shd w:val="clear" w:color="auto" w:fill="FFFFFF"/>
        <w:rPr>
          <w:color w:val="000000"/>
          <w:sz w:val="25"/>
          <w:szCs w:val="25"/>
          <w:lang w:eastAsia="en-GB"/>
        </w:rPr>
      </w:pPr>
      <w:r w:rsidRPr="00D93CDD">
        <w:rPr>
          <w:color w:val="000000"/>
          <w:lang w:val="en-US" w:eastAsia="en-GB"/>
        </w:rPr>
        <w:t>The Walking Tours application will consist of two main components. The two applications are the Android application and the web processing application. The web application is dependent on the Android application, and in some sense the Android application depends on parts of the web application.</w:t>
      </w:r>
    </w:p>
    <w:p w:rsidR="004728B0" w:rsidRPr="00B207EC" w:rsidRDefault="004728B0" w:rsidP="004728B0">
      <w:pPr>
        <w:shd w:val="clear" w:color="auto" w:fill="FFFFFF"/>
        <w:rPr>
          <w:rFonts w:ascii="Calibri" w:hAnsi="Calibri"/>
          <w:color w:val="000000"/>
          <w:sz w:val="25"/>
          <w:szCs w:val="25"/>
          <w:lang w:eastAsia="en-GB"/>
        </w:rPr>
      </w:pPr>
    </w:p>
    <w:p w:rsidR="004728B0" w:rsidRPr="00B207EC" w:rsidRDefault="004728B0" w:rsidP="004728B0">
      <w:pPr>
        <w:shd w:val="clear" w:color="auto" w:fill="FFFFFF"/>
        <w:rPr>
          <w:rFonts w:ascii="Calibri" w:hAnsi="Calibri"/>
          <w:color w:val="000000"/>
          <w:sz w:val="25"/>
          <w:szCs w:val="25"/>
          <w:lang w:eastAsia="en-GB"/>
        </w:rPr>
      </w:pPr>
      <w:r w:rsidRPr="00B207EC">
        <w:rPr>
          <w:rFonts w:ascii="Calibri" w:hAnsi="Calibri"/>
          <w:b/>
          <w:bCs/>
          <w:color w:val="000000"/>
          <w:lang w:val="en-US" w:eastAsia="en-GB"/>
        </w:rPr>
        <w:t>The Android application:</w:t>
      </w:r>
    </w:p>
    <w:p w:rsidR="004728B0" w:rsidRPr="00B207EC" w:rsidRDefault="004728B0" w:rsidP="004728B0">
      <w:pPr>
        <w:shd w:val="clear" w:color="auto" w:fill="FFFFFF"/>
        <w:rPr>
          <w:rFonts w:ascii="Calibri" w:hAnsi="Calibri"/>
          <w:color w:val="000000"/>
          <w:sz w:val="25"/>
          <w:szCs w:val="25"/>
          <w:lang w:eastAsia="en-GB"/>
        </w:rPr>
      </w:pPr>
    </w:p>
    <w:p w:rsidR="004728B0" w:rsidRPr="00D93CDD" w:rsidRDefault="004728B0" w:rsidP="004728B0">
      <w:pPr>
        <w:shd w:val="clear" w:color="auto" w:fill="FFFFFF"/>
        <w:rPr>
          <w:color w:val="000000"/>
          <w:sz w:val="25"/>
          <w:szCs w:val="25"/>
          <w:lang w:eastAsia="en-GB"/>
        </w:rPr>
      </w:pPr>
      <w:r w:rsidRPr="00D93CDD">
        <w:rPr>
          <w:color w:val="000000"/>
          <w:lang w:val="en-US" w:eastAsia="en-GB"/>
        </w:rPr>
        <w:t>The Android application will be the main application in this project. The Android appli</w:t>
      </w:r>
      <w:r w:rsidR="00432E19">
        <w:rPr>
          <w:color w:val="000000"/>
          <w:lang w:val="en-US" w:eastAsia="en-GB"/>
        </w:rPr>
        <w:t>cation will consist of several activities and c</w:t>
      </w:r>
      <w:r w:rsidRPr="00D93CDD">
        <w:rPr>
          <w:color w:val="000000"/>
          <w:lang w:val="en-US" w:eastAsia="en-GB"/>
        </w:rPr>
        <w:t>lasses</w:t>
      </w:r>
      <w:r w:rsidR="00432E19">
        <w:rPr>
          <w:color w:val="000000"/>
          <w:lang w:val="en-US" w:eastAsia="en-GB"/>
        </w:rPr>
        <w:t>,</w:t>
      </w:r>
      <w:r w:rsidRPr="00D93CDD">
        <w:rPr>
          <w:color w:val="000000"/>
          <w:lang w:val="en-US" w:eastAsia="en-GB"/>
        </w:rPr>
        <w:t xml:space="preserve"> which will be used in conjunction with user interactions and Google API's to record </w:t>
      </w:r>
      <w:r w:rsidR="004249BF" w:rsidRPr="00D93CDD">
        <w:rPr>
          <w:color w:val="000000"/>
          <w:lang w:val="en-US" w:eastAsia="en-GB"/>
        </w:rPr>
        <w:t>a user’s</w:t>
      </w:r>
      <w:r w:rsidRPr="00D93CDD">
        <w:rPr>
          <w:color w:val="000000"/>
          <w:lang w:val="en-US" w:eastAsia="en-GB"/>
        </w:rPr>
        <w:t xml:space="preserve"> walk.</w:t>
      </w:r>
    </w:p>
    <w:p w:rsidR="004728B0" w:rsidRPr="00D93CDD" w:rsidRDefault="004728B0" w:rsidP="004728B0">
      <w:pPr>
        <w:shd w:val="clear" w:color="auto" w:fill="FFFFFF"/>
        <w:rPr>
          <w:color w:val="000000"/>
          <w:sz w:val="25"/>
          <w:szCs w:val="25"/>
          <w:lang w:eastAsia="en-GB"/>
        </w:rPr>
      </w:pPr>
    </w:p>
    <w:p w:rsidR="004728B0" w:rsidRPr="00D93CDD" w:rsidRDefault="004728B0" w:rsidP="004728B0">
      <w:pPr>
        <w:shd w:val="clear" w:color="auto" w:fill="FFFFFF"/>
        <w:rPr>
          <w:color w:val="000000"/>
          <w:sz w:val="25"/>
          <w:szCs w:val="25"/>
          <w:lang w:eastAsia="en-GB"/>
        </w:rPr>
      </w:pPr>
      <w:r w:rsidRPr="00D93CDD">
        <w:rPr>
          <w:color w:val="000000"/>
          <w:lang w:val="en-US" w:eastAsia="en-GB"/>
        </w:rPr>
        <w:t xml:space="preserve">This application </w:t>
      </w:r>
      <w:r w:rsidR="004249BF" w:rsidRPr="00D93CDD">
        <w:rPr>
          <w:color w:val="000000"/>
          <w:lang w:val="en-US" w:eastAsia="en-GB"/>
        </w:rPr>
        <w:t>r</w:t>
      </w:r>
      <w:r w:rsidRPr="00D93CDD">
        <w:rPr>
          <w:color w:val="000000"/>
          <w:lang w:val="en-US" w:eastAsia="en-GB"/>
        </w:rPr>
        <w:t xml:space="preserve">evolves around the process of initially creating a walk with a given name and descriptions. This information is then stored within the application (in an easily accessible location) and the users current GPS location is retrieved. This GPS location can then be used to provide the user with a </w:t>
      </w:r>
      <w:r w:rsidRPr="00D93CDD">
        <w:rPr>
          <w:color w:val="000000"/>
          <w:lang w:eastAsia="en-GB"/>
        </w:rPr>
        <w:t>localised</w:t>
      </w:r>
      <w:r w:rsidRPr="00D93CDD">
        <w:rPr>
          <w:color w:val="000000"/>
          <w:lang w:val="en-US" w:eastAsia="en-GB"/>
        </w:rPr>
        <w:t xml:space="preserve"> map of the surrounding area, which can then be used to display the users movements (requires the ability to constantly record GPS location) and also allow for the addition of flagging up “Points of Interest” along the current route.</w:t>
      </w:r>
    </w:p>
    <w:p w:rsidR="004728B0" w:rsidRPr="00D93CDD" w:rsidRDefault="004728B0" w:rsidP="004728B0">
      <w:pPr>
        <w:shd w:val="clear" w:color="auto" w:fill="FFFFFF"/>
        <w:rPr>
          <w:color w:val="000000"/>
          <w:sz w:val="25"/>
          <w:szCs w:val="25"/>
          <w:lang w:eastAsia="en-GB"/>
        </w:rPr>
      </w:pPr>
    </w:p>
    <w:p w:rsidR="004728B0" w:rsidRPr="00D93CDD" w:rsidRDefault="004728B0" w:rsidP="004728B0">
      <w:pPr>
        <w:shd w:val="clear" w:color="auto" w:fill="FFFFFF"/>
        <w:rPr>
          <w:color w:val="000000"/>
          <w:sz w:val="25"/>
          <w:szCs w:val="25"/>
          <w:lang w:eastAsia="en-GB"/>
        </w:rPr>
      </w:pPr>
      <w:r w:rsidRPr="00D93CDD">
        <w:rPr>
          <w:color w:val="000000"/>
          <w:lang w:val="en-US" w:eastAsia="en-GB"/>
        </w:rPr>
        <w:t>These “Points of Interest” will also prompt the user for a name, description and the option of taking a photo/selecting an image to be associated with said “Point of Interest”. These “Points of Interest” will al</w:t>
      </w:r>
      <w:r w:rsidR="009C7316">
        <w:rPr>
          <w:color w:val="000000"/>
          <w:lang w:val="en-US" w:eastAsia="en-GB"/>
        </w:rPr>
        <w:t>so be displayed on the current m</w:t>
      </w:r>
      <w:r w:rsidRPr="00D93CDD">
        <w:rPr>
          <w:color w:val="000000"/>
          <w:lang w:val="en-US" w:eastAsia="en-GB"/>
        </w:rPr>
        <w:t xml:space="preserve">ap and their location on this map will be determined by the GPS location where the </w:t>
      </w:r>
      <w:r w:rsidRPr="00D93CDD">
        <w:rPr>
          <w:color w:val="000000"/>
          <w:lang w:val="en-US" w:eastAsia="en-GB"/>
        </w:rPr>
        <w:lastRenderedPageBreak/>
        <w:t>use</w:t>
      </w:r>
      <w:r w:rsidR="009C7316">
        <w:rPr>
          <w:color w:val="000000"/>
          <w:lang w:val="en-US" w:eastAsia="en-GB"/>
        </w:rPr>
        <w:t>r creates the point of interest. A</w:t>
      </w:r>
      <w:r w:rsidRPr="00D93CDD">
        <w:rPr>
          <w:color w:val="000000"/>
          <w:lang w:val="en-US" w:eastAsia="en-GB"/>
        </w:rPr>
        <w:t>t this point the coordinates of the user</w:t>
      </w:r>
      <w:r w:rsidR="009C7316">
        <w:rPr>
          <w:color w:val="000000"/>
          <w:lang w:val="en-US" w:eastAsia="en-GB"/>
        </w:rPr>
        <w:t>’</w:t>
      </w:r>
      <w:r w:rsidRPr="00D93CDD">
        <w:rPr>
          <w:color w:val="000000"/>
          <w:lang w:val="en-US" w:eastAsia="en-GB"/>
        </w:rPr>
        <w:t>s location will be assigned to the “Point of Interest” which</w:t>
      </w:r>
      <w:r w:rsidR="009C7316">
        <w:rPr>
          <w:color w:val="000000"/>
          <w:lang w:val="en-US" w:eastAsia="en-GB"/>
        </w:rPr>
        <w:t xml:space="preserve"> allows for placement upon the m</w:t>
      </w:r>
      <w:r w:rsidRPr="00D93CDD">
        <w:rPr>
          <w:color w:val="000000"/>
          <w:lang w:val="en-US" w:eastAsia="en-GB"/>
        </w:rPr>
        <w:t>ap.</w:t>
      </w:r>
    </w:p>
    <w:p w:rsidR="004728B0" w:rsidRPr="00D93CDD" w:rsidRDefault="004728B0" w:rsidP="004728B0">
      <w:pPr>
        <w:shd w:val="clear" w:color="auto" w:fill="FFFFFF"/>
        <w:rPr>
          <w:color w:val="000000"/>
          <w:sz w:val="25"/>
          <w:szCs w:val="25"/>
          <w:lang w:eastAsia="en-GB"/>
        </w:rPr>
      </w:pPr>
    </w:p>
    <w:p w:rsidR="004728B0" w:rsidRPr="00D93CDD" w:rsidRDefault="004728B0" w:rsidP="004728B0">
      <w:pPr>
        <w:shd w:val="clear" w:color="auto" w:fill="FFFFFF"/>
        <w:rPr>
          <w:color w:val="000000"/>
          <w:sz w:val="25"/>
          <w:szCs w:val="25"/>
          <w:lang w:eastAsia="en-GB"/>
        </w:rPr>
      </w:pPr>
      <w:r w:rsidRPr="00D93CDD">
        <w:rPr>
          <w:color w:val="000000"/>
          <w:lang w:val="en-US" w:eastAsia="en-GB"/>
        </w:rPr>
        <w:t>Once the user is satisfied with the current walks situation (e.g. all “Points of Interest” added and walk finished) then they can upload the results to the se</w:t>
      </w:r>
      <w:r w:rsidR="0073679A" w:rsidRPr="00D93CDD">
        <w:rPr>
          <w:color w:val="000000"/>
          <w:lang w:val="en-US" w:eastAsia="en-GB"/>
        </w:rPr>
        <w:t>r</w:t>
      </w:r>
      <w:r w:rsidRPr="00D93CDD">
        <w:rPr>
          <w:color w:val="000000"/>
          <w:lang w:val="en-US" w:eastAsia="en-GB"/>
        </w:rPr>
        <w:t xml:space="preserve">ver. The user will be prompted to make sure they do in fact want to upload the walk and </w:t>
      </w:r>
      <w:r w:rsidR="009C7316">
        <w:rPr>
          <w:color w:val="000000"/>
          <w:lang w:val="en-US" w:eastAsia="en-GB"/>
        </w:rPr>
        <w:t xml:space="preserve">unwanted </w:t>
      </w:r>
      <w:r w:rsidRPr="00D93CDD">
        <w:rPr>
          <w:color w:val="000000"/>
          <w:lang w:val="en-US" w:eastAsia="en-GB"/>
        </w:rPr>
        <w:t xml:space="preserve">clicks </w:t>
      </w:r>
      <w:r w:rsidR="00FE027E">
        <w:rPr>
          <w:color w:val="000000"/>
          <w:lang w:val="en-US" w:eastAsia="en-GB"/>
        </w:rPr>
        <w:t>can</w:t>
      </w:r>
      <w:r w:rsidRPr="00D93CDD">
        <w:rPr>
          <w:color w:val="000000"/>
          <w:lang w:val="en-US" w:eastAsia="en-GB"/>
        </w:rPr>
        <w:t xml:space="preserve"> happen </w:t>
      </w:r>
      <w:r w:rsidR="009C7316">
        <w:rPr>
          <w:color w:val="000000"/>
          <w:lang w:val="en-US" w:eastAsia="en-GB"/>
        </w:rPr>
        <w:t xml:space="preserve">accidentally </w:t>
      </w:r>
      <w:r w:rsidRPr="00D93CDD">
        <w:rPr>
          <w:color w:val="000000"/>
          <w:lang w:val="en-US" w:eastAsia="en-GB"/>
        </w:rPr>
        <w:t>on touch screen devices.</w:t>
      </w:r>
    </w:p>
    <w:p w:rsidR="004728B0" w:rsidRPr="00D93CDD" w:rsidRDefault="004728B0" w:rsidP="004728B0">
      <w:pPr>
        <w:shd w:val="clear" w:color="auto" w:fill="FFFFFF"/>
        <w:rPr>
          <w:color w:val="000000"/>
          <w:sz w:val="25"/>
          <w:szCs w:val="25"/>
          <w:lang w:eastAsia="en-GB"/>
        </w:rPr>
      </w:pPr>
    </w:p>
    <w:p w:rsidR="004728B0" w:rsidRPr="00D93CDD" w:rsidRDefault="00FE027E" w:rsidP="004728B0">
      <w:pPr>
        <w:shd w:val="clear" w:color="auto" w:fill="FFFFFF"/>
        <w:rPr>
          <w:color w:val="000000"/>
          <w:sz w:val="25"/>
          <w:szCs w:val="25"/>
          <w:lang w:eastAsia="en-GB"/>
        </w:rPr>
      </w:pPr>
      <w:r>
        <w:rPr>
          <w:color w:val="000000"/>
          <w:lang w:val="en-US" w:eastAsia="en-GB"/>
        </w:rPr>
        <w:t>U</w:t>
      </w:r>
      <w:r w:rsidR="004728B0" w:rsidRPr="00D93CDD">
        <w:rPr>
          <w:color w:val="000000"/>
          <w:lang w:val="en-US" w:eastAsia="en-GB"/>
        </w:rPr>
        <w:t>ploading to the se</w:t>
      </w:r>
      <w:r w:rsidR="0073679A" w:rsidRPr="00D93CDD">
        <w:rPr>
          <w:color w:val="000000"/>
          <w:lang w:val="en-US" w:eastAsia="en-GB"/>
        </w:rPr>
        <w:t>r</w:t>
      </w:r>
      <w:r w:rsidR="004728B0" w:rsidRPr="00D93CDD">
        <w:rPr>
          <w:color w:val="000000"/>
          <w:lang w:val="en-US" w:eastAsia="en-GB"/>
        </w:rPr>
        <w:t xml:space="preserve">ver will require a device (running Android) with network connectivity of some variation in order to access the server, the information </w:t>
      </w:r>
      <w:r>
        <w:rPr>
          <w:color w:val="000000"/>
          <w:lang w:val="en-US" w:eastAsia="en-GB"/>
        </w:rPr>
        <w:t>will be sent to the server as a</w:t>
      </w:r>
      <w:r w:rsidR="004728B0" w:rsidRPr="00D93CDD">
        <w:rPr>
          <w:color w:val="000000"/>
          <w:lang w:val="en-US" w:eastAsia="en-GB"/>
        </w:rPr>
        <w:t xml:space="preserve"> HTTP POST re</w:t>
      </w:r>
      <w:r>
        <w:rPr>
          <w:color w:val="000000"/>
          <w:lang w:val="en-US" w:eastAsia="en-GB"/>
        </w:rPr>
        <w:t>quest. This is where the a</w:t>
      </w:r>
      <w:r w:rsidR="004728B0" w:rsidRPr="00D93CDD">
        <w:rPr>
          <w:color w:val="000000"/>
          <w:lang w:val="en-US" w:eastAsia="en-GB"/>
        </w:rPr>
        <w:t>pplication is reliant on the web application, if the se</w:t>
      </w:r>
      <w:r>
        <w:rPr>
          <w:color w:val="000000"/>
          <w:lang w:val="en-US" w:eastAsia="en-GB"/>
        </w:rPr>
        <w:t>r</w:t>
      </w:r>
      <w:r w:rsidR="004728B0" w:rsidRPr="00D93CDD">
        <w:rPr>
          <w:color w:val="000000"/>
          <w:lang w:val="en-US" w:eastAsia="en-GB"/>
        </w:rPr>
        <w:t>ver is unavailable then the application cannot meet the functional requirements (FR 6).</w:t>
      </w:r>
    </w:p>
    <w:p w:rsidR="004728B0" w:rsidRPr="00D93CDD" w:rsidRDefault="004728B0" w:rsidP="004728B0">
      <w:pPr>
        <w:shd w:val="clear" w:color="auto" w:fill="FFFFFF"/>
        <w:rPr>
          <w:color w:val="000000"/>
          <w:sz w:val="25"/>
          <w:szCs w:val="25"/>
          <w:lang w:eastAsia="en-GB"/>
        </w:rPr>
      </w:pPr>
    </w:p>
    <w:p w:rsidR="004728B0" w:rsidRPr="00D93CDD" w:rsidRDefault="004728B0" w:rsidP="004728B0">
      <w:pPr>
        <w:shd w:val="clear" w:color="auto" w:fill="FFFFFF"/>
        <w:rPr>
          <w:color w:val="000000"/>
          <w:sz w:val="25"/>
          <w:szCs w:val="25"/>
          <w:lang w:eastAsia="en-GB"/>
        </w:rPr>
      </w:pPr>
      <w:r w:rsidRPr="00D93CDD">
        <w:rPr>
          <w:color w:val="000000"/>
          <w:lang w:val="en-US" w:eastAsia="en-GB"/>
        </w:rPr>
        <w:t>This part of the application will run on any Android enabled device running Android version 2.3+ (Gingerbread onwards) and a minimum API level of 10.</w:t>
      </w:r>
    </w:p>
    <w:p w:rsidR="004728B0" w:rsidRPr="00B207EC" w:rsidRDefault="004728B0" w:rsidP="004728B0">
      <w:pPr>
        <w:shd w:val="clear" w:color="auto" w:fill="FFFFFF"/>
        <w:rPr>
          <w:rFonts w:ascii="Calibri" w:hAnsi="Calibri"/>
          <w:color w:val="000000"/>
          <w:sz w:val="25"/>
          <w:szCs w:val="25"/>
          <w:lang w:eastAsia="en-GB"/>
        </w:rPr>
      </w:pPr>
    </w:p>
    <w:p w:rsidR="004728B0" w:rsidRPr="00B207EC" w:rsidRDefault="004728B0" w:rsidP="004728B0">
      <w:pPr>
        <w:shd w:val="clear" w:color="auto" w:fill="FFFFFF"/>
        <w:rPr>
          <w:rFonts w:ascii="Calibri" w:hAnsi="Calibri"/>
          <w:color w:val="000000"/>
          <w:sz w:val="25"/>
          <w:szCs w:val="25"/>
          <w:lang w:eastAsia="en-GB"/>
        </w:rPr>
      </w:pPr>
      <w:r w:rsidRPr="00B207EC">
        <w:rPr>
          <w:rFonts w:ascii="Calibri" w:hAnsi="Calibri"/>
          <w:b/>
          <w:bCs/>
          <w:color w:val="000000"/>
          <w:lang w:val="en-US" w:eastAsia="en-GB"/>
        </w:rPr>
        <w:t>The web application:</w:t>
      </w:r>
    </w:p>
    <w:p w:rsidR="004728B0" w:rsidRPr="00B207EC" w:rsidRDefault="004728B0" w:rsidP="004728B0">
      <w:pPr>
        <w:shd w:val="clear" w:color="auto" w:fill="FFFFFF"/>
        <w:rPr>
          <w:rFonts w:ascii="Calibri" w:hAnsi="Calibri"/>
          <w:color w:val="000000"/>
          <w:sz w:val="25"/>
          <w:szCs w:val="25"/>
          <w:lang w:eastAsia="en-GB"/>
        </w:rPr>
      </w:pPr>
    </w:p>
    <w:p w:rsidR="004728B0" w:rsidRPr="00D93CDD" w:rsidRDefault="004728B0" w:rsidP="004728B0">
      <w:pPr>
        <w:shd w:val="clear" w:color="auto" w:fill="FFFFFF"/>
        <w:rPr>
          <w:color w:val="000000"/>
          <w:sz w:val="25"/>
          <w:szCs w:val="25"/>
          <w:lang w:eastAsia="en-GB"/>
        </w:rPr>
      </w:pPr>
      <w:r w:rsidRPr="00D93CDD">
        <w:rPr>
          <w:color w:val="000000"/>
          <w:lang w:val="en-US" w:eastAsia="en-GB"/>
        </w:rPr>
        <w:t>The web application refers to the website and the processing server required in order</w:t>
      </w:r>
      <w:r w:rsidR="004249BF" w:rsidRPr="00D93CDD">
        <w:rPr>
          <w:color w:val="000000"/>
          <w:lang w:val="en-US" w:eastAsia="en-GB"/>
        </w:rPr>
        <w:t>,</w:t>
      </w:r>
      <w:r w:rsidRPr="00D93CDD">
        <w:rPr>
          <w:color w:val="000000"/>
          <w:lang w:val="en-US" w:eastAsia="en-GB"/>
        </w:rPr>
        <w:t xml:space="preserve"> </w:t>
      </w:r>
      <w:r w:rsidR="004249BF" w:rsidRPr="00D93CDD">
        <w:rPr>
          <w:color w:val="000000"/>
          <w:lang w:val="en-US" w:eastAsia="en-GB"/>
        </w:rPr>
        <w:t>producing</w:t>
      </w:r>
      <w:r w:rsidRPr="00D93CDD">
        <w:rPr>
          <w:color w:val="000000"/>
          <w:lang w:val="en-US" w:eastAsia="en-GB"/>
        </w:rPr>
        <w:t xml:space="preserve"> a fully functional product.</w:t>
      </w:r>
    </w:p>
    <w:p w:rsidR="004728B0" w:rsidRPr="00D93CDD" w:rsidRDefault="004728B0" w:rsidP="004728B0">
      <w:pPr>
        <w:shd w:val="clear" w:color="auto" w:fill="FFFFFF"/>
        <w:rPr>
          <w:color w:val="000000"/>
          <w:sz w:val="25"/>
          <w:szCs w:val="25"/>
          <w:lang w:eastAsia="en-GB"/>
        </w:rPr>
      </w:pPr>
    </w:p>
    <w:p w:rsidR="004728B0" w:rsidRPr="00D93CDD" w:rsidRDefault="004728B0" w:rsidP="004728B0">
      <w:pPr>
        <w:shd w:val="clear" w:color="auto" w:fill="FFFFFF"/>
        <w:rPr>
          <w:color w:val="000000"/>
          <w:sz w:val="25"/>
          <w:szCs w:val="25"/>
          <w:lang w:eastAsia="en-GB"/>
        </w:rPr>
      </w:pPr>
      <w:r w:rsidRPr="00D93CDD">
        <w:rPr>
          <w:color w:val="000000"/>
          <w:lang w:val="en-US" w:eastAsia="en-GB"/>
        </w:rPr>
        <w:t xml:space="preserve">On </w:t>
      </w:r>
      <w:r w:rsidR="004249BF" w:rsidRPr="00D93CDD">
        <w:rPr>
          <w:color w:val="000000"/>
          <w:lang w:val="en-US" w:eastAsia="en-GB"/>
        </w:rPr>
        <w:t>its</w:t>
      </w:r>
      <w:r w:rsidRPr="00D93CDD">
        <w:rPr>
          <w:color w:val="000000"/>
          <w:lang w:val="en-US" w:eastAsia="en-GB"/>
        </w:rPr>
        <w:t xml:space="preserve"> own</w:t>
      </w:r>
      <w:r w:rsidR="004249BF" w:rsidRPr="00D93CDD">
        <w:rPr>
          <w:color w:val="000000"/>
          <w:lang w:val="en-US" w:eastAsia="en-GB"/>
        </w:rPr>
        <w:t>,</w:t>
      </w:r>
      <w:r w:rsidRPr="00D93CDD">
        <w:rPr>
          <w:color w:val="000000"/>
          <w:lang w:val="en-US" w:eastAsia="en-GB"/>
        </w:rPr>
        <w:t xml:space="preserve"> the website will be able to ret</w:t>
      </w:r>
      <w:r w:rsidR="00FE027E">
        <w:rPr>
          <w:color w:val="000000"/>
          <w:lang w:val="en-US" w:eastAsia="en-GB"/>
        </w:rPr>
        <w:t>rieve information f</w:t>
      </w:r>
      <w:r w:rsidRPr="00D93CDD">
        <w:rPr>
          <w:color w:val="000000"/>
          <w:lang w:val="en-US" w:eastAsia="en-GB"/>
        </w:rPr>
        <w:t>r</w:t>
      </w:r>
      <w:r w:rsidR="00FE027E">
        <w:rPr>
          <w:color w:val="000000"/>
          <w:lang w:val="en-US" w:eastAsia="en-GB"/>
        </w:rPr>
        <w:t>o</w:t>
      </w:r>
      <w:r w:rsidRPr="00D93CDD">
        <w:rPr>
          <w:color w:val="000000"/>
          <w:lang w:val="en-US" w:eastAsia="en-GB"/>
        </w:rPr>
        <w:t xml:space="preserve">m a </w:t>
      </w:r>
      <w:r w:rsidR="003173CB" w:rsidRPr="00D93CDD">
        <w:rPr>
          <w:color w:val="000000"/>
          <w:lang w:val="en-US" w:eastAsia="en-GB"/>
        </w:rPr>
        <w:t>database;</w:t>
      </w:r>
      <w:r w:rsidRPr="00D93CDD">
        <w:rPr>
          <w:color w:val="000000"/>
          <w:lang w:val="en-US" w:eastAsia="en-GB"/>
        </w:rPr>
        <w:t xml:space="preserve"> this information will be directly related to the number/details of currently saved walks sent from the android application. The information retrieved from the database will then be displayed initially as a list of all the stored walks (listed by title)</w:t>
      </w:r>
      <w:r w:rsidR="00FE027E">
        <w:rPr>
          <w:color w:val="000000"/>
          <w:lang w:val="en-US" w:eastAsia="en-GB"/>
        </w:rPr>
        <w:t>. T</w:t>
      </w:r>
      <w:r w:rsidRPr="00D93CDD">
        <w:rPr>
          <w:color w:val="000000"/>
          <w:lang w:val="en-US" w:eastAsia="en-GB"/>
        </w:rPr>
        <w:t xml:space="preserve">hen a visitor to the website can click a walk and be shown the walks route, the information, the walks duration </w:t>
      </w:r>
      <w:r w:rsidR="00FE027E">
        <w:rPr>
          <w:color w:val="000000"/>
          <w:lang w:val="en-US" w:eastAsia="en-GB"/>
        </w:rPr>
        <w:t>and</w:t>
      </w:r>
      <w:r w:rsidRPr="00D93CDD">
        <w:rPr>
          <w:color w:val="000000"/>
          <w:lang w:val="en-US" w:eastAsia="en-GB"/>
        </w:rPr>
        <w:t xml:space="preserve"> all points of interest associated with </w:t>
      </w:r>
      <w:r w:rsidR="00FE027E">
        <w:rPr>
          <w:color w:val="000000"/>
          <w:lang w:val="en-US" w:eastAsia="en-GB"/>
        </w:rPr>
        <w:t>the</w:t>
      </w:r>
      <w:r w:rsidRPr="00D93CDD">
        <w:rPr>
          <w:color w:val="000000"/>
          <w:lang w:val="en-US" w:eastAsia="en-GB"/>
        </w:rPr>
        <w:t xml:space="preserve"> route.</w:t>
      </w:r>
    </w:p>
    <w:p w:rsidR="004728B0" w:rsidRPr="00D93CDD" w:rsidRDefault="004728B0" w:rsidP="004728B0">
      <w:pPr>
        <w:shd w:val="clear" w:color="auto" w:fill="FFFFFF"/>
        <w:rPr>
          <w:color w:val="000000"/>
          <w:sz w:val="25"/>
          <w:szCs w:val="25"/>
          <w:lang w:eastAsia="en-GB"/>
        </w:rPr>
      </w:pPr>
    </w:p>
    <w:p w:rsidR="004728B0" w:rsidRPr="00D93CDD" w:rsidRDefault="004728B0" w:rsidP="004728B0">
      <w:pPr>
        <w:shd w:val="clear" w:color="auto" w:fill="FFFFFF"/>
        <w:rPr>
          <w:color w:val="000000"/>
          <w:sz w:val="25"/>
          <w:szCs w:val="25"/>
          <w:lang w:eastAsia="en-GB"/>
        </w:rPr>
      </w:pPr>
      <w:r w:rsidRPr="00D93CDD">
        <w:rPr>
          <w:color w:val="000000"/>
          <w:lang w:val="en-US" w:eastAsia="en-GB"/>
        </w:rPr>
        <w:t xml:space="preserve">The web application is heavily dependent on the </w:t>
      </w:r>
      <w:r w:rsidR="00FE027E">
        <w:rPr>
          <w:color w:val="000000"/>
          <w:lang w:val="en-US" w:eastAsia="en-GB"/>
        </w:rPr>
        <w:t>Android a</w:t>
      </w:r>
      <w:r w:rsidRPr="00D93CDD">
        <w:rPr>
          <w:color w:val="000000"/>
          <w:lang w:val="en-US" w:eastAsia="en-GB"/>
        </w:rPr>
        <w:t>pplication. I</w:t>
      </w:r>
      <w:r w:rsidR="00FE027E">
        <w:rPr>
          <w:color w:val="000000"/>
          <w:lang w:val="en-US" w:eastAsia="en-GB"/>
        </w:rPr>
        <w:t>f no information (e.g. walks) i</w:t>
      </w:r>
      <w:r w:rsidRPr="00D93CDD">
        <w:rPr>
          <w:color w:val="000000"/>
          <w:lang w:val="en-US" w:eastAsia="en-GB"/>
        </w:rPr>
        <w:t>s being sent to the server from the application then the database will contain l</w:t>
      </w:r>
      <w:r w:rsidR="00FE027E">
        <w:rPr>
          <w:color w:val="000000"/>
          <w:lang w:val="en-US" w:eastAsia="en-GB"/>
        </w:rPr>
        <w:t>ittle or no entries resulting to</w:t>
      </w:r>
      <w:r w:rsidRPr="00D93CDD">
        <w:rPr>
          <w:color w:val="000000"/>
          <w:lang w:val="en-US" w:eastAsia="en-GB"/>
        </w:rPr>
        <w:t xml:space="preserve"> none or few walks being displayed on the website. The main dependency is the web application with the Android application</w:t>
      </w:r>
      <w:r w:rsidR="00FE027E">
        <w:rPr>
          <w:color w:val="000000"/>
          <w:lang w:val="en-US" w:eastAsia="en-GB"/>
        </w:rPr>
        <w:t>, as saved walks a</w:t>
      </w:r>
      <w:r w:rsidRPr="00D93CDD">
        <w:rPr>
          <w:color w:val="000000"/>
          <w:lang w:val="en-US" w:eastAsia="en-GB"/>
        </w:rPr>
        <w:t>r</w:t>
      </w:r>
      <w:r w:rsidR="00FE027E">
        <w:rPr>
          <w:color w:val="000000"/>
          <w:lang w:val="en-US" w:eastAsia="en-GB"/>
        </w:rPr>
        <w:t>e</w:t>
      </w:r>
      <w:r w:rsidRPr="00D93CDD">
        <w:rPr>
          <w:color w:val="000000"/>
          <w:lang w:val="en-US" w:eastAsia="en-GB"/>
        </w:rPr>
        <w:t xml:space="preserve"> needed to</w:t>
      </w:r>
      <w:r w:rsidR="00FE027E">
        <w:rPr>
          <w:color w:val="000000"/>
          <w:lang w:val="en-US" w:eastAsia="en-GB"/>
        </w:rPr>
        <w:t xml:space="preserve"> be on</w:t>
      </w:r>
      <w:r w:rsidRPr="00D93CDD">
        <w:rPr>
          <w:color w:val="000000"/>
          <w:lang w:val="en-US" w:eastAsia="en-GB"/>
        </w:rPr>
        <w:t xml:space="preserve"> the web application to produce effective results.</w:t>
      </w:r>
    </w:p>
    <w:p w:rsidR="004728B0" w:rsidRPr="00D93CDD" w:rsidRDefault="004728B0" w:rsidP="004728B0">
      <w:pPr>
        <w:shd w:val="clear" w:color="auto" w:fill="FFFFFF"/>
        <w:rPr>
          <w:color w:val="000000"/>
          <w:sz w:val="25"/>
          <w:szCs w:val="25"/>
          <w:lang w:eastAsia="en-GB"/>
        </w:rPr>
      </w:pPr>
    </w:p>
    <w:p w:rsidR="004728B0" w:rsidRPr="00D93CDD" w:rsidRDefault="004728B0" w:rsidP="004728B0">
      <w:pPr>
        <w:shd w:val="clear" w:color="auto" w:fill="FFFFFF"/>
        <w:rPr>
          <w:color w:val="000000"/>
          <w:sz w:val="25"/>
          <w:szCs w:val="25"/>
          <w:lang w:eastAsia="en-GB"/>
        </w:rPr>
      </w:pPr>
      <w:r w:rsidRPr="00D93CDD">
        <w:rPr>
          <w:color w:val="000000"/>
          <w:lang w:val="en-US" w:eastAsia="en-GB"/>
        </w:rPr>
        <w:t>This part of the application will</w:t>
      </w:r>
      <w:r w:rsidR="00FE027E">
        <w:rPr>
          <w:color w:val="000000"/>
          <w:lang w:val="en-US" w:eastAsia="en-GB"/>
        </w:rPr>
        <w:t xml:space="preserve"> be on the web server and</w:t>
      </w:r>
      <w:r w:rsidRPr="00D93CDD">
        <w:rPr>
          <w:color w:val="000000"/>
          <w:lang w:val="en-US" w:eastAsia="en-GB"/>
        </w:rPr>
        <w:t xml:space="preserve"> any modern up to date browser.</w:t>
      </w:r>
    </w:p>
    <w:p w:rsidR="004D2CC9" w:rsidRPr="00B207EC" w:rsidRDefault="004D2CC9" w:rsidP="004728B0">
      <w:pPr>
        <w:shd w:val="clear" w:color="auto" w:fill="FFFFFF"/>
        <w:rPr>
          <w:rFonts w:ascii="Calibri" w:hAnsi="Calibri"/>
          <w:color w:val="000000"/>
          <w:sz w:val="25"/>
          <w:szCs w:val="25"/>
          <w:lang w:eastAsia="en-GB"/>
        </w:rPr>
        <w:sectPr w:rsidR="004D2CC9" w:rsidRPr="00B207EC" w:rsidSect="00B11D32">
          <w:headerReference w:type="default" r:id="rId9"/>
          <w:footerReference w:type="default" r:id="rId10"/>
          <w:pgSz w:w="11907" w:h="16840" w:code="9"/>
          <w:pgMar w:top="1440" w:right="1440" w:bottom="1440" w:left="1440" w:header="720" w:footer="720" w:gutter="0"/>
          <w:cols w:space="720"/>
          <w:docGrid w:linePitch="272"/>
        </w:sectPr>
      </w:pPr>
    </w:p>
    <w:p w:rsidR="004728B0" w:rsidRPr="00B207EC" w:rsidRDefault="00FE027E" w:rsidP="004728B0">
      <w:pPr>
        <w:shd w:val="clear" w:color="auto" w:fill="FFFFFF"/>
        <w:rPr>
          <w:rFonts w:ascii="Calibri" w:hAnsi="Calibri"/>
          <w:b/>
          <w:bCs/>
          <w:color w:val="000000"/>
          <w:sz w:val="25"/>
          <w:szCs w:val="25"/>
          <w:lang w:eastAsia="en-GB"/>
        </w:rPr>
      </w:pPr>
      <w:r>
        <w:rPr>
          <w:rFonts w:ascii="Calibri" w:hAnsi="Calibri"/>
          <w:b/>
          <w:bCs/>
          <w:color w:val="000000"/>
          <w:sz w:val="25"/>
          <w:szCs w:val="25"/>
          <w:lang w:eastAsia="en-GB"/>
        </w:rPr>
        <w:lastRenderedPageBreak/>
        <w:t>2.2 S</w:t>
      </w:r>
      <w:r w:rsidR="006917E7" w:rsidRPr="00B207EC">
        <w:rPr>
          <w:rFonts w:ascii="Calibri" w:hAnsi="Calibri"/>
          <w:b/>
          <w:bCs/>
          <w:color w:val="000000"/>
          <w:sz w:val="25"/>
          <w:szCs w:val="25"/>
          <w:lang w:eastAsia="en-GB"/>
        </w:rPr>
        <w:t>ignificant Classes:</w:t>
      </w:r>
    </w:p>
    <w:p w:rsidR="004728B0" w:rsidRPr="00B207EC" w:rsidRDefault="0026553E" w:rsidP="004728B0">
      <w:pPr>
        <w:shd w:val="clear" w:color="auto" w:fill="FFFFFF"/>
        <w:rPr>
          <w:rFonts w:ascii="Calibri" w:hAnsi="Calibri"/>
          <w:color w:val="000000"/>
          <w:sz w:val="25"/>
          <w:szCs w:val="25"/>
          <w:lang w:eastAsia="en-GB"/>
        </w:rPr>
      </w:pPr>
      <w:r w:rsidRPr="0026553E">
        <w:rPr>
          <w:rFonts w:ascii="Calibri" w:hAnsi="Calibri"/>
          <w:noProof/>
          <w:color w:val="000000"/>
          <w:sz w:val="25"/>
          <w:szCs w:val="25"/>
          <w:lang w:eastAsia="zh-CN" w:bidi="ta-IN"/>
        </w:rPr>
        <mc:AlternateContent>
          <mc:Choice Requires="wps">
            <w:drawing>
              <wp:anchor distT="0" distB="0" distL="114300" distR="114300" simplePos="0" relativeHeight="251670528" behindDoc="0" locked="0" layoutInCell="1" allowOverlap="1" wp14:anchorId="4E69F63C" wp14:editId="5218321D">
                <wp:simplePos x="0" y="0"/>
                <wp:positionH relativeFrom="column">
                  <wp:posOffset>2019631</wp:posOffset>
                </wp:positionH>
                <wp:positionV relativeFrom="paragraph">
                  <wp:posOffset>4791793</wp:posOffset>
                </wp:positionV>
                <wp:extent cx="1065475" cy="437322"/>
                <wp:effectExtent l="0" t="0" r="0" b="127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475" cy="437322"/>
                        </a:xfrm>
                        <a:prstGeom prst="rect">
                          <a:avLst/>
                        </a:prstGeom>
                        <a:noFill/>
                        <a:ln w="9525">
                          <a:noFill/>
                          <a:miter lim="800000"/>
                          <a:headEnd/>
                          <a:tailEnd/>
                        </a:ln>
                      </wps:spPr>
                      <wps:txbx>
                        <w:txbxContent>
                          <w:p w:rsidR="005412AC" w:rsidRDefault="005412AC" w:rsidP="0026553E">
                            <w:r>
                              <w:t>Creating a new point of interest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159.05pt;margin-top:377.3pt;width:83.9pt;height:34.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" filled="f" stroked="f">
                <v:textbox>
                  <w:txbxContent>
                    <w:p w:rsidR="005412AC" w:rsidRDefault="005412AC" w:rsidP="0026553E">
                      <w:r>
                        <w:t>Creating a new point of interest</w:t>
                      </w:r>
                    </w:p>
                  </w:txbxContent>
                </v:textbox>
              </v:shape>
            </w:pict>
          </mc:Fallback>
        </mc:AlternateContent>
      </w:r>
      <w:r w:rsidRPr="0026553E">
        <w:rPr>
          <w:rFonts w:ascii="Calibri" w:hAnsi="Calibri"/>
          <w:noProof/>
          <w:color w:val="000000"/>
          <w:sz w:val="25"/>
          <w:szCs w:val="25"/>
          <w:lang w:eastAsia="zh-CN" w:bidi="ta-IN"/>
        </w:rPr>
        <mc:AlternateContent>
          <mc:Choice Requires="wps">
            <w:drawing>
              <wp:anchor distT="0" distB="0" distL="114300" distR="114300" simplePos="0" relativeHeight="251668480" behindDoc="0" locked="0" layoutInCell="1" allowOverlap="1" wp14:anchorId="29084F1B" wp14:editId="3ECF986C">
                <wp:simplePos x="0" y="0"/>
                <wp:positionH relativeFrom="column">
                  <wp:posOffset>4508059</wp:posOffset>
                </wp:positionH>
                <wp:positionV relativeFrom="paragraph">
                  <wp:posOffset>2915065</wp:posOffset>
                </wp:positionV>
                <wp:extent cx="1296063" cy="1403985"/>
                <wp:effectExtent l="0" t="0" r="0" b="12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63" cy="1403985"/>
                        </a:xfrm>
                        <a:prstGeom prst="rect">
                          <a:avLst/>
                        </a:prstGeom>
                        <a:noFill/>
                        <a:ln w="9525">
                          <a:noFill/>
                          <a:miter lim="800000"/>
                          <a:headEnd/>
                          <a:tailEnd/>
                        </a:ln>
                      </wps:spPr>
                      <wps:txbx>
                        <w:txbxContent>
                          <w:p w:rsidR="005412AC" w:rsidRDefault="005412AC">
                            <w:r>
                              <w:t>Confirming 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354.95pt;margin-top:229.55pt;width:102.05pt;height:110.55pt;z-index:251668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" filled="f" stroked="f">
                <v:textbox style="mso-fit-shape-to-text:t">
                  <w:txbxContent>
                    <w:p w:rsidR="005412AC" w:rsidRDefault="005412AC">
                      <w:r>
                        <w:t>Confirming upload</w:t>
                      </w:r>
                    </w:p>
                  </w:txbxContent>
                </v:textbox>
              </v:shape>
            </w:pict>
          </mc:Fallback>
        </mc:AlternateContent>
      </w:r>
      <w:r w:rsidRPr="0026553E">
        <w:rPr>
          <w:rFonts w:ascii="Calibri" w:hAnsi="Calibri"/>
          <w:noProof/>
          <w:color w:val="000000"/>
          <w:sz w:val="25"/>
          <w:szCs w:val="25"/>
          <w:lang w:eastAsia="zh-CN" w:bidi="ta-IN"/>
        </w:rPr>
        <mc:AlternateContent>
          <mc:Choice Requires="wps">
            <w:drawing>
              <wp:anchor distT="0" distB="0" distL="114300" distR="114300" simplePos="0" relativeHeight="251666432" behindDoc="0" locked="0" layoutInCell="1" allowOverlap="1" wp14:anchorId="3D174A5D" wp14:editId="418CB78A">
                <wp:simplePos x="0" y="0"/>
                <wp:positionH relativeFrom="column">
                  <wp:posOffset>4619404</wp:posOffset>
                </wp:positionH>
                <wp:positionV relativeFrom="paragraph">
                  <wp:posOffset>4020461</wp:posOffset>
                </wp:positionV>
                <wp:extent cx="1025718" cy="1403985"/>
                <wp:effectExtent l="0" t="0" r="3175" b="12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5718" cy="1403985"/>
                        </a:xfrm>
                        <a:prstGeom prst="rect">
                          <a:avLst/>
                        </a:prstGeom>
                        <a:solidFill>
                          <a:srgbClr val="FFFFFF"/>
                        </a:solidFill>
                        <a:ln w="9525">
                          <a:noFill/>
                          <a:miter lim="800000"/>
                          <a:headEnd/>
                          <a:tailEnd/>
                        </a:ln>
                      </wps:spPr>
                      <wps:txbx>
                        <w:txbxContent>
                          <w:p w:rsidR="005412AC" w:rsidRPr="0026553E" w:rsidRDefault="005412AC">
                            <w:r w:rsidRPr="0026553E">
                              <w:t>Cancel 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363.75pt;margin-top:316.55pt;width:80.75pt;height:110.5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" stroked="f">
                <v:textbox style="mso-fit-shape-to-text:t">
                  <w:txbxContent>
                    <w:p w:rsidR="005412AC" w:rsidRPr="0026553E" w:rsidRDefault="005412AC">
                      <w:r w:rsidRPr="0026553E">
                        <w:t>Cancel upload</w:t>
                      </w:r>
                    </w:p>
                  </w:txbxContent>
                </v:textbox>
              </v:shape>
            </w:pict>
          </mc:Fallback>
        </mc:AlternateContent>
      </w:r>
      <w:r w:rsidR="00B06116" w:rsidRPr="00B207EC">
        <w:rPr>
          <w:rFonts w:ascii="Calibri" w:hAnsi="Calibri"/>
          <w:b/>
          <w:bCs/>
          <w:noProof/>
          <w:color w:val="000000"/>
          <w:sz w:val="25"/>
          <w:szCs w:val="25"/>
          <w:lang w:eastAsia="zh-CN" w:bidi="ta-IN"/>
        </w:rPr>
        <w:drawing>
          <wp:anchor distT="0" distB="0" distL="114300" distR="114300" simplePos="0" relativeHeight="251662336" behindDoc="1" locked="0" layoutInCell="1" allowOverlap="1" wp14:anchorId="28F7BD23" wp14:editId="431FC048">
            <wp:simplePos x="0" y="0"/>
            <wp:positionH relativeFrom="column">
              <wp:posOffset>-635</wp:posOffset>
            </wp:positionH>
            <wp:positionV relativeFrom="paragraph">
              <wp:posOffset>102293</wp:posOffset>
            </wp:positionV>
            <wp:extent cx="8609330" cy="5735955"/>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09330" cy="57359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D2CC9" w:rsidRPr="00B207EC" w:rsidRDefault="004D2CC9" w:rsidP="004728B0">
      <w:pPr>
        <w:shd w:val="clear" w:color="auto" w:fill="FFFFFF"/>
        <w:rPr>
          <w:rFonts w:ascii="Calibri" w:hAnsi="Calibri"/>
          <w:b/>
          <w:bCs/>
          <w:color w:val="000000"/>
          <w:lang w:val="en-US" w:eastAsia="en-GB"/>
        </w:rPr>
        <w:sectPr w:rsidR="004D2CC9" w:rsidRPr="00B207EC" w:rsidSect="004D2CC9">
          <w:pgSz w:w="16840" w:h="11907" w:orient="landscape" w:code="9"/>
          <w:pgMar w:top="1440" w:right="1440" w:bottom="1440" w:left="1440" w:header="720" w:footer="720" w:gutter="0"/>
          <w:cols w:space="720"/>
          <w:titlePg/>
          <w:docGrid w:linePitch="272"/>
        </w:sectPr>
      </w:pPr>
    </w:p>
    <w:p w:rsidR="004D2CC9" w:rsidRPr="00B207EC" w:rsidRDefault="004D2CC9" w:rsidP="004728B0">
      <w:pPr>
        <w:shd w:val="clear" w:color="auto" w:fill="FFFFFF"/>
        <w:rPr>
          <w:rFonts w:ascii="Calibri" w:hAnsi="Calibri"/>
          <w:b/>
          <w:bCs/>
          <w:color w:val="000000"/>
          <w:lang w:val="en-US" w:eastAsia="en-GB"/>
        </w:rPr>
      </w:pPr>
    </w:p>
    <w:p w:rsidR="004728B0" w:rsidRPr="00D93CDD" w:rsidRDefault="004728B0" w:rsidP="004728B0">
      <w:pPr>
        <w:shd w:val="clear" w:color="auto" w:fill="FFFFFF"/>
        <w:rPr>
          <w:color w:val="000000"/>
          <w:sz w:val="25"/>
          <w:szCs w:val="25"/>
          <w:lang w:eastAsia="en-GB"/>
        </w:rPr>
      </w:pPr>
      <w:r w:rsidRPr="00D93CDD">
        <w:rPr>
          <w:b/>
          <w:bCs/>
          <w:color w:val="000000"/>
          <w:lang w:val="en-US" w:eastAsia="en-GB"/>
        </w:rPr>
        <w:t>StartScreenActivity (FR 1, FR 7):</w:t>
      </w:r>
    </w:p>
    <w:p w:rsidR="004728B0" w:rsidRPr="00D93CDD" w:rsidRDefault="004728B0" w:rsidP="004728B0">
      <w:pPr>
        <w:shd w:val="clear" w:color="auto" w:fill="FFFFFF"/>
        <w:rPr>
          <w:color w:val="000000"/>
          <w:sz w:val="25"/>
          <w:szCs w:val="25"/>
          <w:lang w:eastAsia="en-GB"/>
        </w:rPr>
      </w:pPr>
    </w:p>
    <w:p w:rsidR="004728B0" w:rsidRPr="00D93CDD" w:rsidRDefault="006079B0" w:rsidP="004728B0">
      <w:pPr>
        <w:shd w:val="clear" w:color="auto" w:fill="FFFFFF"/>
        <w:rPr>
          <w:color w:val="000000"/>
          <w:sz w:val="25"/>
          <w:szCs w:val="25"/>
          <w:lang w:eastAsia="en-GB"/>
        </w:rPr>
      </w:pPr>
      <w:r>
        <w:rPr>
          <w:color w:val="000000"/>
          <w:lang w:val="en-US" w:eastAsia="en-GB"/>
        </w:rPr>
        <w:t>The FrmHome c</w:t>
      </w:r>
      <w:r w:rsidR="004728B0" w:rsidRPr="00D93CDD">
        <w:rPr>
          <w:color w:val="000000"/>
          <w:lang w:val="en-US" w:eastAsia="en-GB"/>
        </w:rPr>
        <w:t xml:space="preserve">lass represents the initial screen presented to the user. This screen will be </w:t>
      </w:r>
      <w:r w:rsidR="00FE027E">
        <w:rPr>
          <w:color w:val="000000"/>
          <w:lang w:val="en-US" w:eastAsia="en-GB"/>
        </w:rPr>
        <w:t>essential</w:t>
      </w:r>
      <w:r w:rsidR="004728B0" w:rsidRPr="00D93CDD">
        <w:rPr>
          <w:color w:val="000000"/>
          <w:lang w:val="en-US" w:eastAsia="en-GB"/>
        </w:rPr>
        <w:t xml:space="preserve"> in the running of the application</w:t>
      </w:r>
      <w:r w:rsidR="00FE027E">
        <w:rPr>
          <w:color w:val="000000"/>
          <w:lang w:val="en-US" w:eastAsia="en-GB"/>
        </w:rPr>
        <w:t>, as it houses a b</w:t>
      </w:r>
      <w:r w:rsidR="004728B0" w:rsidRPr="00D93CDD">
        <w:rPr>
          <w:color w:val="000000"/>
          <w:lang w:val="en-US" w:eastAsia="en-GB"/>
        </w:rPr>
        <w:t xml:space="preserve">utton which calls for the creation of the </w:t>
      </w:r>
      <w:r w:rsidR="00FE0113" w:rsidRPr="00D93CDD">
        <w:rPr>
          <w:color w:val="000000"/>
          <w:lang w:val="en-US" w:eastAsia="en-GB"/>
        </w:rPr>
        <w:t>walk;</w:t>
      </w:r>
      <w:r w:rsidR="004728B0" w:rsidRPr="00D93CDD">
        <w:rPr>
          <w:color w:val="000000"/>
          <w:lang w:val="en-US" w:eastAsia="en-GB"/>
        </w:rPr>
        <w:t xml:space="preserve"> until this button is clicked the user will </w:t>
      </w:r>
      <w:r w:rsidR="0073679A" w:rsidRPr="00D93CDD">
        <w:rPr>
          <w:color w:val="000000"/>
          <w:lang w:val="en-US" w:eastAsia="en-GB"/>
        </w:rPr>
        <w:t>n</w:t>
      </w:r>
      <w:r w:rsidR="004728B0" w:rsidRPr="00D93CDD">
        <w:rPr>
          <w:color w:val="000000"/>
          <w:lang w:val="en-US" w:eastAsia="en-GB"/>
        </w:rPr>
        <w:t>ot progress from this initial state, where only the FrmHome screen is displayed.</w:t>
      </w:r>
      <w:r w:rsidR="00570002" w:rsidRPr="00D93CDD">
        <w:rPr>
          <w:color w:val="000000"/>
          <w:lang w:val="en-US" w:eastAsia="en-GB"/>
        </w:rPr>
        <w:t xml:space="preserve">  In o</w:t>
      </w:r>
      <w:r>
        <w:rPr>
          <w:color w:val="000000"/>
          <w:lang w:val="en-US" w:eastAsia="en-GB"/>
        </w:rPr>
        <w:t>rder to achieve this there will</w:t>
      </w:r>
      <w:r w:rsidR="00570002" w:rsidRPr="00D93CDD">
        <w:rPr>
          <w:color w:val="000000"/>
          <w:lang w:val="en-US" w:eastAsia="en-GB"/>
        </w:rPr>
        <w:t xml:space="preserve"> be a simple on</w:t>
      </w:r>
      <w:r>
        <w:rPr>
          <w:color w:val="000000"/>
          <w:lang w:val="en-US" w:eastAsia="en-GB"/>
        </w:rPr>
        <w:t>Click listener attached to the b</w:t>
      </w:r>
      <w:r w:rsidR="00570002" w:rsidRPr="00D93CDD">
        <w:rPr>
          <w:color w:val="000000"/>
          <w:lang w:val="en-US" w:eastAsia="en-GB"/>
        </w:rPr>
        <w:t xml:space="preserve">utton, which will </w:t>
      </w:r>
      <w:r>
        <w:rPr>
          <w:color w:val="000000"/>
          <w:lang w:val="en-US" w:eastAsia="en-GB"/>
        </w:rPr>
        <w:t>simply call a different a</w:t>
      </w:r>
      <w:r w:rsidR="00570002" w:rsidRPr="00D93CDD">
        <w:rPr>
          <w:color w:val="000000"/>
          <w:lang w:val="en-US" w:eastAsia="en-GB"/>
        </w:rPr>
        <w:t xml:space="preserve">ctivity </w:t>
      </w:r>
      <w:r>
        <w:rPr>
          <w:color w:val="000000"/>
          <w:lang w:val="en-US" w:eastAsia="en-GB"/>
        </w:rPr>
        <w:t>to be brought into focus, this a</w:t>
      </w:r>
      <w:r w:rsidR="00570002" w:rsidRPr="00D93CDD">
        <w:rPr>
          <w:color w:val="000000"/>
          <w:lang w:val="en-US" w:eastAsia="en-GB"/>
        </w:rPr>
        <w:t xml:space="preserve">ctivity </w:t>
      </w:r>
      <w:r>
        <w:rPr>
          <w:color w:val="000000"/>
          <w:lang w:val="en-US" w:eastAsia="en-GB"/>
        </w:rPr>
        <w:t>will</w:t>
      </w:r>
      <w:r w:rsidR="00570002" w:rsidRPr="00D93CDD">
        <w:rPr>
          <w:color w:val="000000"/>
          <w:lang w:val="en-US" w:eastAsia="en-GB"/>
        </w:rPr>
        <w:t xml:space="preserve"> be CreateWalkActivity.</w:t>
      </w:r>
    </w:p>
    <w:p w:rsidR="004728B0" w:rsidRPr="00D93CDD" w:rsidRDefault="004728B0" w:rsidP="004728B0">
      <w:pPr>
        <w:shd w:val="clear" w:color="auto" w:fill="FFFFFF"/>
        <w:rPr>
          <w:color w:val="000000"/>
          <w:sz w:val="25"/>
          <w:szCs w:val="25"/>
          <w:lang w:eastAsia="en-GB"/>
        </w:rPr>
      </w:pPr>
    </w:p>
    <w:p w:rsidR="004728B0" w:rsidRPr="00D93CDD" w:rsidRDefault="004728B0" w:rsidP="004728B0">
      <w:pPr>
        <w:shd w:val="clear" w:color="auto" w:fill="FFFFFF"/>
        <w:rPr>
          <w:color w:val="000000"/>
          <w:sz w:val="25"/>
          <w:szCs w:val="25"/>
          <w:lang w:eastAsia="en-GB"/>
        </w:rPr>
      </w:pPr>
      <w:r w:rsidRPr="00D93CDD">
        <w:rPr>
          <w:b/>
          <w:bCs/>
          <w:color w:val="000000"/>
          <w:lang w:val="en-US" w:eastAsia="en-GB"/>
        </w:rPr>
        <w:t>CreateWalkActivity (FR 2, FR 7):</w:t>
      </w:r>
    </w:p>
    <w:p w:rsidR="004728B0" w:rsidRPr="00D93CDD" w:rsidRDefault="004728B0" w:rsidP="004728B0">
      <w:pPr>
        <w:shd w:val="clear" w:color="auto" w:fill="FFFFFF"/>
        <w:rPr>
          <w:color w:val="000000"/>
          <w:sz w:val="25"/>
          <w:szCs w:val="25"/>
          <w:lang w:eastAsia="en-GB"/>
        </w:rPr>
      </w:pPr>
    </w:p>
    <w:p w:rsidR="004728B0" w:rsidRPr="00D93CDD" w:rsidRDefault="004728B0" w:rsidP="004728B0">
      <w:pPr>
        <w:shd w:val="clear" w:color="auto" w:fill="FFFFFF"/>
        <w:rPr>
          <w:color w:val="000000"/>
          <w:sz w:val="25"/>
          <w:szCs w:val="25"/>
          <w:lang w:eastAsia="en-GB"/>
        </w:rPr>
      </w:pPr>
      <w:r w:rsidRPr="00D93CDD">
        <w:rPr>
          <w:color w:val="000000"/>
          <w:lang w:val="en-US" w:eastAsia="en-GB"/>
        </w:rPr>
        <w:t xml:space="preserve">The CreateWalkActivity </w:t>
      </w:r>
      <w:r w:rsidR="006079B0">
        <w:rPr>
          <w:color w:val="000000"/>
          <w:lang w:val="en-US" w:eastAsia="en-GB"/>
        </w:rPr>
        <w:t>c</w:t>
      </w:r>
      <w:r w:rsidRPr="00D93CDD">
        <w:rPr>
          <w:color w:val="000000"/>
          <w:lang w:val="en-US" w:eastAsia="en-GB"/>
        </w:rPr>
        <w:t xml:space="preserve">lass represents the screen where the user will be prompted for the </w:t>
      </w:r>
      <w:r w:rsidR="006079B0">
        <w:rPr>
          <w:color w:val="000000"/>
          <w:lang w:val="en-US" w:eastAsia="en-GB"/>
        </w:rPr>
        <w:t>information related to the walk</w:t>
      </w:r>
      <w:r w:rsidRPr="00D93CDD">
        <w:rPr>
          <w:color w:val="000000"/>
          <w:lang w:val="en-US" w:eastAsia="en-GB"/>
        </w:rPr>
        <w:t xml:space="preserve">. This information will include the walks name, short description and its longer more detailed description. This </w:t>
      </w:r>
      <w:r w:rsidR="006079B0">
        <w:rPr>
          <w:color w:val="000000"/>
          <w:lang w:val="en-US" w:eastAsia="en-GB"/>
        </w:rPr>
        <w:t>c</w:t>
      </w:r>
      <w:r w:rsidRPr="00D93CDD">
        <w:rPr>
          <w:color w:val="000000"/>
          <w:lang w:val="en-US" w:eastAsia="en-GB"/>
        </w:rPr>
        <w:t xml:space="preserve">lass also calls the creation of the WalkRecording </w:t>
      </w:r>
      <w:r w:rsidR="006079B0">
        <w:rPr>
          <w:color w:val="000000"/>
          <w:lang w:val="en-US" w:eastAsia="en-GB"/>
        </w:rPr>
        <w:t>c</w:t>
      </w:r>
      <w:r w:rsidRPr="00D93CDD">
        <w:rPr>
          <w:color w:val="000000"/>
          <w:lang w:val="en-US" w:eastAsia="en-GB"/>
        </w:rPr>
        <w:t xml:space="preserve">lass which will be the </w:t>
      </w:r>
      <w:r w:rsidR="006079B0">
        <w:rPr>
          <w:color w:val="000000"/>
          <w:lang w:val="en-US" w:eastAsia="en-GB"/>
        </w:rPr>
        <w:t>m</w:t>
      </w:r>
      <w:r w:rsidRPr="00D93CDD">
        <w:rPr>
          <w:color w:val="000000"/>
          <w:lang w:val="en-US" w:eastAsia="en-GB"/>
        </w:rPr>
        <w:t>ap/route display to the user.</w:t>
      </w:r>
    </w:p>
    <w:p w:rsidR="004728B0" w:rsidRPr="00D93CDD" w:rsidRDefault="004728B0" w:rsidP="004728B0">
      <w:pPr>
        <w:shd w:val="clear" w:color="auto" w:fill="FFFFFF"/>
        <w:rPr>
          <w:color w:val="000000"/>
          <w:sz w:val="25"/>
          <w:szCs w:val="25"/>
          <w:lang w:eastAsia="en-GB"/>
        </w:rPr>
      </w:pPr>
    </w:p>
    <w:p w:rsidR="004728B0" w:rsidRPr="00D93CDD" w:rsidRDefault="004728B0" w:rsidP="004728B0">
      <w:pPr>
        <w:shd w:val="clear" w:color="auto" w:fill="FFFFFF"/>
        <w:rPr>
          <w:color w:val="000000"/>
          <w:sz w:val="25"/>
          <w:szCs w:val="25"/>
          <w:lang w:eastAsia="en-GB"/>
        </w:rPr>
      </w:pPr>
      <w:r w:rsidRPr="00D93CDD">
        <w:rPr>
          <w:b/>
          <w:bCs/>
          <w:color w:val="000000"/>
          <w:lang w:val="en-US" w:eastAsia="en-GB"/>
        </w:rPr>
        <w:t>WalkRecording (FR3, FR 4, FR 5</w:t>
      </w:r>
      <w:r w:rsidR="003173CB" w:rsidRPr="00D93CDD">
        <w:rPr>
          <w:b/>
          <w:bCs/>
          <w:color w:val="000000"/>
          <w:lang w:val="en-US" w:eastAsia="en-GB"/>
        </w:rPr>
        <w:t>, FR</w:t>
      </w:r>
      <w:r w:rsidRPr="00D93CDD">
        <w:rPr>
          <w:b/>
          <w:bCs/>
          <w:color w:val="000000"/>
          <w:lang w:val="en-US" w:eastAsia="en-GB"/>
        </w:rPr>
        <w:t xml:space="preserve"> 6, FR 7, FR </w:t>
      </w:r>
      <w:r w:rsidR="003173CB" w:rsidRPr="00D93CDD">
        <w:rPr>
          <w:b/>
          <w:bCs/>
          <w:color w:val="000000"/>
          <w:lang w:val="en-US" w:eastAsia="en-GB"/>
        </w:rPr>
        <w:t>9)</w:t>
      </w:r>
      <w:r w:rsidRPr="00D93CDD">
        <w:rPr>
          <w:b/>
          <w:bCs/>
          <w:color w:val="000000"/>
          <w:lang w:val="en-US" w:eastAsia="en-GB"/>
        </w:rPr>
        <w:t>:</w:t>
      </w:r>
    </w:p>
    <w:p w:rsidR="004728B0" w:rsidRPr="00D93CDD" w:rsidRDefault="004728B0" w:rsidP="004728B0">
      <w:pPr>
        <w:shd w:val="clear" w:color="auto" w:fill="FFFFFF"/>
        <w:rPr>
          <w:color w:val="000000"/>
          <w:sz w:val="25"/>
          <w:szCs w:val="25"/>
          <w:lang w:eastAsia="en-GB"/>
        </w:rPr>
      </w:pPr>
    </w:p>
    <w:p w:rsidR="004728B0" w:rsidRPr="00D93CDD" w:rsidRDefault="004728B0" w:rsidP="004728B0">
      <w:pPr>
        <w:shd w:val="clear" w:color="auto" w:fill="FFFFFF"/>
        <w:rPr>
          <w:color w:val="000000"/>
          <w:sz w:val="25"/>
          <w:szCs w:val="25"/>
          <w:lang w:eastAsia="en-GB"/>
        </w:rPr>
      </w:pPr>
      <w:r w:rsidRPr="00D93CDD">
        <w:rPr>
          <w:color w:val="000000"/>
          <w:lang w:val="en-US" w:eastAsia="en-GB"/>
        </w:rPr>
        <w:t xml:space="preserve">The WalkRecording </w:t>
      </w:r>
      <w:r w:rsidR="006079B0">
        <w:rPr>
          <w:color w:val="000000"/>
          <w:lang w:val="en-US" w:eastAsia="en-GB"/>
        </w:rPr>
        <w:t>c</w:t>
      </w:r>
      <w:r w:rsidRPr="00D93CDD">
        <w:rPr>
          <w:color w:val="000000"/>
          <w:lang w:val="en-US" w:eastAsia="en-GB"/>
        </w:rPr>
        <w:t>lass is used to model the current route using graphical representation. The map will display the user</w:t>
      </w:r>
      <w:r w:rsidR="006079B0">
        <w:rPr>
          <w:color w:val="000000"/>
          <w:lang w:val="en-US" w:eastAsia="en-GB"/>
        </w:rPr>
        <w:t>’</w:t>
      </w:r>
      <w:r w:rsidRPr="00D93CDD">
        <w:rPr>
          <w:color w:val="000000"/>
          <w:lang w:val="en-US" w:eastAsia="en-GB"/>
        </w:rPr>
        <w:t xml:space="preserve">s current position and the current time elapsed along the route, as well as displaying all (if any) current Points of Interests along the current walk's path. The user can also </w:t>
      </w:r>
      <w:r w:rsidR="006079B0">
        <w:rPr>
          <w:color w:val="000000"/>
          <w:lang w:val="en-US" w:eastAsia="en-GB"/>
        </w:rPr>
        <w:t>create new Points of I</w:t>
      </w:r>
      <w:r w:rsidRPr="00D93CDD">
        <w:rPr>
          <w:color w:val="000000"/>
          <w:lang w:val="en-US" w:eastAsia="en-GB"/>
        </w:rPr>
        <w:t>nterest and add them to the walk when viewing this screen.</w:t>
      </w:r>
    </w:p>
    <w:p w:rsidR="004728B0" w:rsidRPr="00D93CDD" w:rsidRDefault="004728B0" w:rsidP="004728B0">
      <w:pPr>
        <w:shd w:val="clear" w:color="auto" w:fill="FFFFFF"/>
        <w:rPr>
          <w:color w:val="000000"/>
          <w:sz w:val="25"/>
          <w:szCs w:val="25"/>
          <w:lang w:eastAsia="en-GB"/>
        </w:rPr>
      </w:pPr>
    </w:p>
    <w:p w:rsidR="004728B0" w:rsidRPr="00D93CDD" w:rsidRDefault="004728B0" w:rsidP="004728B0">
      <w:pPr>
        <w:shd w:val="clear" w:color="auto" w:fill="FFFFFF"/>
        <w:rPr>
          <w:color w:val="000000"/>
          <w:sz w:val="25"/>
          <w:szCs w:val="25"/>
          <w:lang w:eastAsia="en-GB"/>
        </w:rPr>
      </w:pPr>
    </w:p>
    <w:p w:rsidR="004728B0" w:rsidRPr="00D93CDD" w:rsidRDefault="004728B0" w:rsidP="004728B0">
      <w:pPr>
        <w:shd w:val="clear" w:color="auto" w:fill="FFFFFF"/>
        <w:rPr>
          <w:color w:val="000000"/>
          <w:sz w:val="25"/>
          <w:szCs w:val="25"/>
          <w:lang w:eastAsia="en-GB"/>
        </w:rPr>
      </w:pPr>
      <w:r w:rsidRPr="00D93CDD">
        <w:rPr>
          <w:b/>
          <w:bCs/>
          <w:color w:val="000000"/>
          <w:lang w:val="en-US" w:eastAsia="en-GB"/>
        </w:rPr>
        <w:t>CreateNewPOIActivity(FR 3, FR 4, FR 7):</w:t>
      </w:r>
    </w:p>
    <w:p w:rsidR="004728B0" w:rsidRPr="00D93CDD" w:rsidRDefault="004728B0" w:rsidP="004728B0">
      <w:pPr>
        <w:shd w:val="clear" w:color="auto" w:fill="FFFFFF"/>
        <w:rPr>
          <w:color w:val="000000"/>
          <w:sz w:val="25"/>
          <w:szCs w:val="25"/>
          <w:lang w:eastAsia="en-GB"/>
        </w:rPr>
      </w:pPr>
    </w:p>
    <w:p w:rsidR="004728B0" w:rsidRPr="00D93CDD" w:rsidRDefault="004728B0" w:rsidP="004728B0">
      <w:pPr>
        <w:shd w:val="clear" w:color="auto" w:fill="FFFFFF"/>
        <w:rPr>
          <w:color w:val="000000"/>
          <w:sz w:val="25"/>
          <w:szCs w:val="25"/>
          <w:lang w:eastAsia="en-GB"/>
        </w:rPr>
      </w:pPr>
      <w:r w:rsidRPr="00D93CDD">
        <w:rPr>
          <w:color w:val="000000"/>
          <w:lang w:val="en-US" w:eastAsia="en-GB"/>
        </w:rPr>
        <w:t xml:space="preserve">The CreateNewPOIActivity </w:t>
      </w:r>
      <w:r w:rsidR="006079B0">
        <w:rPr>
          <w:color w:val="000000"/>
          <w:lang w:val="en-US" w:eastAsia="en-GB"/>
        </w:rPr>
        <w:t>c</w:t>
      </w:r>
      <w:r w:rsidRPr="00D93CDD">
        <w:rPr>
          <w:color w:val="000000"/>
          <w:lang w:val="en-US" w:eastAsia="en-GB"/>
        </w:rPr>
        <w:t xml:space="preserve">lass allows the user to specify the information required in order to create a new Point of Interest which can then be assigned to the current walk and stored locally ready for the server upload. This </w:t>
      </w:r>
      <w:r w:rsidR="006079B0">
        <w:rPr>
          <w:color w:val="000000"/>
          <w:lang w:val="en-US" w:eastAsia="en-GB"/>
        </w:rPr>
        <w:t>c</w:t>
      </w:r>
      <w:r w:rsidRPr="00D93CDD">
        <w:rPr>
          <w:color w:val="000000"/>
          <w:lang w:val="en-US" w:eastAsia="en-GB"/>
        </w:rPr>
        <w:t>lass is vital if the application is to achieve maximum functionality.</w:t>
      </w:r>
    </w:p>
    <w:p w:rsidR="004728B0" w:rsidRPr="00D93CDD" w:rsidRDefault="004728B0" w:rsidP="004728B0">
      <w:pPr>
        <w:shd w:val="clear" w:color="auto" w:fill="FFFFFF"/>
        <w:rPr>
          <w:color w:val="000000"/>
          <w:sz w:val="25"/>
          <w:szCs w:val="25"/>
          <w:lang w:eastAsia="en-GB"/>
        </w:rPr>
      </w:pPr>
    </w:p>
    <w:p w:rsidR="004728B0" w:rsidRPr="00D93CDD" w:rsidRDefault="004728B0" w:rsidP="004728B0">
      <w:pPr>
        <w:shd w:val="clear" w:color="auto" w:fill="FFFFFF"/>
        <w:rPr>
          <w:color w:val="000000"/>
          <w:sz w:val="25"/>
          <w:szCs w:val="25"/>
          <w:lang w:eastAsia="en-GB"/>
        </w:rPr>
      </w:pPr>
      <w:r w:rsidRPr="00D93CDD">
        <w:rPr>
          <w:b/>
          <w:bCs/>
          <w:color w:val="000000"/>
          <w:lang w:val="en-US" w:eastAsia="en-GB"/>
        </w:rPr>
        <w:t>PointOfInterest (FR 3, FR4):</w:t>
      </w:r>
    </w:p>
    <w:p w:rsidR="004728B0" w:rsidRPr="00D93CDD" w:rsidRDefault="004728B0" w:rsidP="004728B0">
      <w:pPr>
        <w:shd w:val="clear" w:color="auto" w:fill="FFFFFF"/>
        <w:rPr>
          <w:color w:val="000000"/>
          <w:sz w:val="25"/>
          <w:szCs w:val="25"/>
          <w:lang w:eastAsia="en-GB"/>
        </w:rPr>
      </w:pPr>
    </w:p>
    <w:p w:rsidR="004728B0" w:rsidRPr="00D93CDD" w:rsidRDefault="004728B0" w:rsidP="004728B0">
      <w:pPr>
        <w:shd w:val="clear" w:color="auto" w:fill="FFFFFF"/>
        <w:rPr>
          <w:color w:val="000000"/>
          <w:sz w:val="25"/>
          <w:szCs w:val="25"/>
          <w:lang w:eastAsia="en-GB"/>
        </w:rPr>
      </w:pPr>
      <w:r w:rsidRPr="00D93CDD">
        <w:rPr>
          <w:color w:val="000000"/>
          <w:lang w:val="en-US" w:eastAsia="en-GB"/>
        </w:rPr>
        <w:t>The PointOfInterest</w:t>
      </w:r>
      <w:r w:rsidRPr="00D93CDD">
        <w:rPr>
          <w:b/>
          <w:bCs/>
          <w:color w:val="000000"/>
          <w:lang w:val="en-US" w:eastAsia="en-GB"/>
        </w:rPr>
        <w:t> </w:t>
      </w:r>
      <w:r w:rsidR="006079B0">
        <w:rPr>
          <w:color w:val="000000"/>
          <w:lang w:val="en-US" w:eastAsia="en-GB"/>
        </w:rPr>
        <w:t>c</w:t>
      </w:r>
      <w:r w:rsidRPr="00D93CDD">
        <w:rPr>
          <w:color w:val="000000"/>
          <w:lang w:val="en-US" w:eastAsia="en-GB"/>
        </w:rPr>
        <w:t>lass is used to specify/hold the information related to each Point of Interest</w:t>
      </w:r>
      <w:r w:rsidR="008B37F7">
        <w:rPr>
          <w:color w:val="000000"/>
          <w:lang w:val="en-US" w:eastAsia="en-GB"/>
        </w:rPr>
        <w:t>. The</w:t>
      </w:r>
      <w:r w:rsidRPr="00D93CDD">
        <w:rPr>
          <w:color w:val="000000"/>
          <w:lang w:val="en-US" w:eastAsia="en-GB"/>
        </w:rPr>
        <w:t xml:space="preserve"> user can create multiple Points of Interests during one walk recording</w:t>
      </w:r>
      <w:r w:rsidR="006079B0">
        <w:rPr>
          <w:color w:val="000000"/>
          <w:lang w:val="en-US" w:eastAsia="en-GB"/>
        </w:rPr>
        <w:t>. I</w:t>
      </w:r>
      <w:r w:rsidRPr="00D93CDD">
        <w:rPr>
          <w:color w:val="000000"/>
          <w:lang w:val="en-US" w:eastAsia="en-GB"/>
        </w:rPr>
        <w:t xml:space="preserve">t is essential to modulate the system, having a separate </w:t>
      </w:r>
      <w:r w:rsidR="006079B0">
        <w:rPr>
          <w:color w:val="000000"/>
          <w:lang w:val="en-US" w:eastAsia="en-GB"/>
        </w:rPr>
        <w:t>c</w:t>
      </w:r>
      <w:r w:rsidRPr="00D93CDD">
        <w:rPr>
          <w:color w:val="000000"/>
          <w:lang w:val="en-US" w:eastAsia="en-GB"/>
        </w:rPr>
        <w:t xml:space="preserve">lass to store/model the Points of Interest </w:t>
      </w:r>
      <w:r w:rsidR="008B37F7">
        <w:rPr>
          <w:color w:val="000000"/>
          <w:lang w:val="en-US" w:eastAsia="en-GB"/>
        </w:rPr>
        <w:t>to allow</w:t>
      </w:r>
      <w:r w:rsidRPr="00D93CDD">
        <w:rPr>
          <w:color w:val="000000"/>
          <w:lang w:val="en-US" w:eastAsia="en-GB"/>
        </w:rPr>
        <w:t xml:space="preserve"> this functionality.</w:t>
      </w:r>
    </w:p>
    <w:p w:rsidR="004728B0" w:rsidRPr="00D93CDD" w:rsidRDefault="004728B0" w:rsidP="004728B0">
      <w:pPr>
        <w:shd w:val="clear" w:color="auto" w:fill="FFFFFF"/>
        <w:rPr>
          <w:color w:val="000000"/>
          <w:sz w:val="25"/>
          <w:szCs w:val="25"/>
          <w:lang w:eastAsia="en-GB"/>
        </w:rPr>
      </w:pPr>
    </w:p>
    <w:p w:rsidR="004728B0" w:rsidRPr="00D93CDD" w:rsidRDefault="004728B0" w:rsidP="004728B0">
      <w:pPr>
        <w:shd w:val="clear" w:color="auto" w:fill="FFFFFF"/>
        <w:rPr>
          <w:color w:val="000000"/>
          <w:sz w:val="25"/>
          <w:szCs w:val="25"/>
          <w:lang w:eastAsia="en-GB"/>
        </w:rPr>
      </w:pPr>
      <w:r w:rsidRPr="00D93CDD">
        <w:rPr>
          <w:b/>
          <w:bCs/>
          <w:color w:val="000000"/>
          <w:lang w:val="en-US" w:eastAsia="en-GB"/>
        </w:rPr>
        <w:t>CancelUploadActivity (FR 5, FR 7):</w:t>
      </w:r>
    </w:p>
    <w:p w:rsidR="004728B0" w:rsidRPr="00D93CDD" w:rsidRDefault="004728B0" w:rsidP="004728B0">
      <w:pPr>
        <w:shd w:val="clear" w:color="auto" w:fill="FFFFFF"/>
        <w:rPr>
          <w:color w:val="000000"/>
          <w:sz w:val="25"/>
          <w:szCs w:val="25"/>
          <w:lang w:eastAsia="en-GB"/>
        </w:rPr>
      </w:pPr>
    </w:p>
    <w:p w:rsidR="004728B0" w:rsidRPr="00D93CDD" w:rsidRDefault="008B37F7" w:rsidP="004728B0">
      <w:pPr>
        <w:shd w:val="clear" w:color="auto" w:fill="FFFFFF"/>
        <w:rPr>
          <w:color w:val="000000"/>
          <w:sz w:val="25"/>
          <w:szCs w:val="25"/>
          <w:lang w:eastAsia="en-GB"/>
        </w:rPr>
      </w:pPr>
      <w:r>
        <w:rPr>
          <w:color w:val="000000"/>
          <w:lang w:val="en-US" w:eastAsia="en-GB"/>
        </w:rPr>
        <w:t>This c</w:t>
      </w:r>
      <w:r w:rsidR="004728B0" w:rsidRPr="00D93CDD">
        <w:rPr>
          <w:color w:val="000000"/>
          <w:lang w:val="en-US" w:eastAsia="en-GB"/>
        </w:rPr>
        <w:t xml:space="preserve">lass provides the user with the ability to cancel the upload to the server. This prevents the user accidentally uploading a walk that is unfinished or </w:t>
      </w:r>
      <w:r>
        <w:rPr>
          <w:color w:val="000000"/>
          <w:lang w:val="en-US" w:eastAsia="en-GB"/>
        </w:rPr>
        <w:t>un</w:t>
      </w:r>
      <w:r w:rsidR="004728B0" w:rsidRPr="00D93CDD">
        <w:rPr>
          <w:color w:val="000000"/>
          <w:lang w:val="en-US" w:eastAsia="en-GB"/>
        </w:rPr>
        <w:t>want</w:t>
      </w:r>
      <w:r>
        <w:rPr>
          <w:color w:val="000000"/>
          <w:lang w:val="en-US" w:eastAsia="en-GB"/>
        </w:rPr>
        <w:t>ed</w:t>
      </w:r>
      <w:r w:rsidR="004728B0" w:rsidRPr="00D93CDD">
        <w:rPr>
          <w:color w:val="000000"/>
          <w:lang w:val="en-US" w:eastAsia="en-GB"/>
        </w:rPr>
        <w:t>. The user will be prompted</w:t>
      </w:r>
      <w:r>
        <w:rPr>
          <w:color w:val="000000"/>
          <w:lang w:val="en-US" w:eastAsia="en-GB"/>
        </w:rPr>
        <w:t xml:space="preserve"> to make</w:t>
      </w:r>
      <w:r w:rsidR="004728B0" w:rsidRPr="00D93CDD">
        <w:rPr>
          <w:color w:val="000000"/>
          <w:lang w:val="en-US" w:eastAsia="en-GB"/>
        </w:rPr>
        <w:t xml:space="preserve"> sure they understand that the walk will not be uploaded.</w:t>
      </w:r>
    </w:p>
    <w:p w:rsidR="004728B0" w:rsidRPr="00D93CDD" w:rsidRDefault="004728B0" w:rsidP="004728B0">
      <w:pPr>
        <w:shd w:val="clear" w:color="auto" w:fill="FFFFFF"/>
        <w:rPr>
          <w:color w:val="000000"/>
          <w:sz w:val="25"/>
          <w:szCs w:val="25"/>
          <w:lang w:eastAsia="en-GB"/>
        </w:rPr>
      </w:pPr>
    </w:p>
    <w:p w:rsidR="004728B0" w:rsidRPr="00D93CDD" w:rsidRDefault="004728B0" w:rsidP="004728B0">
      <w:pPr>
        <w:shd w:val="clear" w:color="auto" w:fill="FFFFFF"/>
        <w:rPr>
          <w:color w:val="000000"/>
          <w:sz w:val="25"/>
          <w:szCs w:val="25"/>
          <w:lang w:eastAsia="en-GB"/>
        </w:rPr>
      </w:pPr>
      <w:r w:rsidRPr="00D93CDD">
        <w:rPr>
          <w:b/>
          <w:bCs/>
          <w:color w:val="000000"/>
          <w:lang w:val="en-US" w:eastAsia="en-GB"/>
        </w:rPr>
        <w:t>ConfirmUploadActivity (FR 6, FR 7):</w:t>
      </w:r>
    </w:p>
    <w:p w:rsidR="004728B0" w:rsidRPr="00D93CDD" w:rsidRDefault="004728B0" w:rsidP="004728B0">
      <w:pPr>
        <w:shd w:val="clear" w:color="auto" w:fill="FFFFFF"/>
        <w:rPr>
          <w:color w:val="000000"/>
          <w:sz w:val="25"/>
          <w:szCs w:val="25"/>
          <w:lang w:eastAsia="en-GB"/>
        </w:rPr>
      </w:pPr>
    </w:p>
    <w:p w:rsidR="004728B0" w:rsidRPr="00D93CDD" w:rsidRDefault="008B37F7" w:rsidP="004728B0">
      <w:pPr>
        <w:shd w:val="clear" w:color="auto" w:fill="FFFFFF"/>
        <w:rPr>
          <w:color w:val="000000"/>
          <w:sz w:val="25"/>
          <w:szCs w:val="25"/>
          <w:lang w:eastAsia="en-GB"/>
        </w:rPr>
      </w:pPr>
      <w:r>
        <w:rPr>
          <w:color w:val="000000"/>
          <w:lang w:val="en-US" w:eastAsia="en-GB"/>
        </w:rPr>
        <w:t>This c</w:t>
      </w:r>
      <w:r w:rsidR="004728B0" w:rsidRPr="00D93CDD">
        <w:rPr>
          <w:color w:val="000000"/>
          <w:lang w:val="en-US" w:eastAsia="en-GB"/>
        </w:rPr>
        <w:t xml:space="preserve">lass provides the user with the ability to upload the walk to server. This allows the user to view the walk they have just recorded/uploaded via the web application. </w:t>
      </w:r>
    </w:p>
    <w:p w:rsidR="004728B0" w:rsidRPr="00B207EC" w:rsidRDefault="004728B0" w:rsidP="004728B0">
      <w:pPr>
        <w:shd w:val="clear" w:color="auto" w:fill="FFFFFF"/>
        <w:rPr>
          <w:rFonts w:ascii="Calibri" w:hAnsi="Calibri"/>
          <w:color w:val="000000"/>
          <w:sz w:val="25"/>
          <w:szCs w:val="25"/>
          <w:lang w:eastAsia="en-GB"/>
        </w:rPr>
      </w:pPr>
    </w:p>
    <w:p w:rsidR="004728B0" w:rsidRPr="00B207EC" w:rsidRDefault="004728B0" w:rsidP="004728B0">
      <w:pPr>
        <w:shd w:val="clear" w:color="auto" w:fill="FFFFFF"/>
        <w:rPr>
          <w:rFonts w:ascii="Calibri" w:hAnsi="Calibri"/>
          <w:color w:val="000000"/>
          <w:sz w:val="25"/>
          <w:szCs w:val="25"/>
          <w:lang w:eastAsia="en-GB"/>
        </w:rPr>
      </w:pPr>
      <w:r w:rsidRPr="00B207EC">
        <w:rPr>
          <w:rFonts w:ascii="Calibri" w:hAnsi="Calibri"/>
          <w:b/>
          <w:bCs/>
          <w:color w:val="000000"/>
          <w:sz w:val="24"/>
          <w:szCs w:val="24"/>
          <w:lang w:val="en-US" w:eastAsia="en-GB"/>
        </w:rPr>
        <w:t>Main functions of the web application:</w:t>
      </w:r>
    </w:p>
    <w:p w:rsidR="004728B0" w:rsidRPr="00B207EC" w:rsidRDefault="004728B0" w:rsidP="004728B0">
      <w:pPr>
        <w:shd w:val="clear" w:color="auto" w:fill="FFFFFF"/>
        <w:rPr>
          <w:rFonts w:ascii="Calibri" w:hAnsi="Calibri"/>
          <w:color w:val="000000"/>
          <w:sz w:val="25"/>
          <w:szCs w:val="25"/>
          <w:lang w:eastAsia="en-GB"/>
        </w:rPr>
      </w:pPr>
    </w:p>
    <w:p w:rsidR="004728B0" w:rsidRPr="00D93CDD" w:rsidRDefault="004728B0" w:rsidP="004728B0">
      <w:pPr>
        <w:shd w:val="clear" w:color="auto" w:fill="FFFFFF"/>
        <w:rPr>
          <w:color w:val="000000"/>
          <w:sz w:val="25"/>
          <w:szCs w:val="25"/>
          <w:lang w:eastAsia="en-GB"/>
        </w:rPr>
      </w:pPr>
      <w:r w:rsidRPr="00D93CDD">
        <w:rPr>
          <w:b/>
          <w:bCs/>
          <w:color w:val="000000"/>
          <w:lang w:val="en-US" w:eastAsia="en-GB"/>
        </w:rPr>
        <w:t>Understanding HTTP POST requests (FR 6):</w:t>
      </w:r>
    </w:p>
    <w:p w:rsidR="004728B0" w:rsidRPr="00D93CDD" w:rsidRDefault="004728B0" w:rsidP="004728B0">
      <w:pPr>
        <w:shd w:val="clear" w:color="auto" w:fill="FFFFFF"/>
        <w:rPr>
          <w:color w:val="000000"/>
          <w:sz w:val="25"/>
          <w:szCs w:val="25"/>
          <w:lang w:eastAsia="en-GB"/>
        </w:rPr>
      </w:pPr>
    </w:p>
    <w:p w:rsidR="004728B0" w:rsidRPr="00D93CDD" w:rsidRDefault="004728B0" w:rsidP="004728B0">
      <w:pPr>
        <w:shd w:val="clear" w:color="auto" w:fill="FFFFFF"/>
        <w:rPr>
          <w:color w:val="000000"/>
          <w:sz w:val="25"/>
          <w:szCs w:val="25"/>
          <w:lang w:eastAsia="en-GB"/>
        </w:rPr>
      </w:pPr>
      <w:r w:rsidRPr="00D93CDD">
        <w:rPr>
          <w:color w:val="000000"/>
          <w:lang w:val="en-US" w:eastAsia="en-GB"/>
        </w:rPr>
        <w:t>The server will receive a POST request from the android application. It will parse this POST request and send the newly formatted information to the database system</w:t>
      </w:r>
      <w:r w:rsidR="008B37F7">
        <w:rPr>
          <w:color w:val="000000"/>
          <w:lang w:val="en-US" w:eastAsia="en-GB"/>
        </w:rPr>
        <w:t>,</w:t>
      </w:r>
      <w:r w:rsidRPr="00D93CDD">
        <w:rPr>
          <w:color w:val="000000"/>
          <w:lang w:val="en-US" w:eastAsia="en-GB"/>
        </w:rPr>
        <w:t xml:space="preserve"> which can then store the information in the correct tables in the database</w:t>
      </w:r>
      <w:r w:rsidR="008B37F7">
        <w:rPr>
          <w:color w:val="000000"/>
          <w:lang w:val="en-US" w:eastAsia="en-GB"/>
        </w:rPr>
        <w:t>,</w:t>
      </w:r>
      <w:r w:rsidRPr="00D93CDD">
        <w:rPr>
          <w:color w:val="000000"/>
          <w:lang w:val="en-US" w:eastAsia="en-GB"/>
        </w:rPr>
        <w:t xml:space="preserve"> ready for viewing on the website.</w:t>
      </w:r>
    </w:p>
    <w:p w:rsidR="004728B0" w:rsidRPr="00D93CDD" w:rsidRDefault="004728B0" w:rsidP="004728B0">
      <w:pPr>
        <w:shd w:val="clear" w:color="auto" w:fill="FFFFFF"/>
        <w:rPr>
          <w:color w:val="000000"/>
          <w:sz w:val="25"/>
          <w:szCs w:val="25"/>
          <w:lang w:eastAsia="en-GB"/>
        </w:rPr>
      </w:pPr>
    </w:p>
    <w:p w:rsidR="004728B0" w:rsidRPr="00D93CDD" w:rsidRDefault="004728B0" w:rsidP="004728B0">
      <w:pPr>
        <w:shd w:val="clear" w:color="auto" w:fill="FFFFFF"/>
        <w:rPr>
          <w:color w:val="000000"/>
          <w:sz w:val="25"/>
          <w:szCs w:val="25"/>
          <w:lang w:eastAsia="en-GB"/>
        </w:rPr>
      </w:pPr>
      <w:r w:rsidRPr="00D93CDD">
        <w:rPr>
          <w:b/>
          <w:bCs/>
          <w:color w:val="000000"/>
          <w:lang w:val="en-US" w:eastAsia="en-GB"/>
        </w:rPr>
        <w:lastRenderedPageBreak/>
        <w:t>Storing information in the database (FR 8, FR 9):</w:t>
      </w:r>
    </w:p>
    <w:p w:rsidR="004728B0" w:rsidRPr="00D93CDD" w:rsidRDefault="004728B0" w:rsidP="004728B0">
      <w:pPr>
        <w:shd w:val="clear" w:color="auto" w:fill="FFFFFF"/>
        <w:rPr>
          <w:color w:val="000000"/>
          <w:sz w:val="25"/>
          <w:szCs w:val="25"/>
          <w:lang w:eastAsia="en-GB"/>
        </w:rPr>
      </w:pPr>
      <w:r w:rsidRPr="00D93CDD">
        <w:rPr>
          <w:color w:val="000000"/>
          <w:sz w:val="25"/>
          <w:szCs w:val="25"/>
          <w:lang w:val="en-US" w:eastAsia="en-GB"/>
        </w:rPr>
        <w:t> </w:t>
      </w:r>
    </w:p>
    <w:p w:rsidR="004728B0" w:rsidRPr="00D93CDD" w:rsidRDefault="004728B0" w:rsidP="004728B0">
      <w:pPr>
        <w:shd w:val="clear" w:color="auto" w:fill="FFFFFF"/>
        <w:rPr>
          <w:color w:val="000000"/>
          <w:sz w:val="25"/>
          <w:szCs w:val="25"/>
          <w:lang w:eastAsia="en-GB"/>
        </w:rPr>
      </w:pPr>
      <w:r w:rsidRPr="00D93CDD">
        <w:rPr>
          <w:color w:val="000000"/>
          <w:lang w:val="en-US" w:eastAsia="en-GB"/>
        </w:rPr>
        <w:t>There will be a DBMS (Database management system) in place to provide a suitable environment to externally store the information generated during the user</w:t>
      </w:r>
      <w:r w:rsidR="008B37F7">
        <w:rPr>
          <w:color w:val="000000"/>
          <w:lang w:val="en-US" w:eastAsia="en-GB"/>
        </w:rPr>
        <w:t>’</w:t>
      </w:r>
      <w:r w:rsidRPr="00D93CDD">
        <w:rPr>
          <w:color w:val="000000"/>
          <w:lang w:val="en-US" w:eastAsia="en-GB"/>
        </w:rPr>
        <w:t xml:space="preserve">s interaction with the Android application. This database can they be parsed by a script to produce the intended results when a </w:t>
      </w:r>
      <w:r w:rsidR="008B37F7">
        <w:rPr>
          <w:color w:val="000000"/>
          <w:lang w:val="en-US" w:eastAsia="en-GB"/>
        </w:rPr>
        <w:t xml:space="preserve">person </w:t>
      </w:r>
      <w:r w:rsidRPr="00D93CDD">
        <w:rPr>
          <w:color w:val="000000"/>
          <w:lang w:val="en-US" w:eastAsia="en-GB"/>
        </w:rPr>
        <w:t>visits the website.</w:t>
      </w:r>
    </w:p>
    <w:p w:rsidR="004728B0" w:rsidRPr="00D93CDD" w:rsidRDefault="004728B0" w:rsidP="004728B0">
      <w:pPr>
        <w:shd w:val="clear" w:color="auto" w:fill="FFFFFF"/>
        <w:rPr>
          <w:color w:val="000000"/>
          <w:sz w:val="25"/>
          <w:szCs w:val="25"/>
          <w:lang w:eastAsia="en-GB"/>
        </w:rPr>
      </w:pPr>
    </w:p>
    <w:p w:rsidR="004728B0" w:rsidRPr="00D93CDD" w:rsidRDefault="004728B0" w:rsidP="004728B0">
      <w:pPr>
        <w:shd w:val="clear" w:color="auto" w:fill="FFFFFF"/>
        <w:rPr>
          <w:color w:val="000000"/>
          <w:sz w:val="25"/>
          <w:szCs w:val="25"/>
          <w:lang w:eastAsia="en-GB"/>
        </w:rPr>
      </w:pPr>
      <w:r w:rsidRPr="00D93CDD">
        <w:rPr>
          <w:b/>
          <w:bCs/>
          <w:color w:val="000000"/>
          <w:lang w:val="en-US" w:eastAsia="en-GB"/>
        </w:rPr>
        <w:t>The website (FR 8, FR 9):</w:t>
      </w:r>
    </w:p>
    <w:p w:rsidR="004728B0" w:rsidRPr="00D93CDD" w:rsidRDefault="004728B0" w:rsidP="004728B0">
      <w:pPr>
        <w:shd w:val="clear" w:color="auto" w:fill="FFFFFF"/>
        <w:rPr>
          <w:color w:val="000000"/>
          <w:sz w:val="25"/>
          <w:szCs w:val="25"/>
          <w:lang w:eastAsia="en-GB"/>
        </w:rPr>
      </w:pPr>
    </w:p>
    <w:p w:rsidR="004728B0" w:rsidRPr="00D93CDD" w:rsidRDefault="004728B0" w:rsidP="004728B0">
      <w:pPr>
        <w:shd w:val="clear" w:color="auto" w:fill="FFFFFF"/>
        <w:rPr>
          <w:color w:val="000000"/>
          <w:sz w:val="25"/>
          <w:szCs w:val="25"/>
          <w:lang w:eastAsia="en-GB"/>
        </w:rPr>
      </w:pPr>
      <w:r w:rsidRPr="00D93CDD">
        <w:rPr>
          <w:color w:val="000000"/>
          <w:lang w:val="en-US" w:eastAsia="en-GB"/>
        </w:rPr>
        <w:t>The web application will include a series of web pages which provide a suitable environment for the display of the stored walks information. This website will allow for user interaction and the user will be able to select which walk they want to view, this will directly reflect what information is retrieved from the database, thus producing different outputs for each walk.</w:t>
      </w:r>
    </w:p>
    <w:p w:rsidR="004728B0" w:rsidRPr="00B207EC" w:rsidRDefault="004728B0" w:rsidP="004728B0">
      <w:pPr>
        <w:pStyle w:val="Heading2"/>
      </w:pPr>
      <w:bookmarkStart w:id="7" w:name="_Toc378845236"/>
      <w:r w:rsidRPr="00B207EC">
        <w:t>Mapping Function Requirements</w:t>
      </w:r>
      <w:bookmarkEnd w:id="7"/>
    </w:p>
    <w:p w:rsidR="004728B0" w:rsidRPr="00B207EC" w:rsidRDefault="004728B0" w:rsidP="004728B0">
      <w:pPr>
        <w:shd w:val="clear" w:color="auto" w:fill="FFFFFF"/>
        <w:rPr>
          <w:rFonts w:ascii="Calibri" w:hAnsi="Calibri"/>
          <w:color w:val="000000"/>
          <w:sz w:val="25"/>
          <w:szCs w:val="25"/>
          <w:lang w:eastAsia="en-GB"/>
        </w:rPr>
      </w:pPr>
    </w:p>
    <w:tbl>
      <w:tblPr>
        <w:tblW w:w="9738" w:type="dxa"/>
        <w:tblCellSpacing w:w="0" w:type="dxa"/>
        <w:shd w:val="clear" w:color="auto" w:fill="FFFFFF"/>
        <w:tblCellMar>
          <w:top w:w="60" w:type="dxa"/>
          <w:left w:w="60" w:type="dxa"/>
          <w:bottom w:w="60" w:type="dxa"/>
          <w:right w:w="60" w:type="dxa"/>
        </w:tblCellMar>
        <w:tblLook w:val="04A0" w:firstRow="1" w:lastRow="0" w:firstColumn="1" w:lastColumn="0" w:noHBand="0" w:noVBand="1"/>
      </w:tblPr>
      <w:tblGrid>
        <w:gridCol w:w="2306"/>
        <w:gridCol w:w="7432"/>
      </w:tblGrid>
      <w:tr w:rsidR="004728B0" w:rsidRPr="00B207EC" w:rsidTr="00FE0113">
        <w:trPr>
          <w:trHeight w:val="285"/>
          <w:tblCellSpacing w:w="0" w:type="dxa"/>
        </w:trPr>
        <w:tc>
          <w:tcPr>
            <w:tcW w:w="2306" w:type="dxa"/>
            <w:tcBorders>
              <w:top w:val="single" w:sz="6" w:space="0" w:color="000000"/>
              <w:left w:val="single" w:sz="6" w:space="0" w:color="000000"/>
              <w:bottom w:val="single" w:sz="6" w:space="0" w:color="000000"/>
              <w:right w:val="nil"/>
            </w:tcBorders>
            <w:shd w:val="clear" w:color="auto" w:fill="FFFFFF"/>
            <w:tcMar>
              <w:top w:w="57" w:type="dxa"/>
              <w:left w:w="57" w:type="dxa"/>
              <w:bottom w:w="57" w:type="dxa"/>
              <w:right w:w="0" w:type="dxa"/>
            </w:tcMar>
            <w:vAlign w:val="center"/>
            <w:hideMark/>
          </w:tcPr>
          <w:p w:rsidR="004728B0" w:rsidRPr="00B207EC" w:rsidRDefault="004728B0" w:rsidP="004728B0">
            <w:pPr>
              <w:jc w:val="center"/>
              <w:rPr>
                <w:rFonts w:ascii="Calibri" w:hAnsi="Calibri"/>
                <w:color w:val="000000"/>
                <w:sz w:val="25"/>
                <w:szCs w:val="25"/>
                <w:lang w:eastAsia="en-GB"/>
              </w:rPr>
            </w:pPr>
            <w:r w:rsidRPr="00B207EC">
              <w:rPr>
                <w:rFonts w:ascii="Calibri" w:hAnsi="Calibri"/>
                <w:b/>
                <w:bCs/>
                <w:color w:val="000000"/>
                <w:lang w:val="en-US" w:eastAsia="en-GB"/>
              </w:rPr>
              <w:t>Functional Requirement:</w:t>
            </w:r>
          </w:p>
        </w:tc>
        <w:tc>
          <w:tcPr>
            <w:tcW w:w="7432" w:type="dxa"/>
            <w:tcBorders>
              <w:top w:val="single" w:sz="6" w:space="0" w:color="000000"/>
              <w:left w:val="single" w:sz="6" w:space="0" w:color="000000"/>
              <w:bottom w:val="single" w:sz="6" w:space="0" w:color="000000"/>
              <w:right w:val="single" w:sz="6" w:space="0" w:color="000000"/>
            </w:tcBorders>
            <w:shd w:val="clear" w:color="auto" w:fill="FFFFFF"/>
            <w:tcMar>
              <w:top w:w="57" w:type="dxa"/>
              <w:left w:w="57" w:type="dxa"/>
              <w:bottom w:w="57" w:type="dxa"/>
              <w:right w:w="57" w:type="dxa"/>
            </w:tcMar>
            <w:vAlign w:val="center"/>
            <w:hideMark/>
          </w:tcPr>
          <w:p w:rsidR="004728B0" w:rsidRPr="00B207EC" w:rsidRDefault="004728B0" w:rsidP="004728B0">
            <w:pPr>
              <w:jc w:val="center"/>
              <w:rPr>
                <w:rFonts w:ascii="Calibri" w:hAnsi="Calibri"/>
                <w:color w:val="000000"/>
                <w:sz w:val="25"/>
                <w:szCs w:val="25"/>
                <w:lang w:eastAsia="en-GB"/>
              </w:rPr>
            </w:pPr>
            <w:r w:rsidRPr="00B207EC">
              <w:rPr>
                <w:rFonts w:ascii="Calibri" w:hAnsi="Calibri"/>
                <w:b/>
                <w:bCs/>
                <w:color w:val="000000"/>
                <w:lang w:val="en-US" w:eastAsia="en-GB"/>
              </w:rPr>
              <w:t>Classes providing requirement:</w:t>
            </w:r>
          </w:p>
        </w:tc>
      </w:tr>
      <w:tr w:rsidR="004728B0" w:rsidRPr="00B207EC" w:rsidTr="00FE0113">
        <w:trPr>
          <w:trHeight w:val="285"/>
          <w:tblCellSpacing w:w="0" w:type="dxa"/>
        </w:trPr>
        <w:tc>
          <w:tcPr>
            <w:tcW w:w="2306"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vAlign w:val="center"/>
            <w:hideMark/>
          </w:tcPr>
          <w:p w:rsidR="004728B0" w:rsidRPr="00B207EC" w:rsidRDefault="004728B0" w:rsidP="004728B0">
            <w:pPr>
              <w:jc w:val="center"/>
              <w:rPr>
                <w:rFonts w:ascii="Calibri" w:hAnsi="Calibri"/>
                <w:color w:val="000000"/>
                <w:sz w:val="25"/>
                <w:szCs w:val="25"/>
                <w:lang w:eastAsia="en-GB"/>
              </w:rPr>
            </w:pPr>
            <w:r w:rsidRPr="00B207EC">
              <w:rPr>
                <w:rFonts w:ascii="Calibri" w:hAnsi="Calibri"/>
                <w:b/>
                <w:bCs/>
                <w:color w:val="000000"/>
                <w:lang w:val="en-US" w:eastAsia="en-GB"/>
              </w:rPr>
              <w:t>FR 1</w:t>
            </w:r>
          </w:p>
        </w:tc>
        <w:tc>
          <w:tcPr>
            <w:tcW w:w="7432"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vAlign w:val="center"/>
            <w:hideMark/>
          </w:tcPr>
          <w:p w:rsidR="004728B0" w:rsidRPr="00D93CDD" w:rsidRDefault="004728B0" w:rsidP="004728B0">
            <w:pPr>
              <w:rPr>
                <w:color w:val="000000"/>
                <w:sz w:val="25"/>
                <w:szCs w:val="25"/>
                <w:lang w:eastAsia="en-GB"/>
              </w:rPr>
            </w:pPr>
            <w:r w:rsidRPr="00D93CDD">
              <w:rPr>
                <w:color w:val="000000"/>
                <w:lang w:val="en-US" w:eastAsia="en-GB"/>
              </w:rPr>
              <w:t>StartScreenActivity</w:t>
            </w:r>
          </w:p>
        </w:tc>
      </w:tr>
      <w:tr w:rsidR="004728B0" w:rsidRPr="00B207EC" w:rsidTr="00FE0113">
        <w:trPr>
          <w:trHeight w:val="285"/>
          <w:tblCellSpacing w:w="0" w:type="dxa"/>
        </w:trPr>
        <w:tc>
          <w:tcPr>
            <w:tcW w:w="2306"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vAlign w:val="center"/>
            <w:hideMark/>
          </w:tcPr>
          <w:p w:rsidR="004728B0" w:rsidRPr="00B207EC" w:rsidRDefault="004728B0" w:rsidP="004728B0">
            <w:pPr>
              <w:jc w:val="center"/>
              <w:rPr>
                <w:rFonts w:ascii="Calibri" w:hAnsi="Calibri"/>
                <w:color w:val="000000"/>
                <w:sz w:val="25"/>
                <w:szCs w:val="25"/>
                <w:lang w:eastAsia="en-GB"/>
              </w:rPr>
            </w:pPr>
            <w:r w:rsidRPr="00B207EC">
              <w:rPr>
                <w:rFonts w:ascii="Calibri" w:hAnsi="Calibri"/>
                <w:b/>
                <w:bCs/>
                <w:color w:val="000000"/>
                <w:lang w:val="en-US" w:eastAsia="en-GB"/>
              </w:rPr>
              <w:t>FR 2</w:t>
            </w:r>
          </w:p>
        </w:tc>
        <w:tc>
          <w:tcPr>
            <w:tcW w:w="7432"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vAlign w:val="center"/>
            <w:hideMark/>
          </w:tcPr>
          <w:p w:rsidR="004728B0" w:rsidRPr="00D93CDD" w:rsidRDefault="004728B0" w:rsidP="004728B0">
            <w:pPr>
              <w:rPr>
                <w:color w:val="000000"/>
                <w:sz w:val="25"/>
                <w:szCs w:val="25"/>
                <w:lang w:eastAsia="en-GB"/>
              </w:rPr>
            </w:pPr>
            <w:r w:rsidRPr="00D93CDD">
              <w:rPr>
                <w:color w:val="000000"/>
                <w:lang w:val="en-US" w:eastAsia="en-GB"/>
              </w:rPr>
              <w:t>CreateWalkActivity</w:t>
            </w:r>
          </w:p>
        </w:tc>
      </w:tr>
      <w:tr w:rsidR="004728B0" w:rsidRPr="00B207EC" w:rsidTr="00FE0113">
        <w:trPr>
          <w:trHeight w:val="285"/>
          <w:tblCellSpacing w:w="0" w:type="dxa"/>
        </w:trPr>
        <w:tc>
          <w:tcPr>
            <w:tcW w:w="2306"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vAlign w:val="center"/>
            <w:hideMark/>
          </w:tcPr>
          <w:p w:rsidR="004728B0" w:rsidRPr="00B207EC" w:rsidRDefault="004728B0" w:rsidP="004728B0">
            <w:pPr>
              <w:jc w:val="center"/>
              <w:rPr>
                <w:rFonts w:ascii="Calibri" w:hAnsi="Calibri"/>
                <w:color w:val="000000"/>
                <w:sz w:val="25"/>
                <w:szCs w:val="25"/>
                <w:lang w:eastAsia="en-GB"/>
              </w:rPr>
            </w:pPr>
            <w:r w:rsidRPr="00B207EC">
              <w:rPr>
                <w:rFonts w:ascii="Calibri" w:hAnsi="Calibri"/>
                <w:b/>
                <w:bCs/>
                <w:color w:val="000000"/>
                <w:lang w:val="en-US" w:eastAsia="en-GB"/>
              </w:rPr>
              <w:t>FR 3</w:t>
            </w:r>
          </w:p>
        </w:tc>
        <w:tc>
          <w:tcPr>
            <w:tcW w:w="7432"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vAlign w:val="center"/>
            <w:hideMark/>
          </w:tcPr>
          <w:p w:rsidR="004728B0" w:rsidRPr="00D93CDD" w:rsidRDefault="004728B0" w:rsidP="004728B0">
            <w:pPr>
              <w:rPr>
                <w:color w:val="000000"/>
                <w:sz w:val="25"/>
                <w:szCs w:val="25"/>
                <w:lang w:eastAsia="en-GB"/>
              </w:rPr>
            </w:pPr>
            <w:r w:rsidRPr="00D93CDD">
              <w:rPr>
                <w:color w:val="000000"/>
                <w:lang w:val="en-US" w:eastAsia="en-GB"/>
              </w:rPr>
              <w:t>WalkRecording, CreateNewPOIActivity, PointOfInterest</w:t>
            </w:r>
          </w:p>
        </w:tc>
      </w:tr>
      <w:tr w:rsidR="004728B0" w:rsidRPr="00B207EC" w:rsidTr="00FE0113">
        <w:trPr>
          <w:trHeight w:val="285"/>
          <w:tblCellSpacing w:w="0" w:type="dxa"/>
        </w:trPr>
        <w:tc>
          <w:tcPr>
            <w:tcW w:w="2306"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vAlign w:val="center"/>
            <w:hideMark/>
          </w:tcPr>
          <w:p w:rsidR="004728B0" w:rsidRPr="00B207EC" w:rsidRDefault="004728B0" w:rsidP="004728B0">
            <w:pPr>
              <w:jc w:val="center"/>
              <w:rPr>
                <w:rFonts w:ascii="Calibri" w:hAnsi="Calibri"/>
                <w:color w:val="000000"/>
                <w:sz w:val="25"/>
                <w:szCs w:val="25"/>
                <w:lang w:eastAsia="en-GB"/>
              </w:rPr>
            </w:pPr>
            <w:r w:rsidRPr="00B207EC">
              <w:rPr>
                <w:rFonts w:ascii="Calibri" w:hAnsi="Calibri"/>
                <w:b/>
                <w:bCs/>
                <w:color w:val="000000"/>
                <w:lang w:val="en-US" w:eastAsia="en-GB"/>
              </w:rPr>
              <w:t>FR 4</w:t>
            </w:r>
          </w:p>
        </w:tc>
        <w:tc>
          <w:tcPr>
            <w:tcW w:w="7432"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vAlign w:val="center"/>
            <w:hideMark/>
          </w:tcPr>
          <w:p w:rsidR="004728B0" w:rsidRPr="00D93CDD" w:rsidRDefault="004728B0" w:rsidP="004728B0">
            <w:pPr>
              <w:rPr>
                <w:color w:val="000000"/>
                <w:sz w:val="25"/>
                <w:szCs w:val="25"/>
                <w:lang w:eastAsia="en-GB"/>
              </w:rPr>
            </w:pPr>
            <w:r w:rsidRPr="00D93CDD">
              <w:rPr>
                <w:color w:val="000000"/>
                <w:lang w:val="en-US" w:eastAsia="en-GB"/>
              </w:rPr>
              <w:t>WalkRecording, CreateNewPOIActivity, PointOfInterest</w:t>
            </w:r>
          </w:p>
        </w:tc>
      </w:tr>
      <w:tr w:rsidR="004728B0" w:rsidRPr="00B207EC" w:rsidTr="00FE0113">
        <w:trPr>
          <w:trHeight w:val="285"/>
          <w:tblCellSpacing w:w="0" w:type="dxa"/>
        </w:trPr>
        <w:tc>
          <w:tcPr>
            <w:tcW w:w="2306"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vAlign w:val="center"/>
            <w:hideMark/>
          </w:tcPr>
          <w:p w:rsidR="004728B0" w:rsidRPr="00B207EC" w:rsidRDefault="004728B0" w:rsidP="004728B0">
            <w:pPr>
              <w:jc w:val="center"/>
              <w:rPr>
                <w:rFonts w:ascii="Calibri" w:hAnsi="Calibri"/>
                <w:color w:val="000000"/>
                <w:sz w:val="25"/>
                <w:szCs w:val="25"/>
                <w:lang w:eastAsia="en-GB"/>
              </w:rPr>
            </w:pPr>
            <w:r w:rsidRPr="00B207EC">
              <w:rPr>
                <w:rFonts w:ascii="Calibri" w:hAnsi="Calibri"/>
                <w:b/>
                <w:bCs/>
                <w:color w:val="000000"/>
                <w:lang w:val="en-US" w:eastAsia="en-GB"/>
              </w:rPr>
              <w:t>FR 5</w:t>
            </w:r>
          </w:p>
        </w:tc>
        <w:tc>
          <w:tcPr>
            <w:tcW w:w="7432"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vAlign w:val="center"/>
            <w:hideMark/>
          </w:tcPr>
          <w:p w:rsidR="004728B0" w:rsidRPr="00D93CDD" w:rsidRDefault="004728B0" w:rsidP="004728B0">
            <w:pPr>
              <w:rPr>
                <w:color w:val="000000"/>
                <w:sz w:val="25"/>
                <w:szCs w:val="25"/>
                <w:lang w:eastAsia="en-GB"/>
              </w:rPr>
            </w:pPr>
            <w:r w:rsidRPr="00D93CDD">
              <w:rPr>
                <w:color w:val="000000"/>
                <w:lang w:val="en-US" w:eastAsia="en-GB"/>
              </w:rPr>
              <w:t>WalkRecording, CancelUploadActivity</w:t>
            </w:r>
          </w:p>
        </w:tc>
      </w:tr>
      <w:tr w:rsidR="004728B0" w:rsidRPr="00B207EC" w:rsidTr="00FE0113">
        <w:trPr>
          <w:trHeight w:val="285"/>
          <w:tblCellSpacing w:w="0" w:type="dxa"/>
        </w:trPr>
        <w:tc>
          <w:tcPr>
            <w:tcW w:w="2306"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vAlign w:val="center"/>
            <w:hideMark/>
          </w:tcPr>
          <w:p w:rsidR="004728B0" w:rsidRPr="00B207EC" w:rsidRDefault="004728B0" w:rsidP="004728B0">
            <w:pPr>
              <w:jc w:val="center"/>
              <w:rPr>
                <w:rFonts w:ascii="Calibri" w:hAnsi="Calibri"/>
                <w:color w:val="000000"/>
                <w:sz w:val="25"/>
                <w:szCs w:val="25"/>
                <w:lang w:eastAsia="en-GB"/>
              </w:rPr>
            </w:pPr>
            <w:r w:rsidRPr="00B207EC">
              <w:rPr>
                <w:rFonts w:ascii="Calibri" w:hAnsi="Calibri"/>
                <w:b/>
                <w:bCs/>
                <w:color w:val="000000"/>
                <w:lang w:val="en-US" w:eastAsia="en-GB"/>
              </w:rPr>
              <w:t>FR 6</w:t>
            </w:r>
          </w:p>
        </w:tc>
        <w:tc>
          <w:tcPr>
            <w:tcW w:w="7432"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vAlign w:val="center"/>
            <w:hideMark/>
          </w:tcPr>
          <w:p w:rsidR="004728B0" w:rsidRPr="00D93CDD" w:rsidRDefault="004728B0" w:rsidP="004728B0">
            <w:pPr>
              <w:rPr>
                <w:color w:val="000000"/>
                <w:sz w:val="25"/>
                <w:szCs w:val="25"/>
                <w:lang w:eastAsia="en-GB"/>
              </w:rPr>
            </w:pPr>
            <w:r w:rsidRPr="00D93CDD">
              <w:rPr>
                <w:color w:val="000000"/>
                <w:lang w:val="en-US" w:eastAsia="en-GB"/>
              </w:rPr>
              <w:t>WalkRecording, ConfirmUploadActivity, Understanding HTTP POST requests (Server)</w:t>
            </w:r>
          </w:p>
        </w:tc>
      </w:tr>
      <w:tr w:rsidR="004728B0" w:rsidRPr="00B207EC" w:rsidTr="00FE0113">
        <w:trPr>
          <w:trHeight w:val="528"/>
          <w:tblCellSpacing w:w="0" w:type="dxa"/>
        </w:trPr>
        <w:tc>
          <w:tcPr>
            <w:tcW w:w="2306"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vAlign w:val="center"/>
            <w:hideMark/>
          </w:tcPr>
          <w:p w:rsidR="004728B0" w:rsidRPr="00B207EC" w:rsidRDefault="004728B0" w:rsidP="004728B0">
            <w:pPr>
              <w:jc w:val="center"/>
              <w:rPr>
                <w:rFonts w:ascii="Calibri" w:hAnsi="Calibri"/>
                <w:color w:val="000000"/>
                <w:sz w:val="25"/>
                <w:szCs w:val="25"/>
                <w:lang w:eastAsia="en-GB"/>
              </w:rPr>
            </w:pPr>
            <w:r w:rsidRPr="00B207EC">
              <w:rPr>
                <w:rFonts w:ascii="Calibri" w:hAnsi="Calibri"/>
                <w:b/>
                <w:bCs/>
                <w:color w:val="000000"/>
                <w:lang w:val="en-US" w:eastAsia="en-GB"/>
              </w:rPr>
              <w:t>FR 7</w:t>
            </w:r>
          </w:p>
        </w:tc>
        <w:tc>
          <w:tcPr>
            <w:tcW w:w="7432"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vAlign w:val="center"/>
            <w:hideMark/>
          </w:tcPr>
          <w:p w:rsidR="004728B0" w:rsidRPr="00D93CDD" w:rsidRDefault="004728B0" w:rsidP="004728B0">
            <w:pPr>
              <w:rPr>
                <w:color w:val="000000"/>
                <w:sz w:val="25"/>
                <w:szCs w:val="25"/>
                <w:lang w:eastAsia="en-GB"/>
              </w:rPr>
            </w:pPr>
            <w:r w:rsidRPr="00D93CDD">
              <w:rPr>
                <w:color w:val="000000"/>
                <w:lang w:val="en-US" w:eastAsia="en-GB"/>
              </w:rPr>
              <w:t>StartScreenActivity, CreateWalkActivity, CreateNewPOIActivity, CancelUploadActivity, ConfirmUploadActivity</w:t>
            </w:r>
          </w:p>
        </w:tc>
      </w:tr>
      <w:tr w:rsidR="004728B0" w:rsidRPr="00B207EC" w:rsidTr="00FE0113">
        <w:trPr>
          <w:trHeight w:val="285"/>
          <w:tblCellSpacing w:w="0" w:type="dxa"/>
        </w:trPr>
        <w:tc>
          <w:tcPr>
            <w:tcW w:w="2306"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vAlign w:val="center"/>
            <w:hideMark/>
          </w:tcPr>
          <w:p w:rsidR="004728B0" w:rsidRPr="00B207EC" w:rsidRDefault="004728B0" w:rsidP="004728B0">
            <w:pPr>
              <w:jc w:val="center"/>
              <w:rPr>
                <w:rFonts w:ascii="Calibri" w:hAnsi="Calibri"/>
                <w:color w:val="000000"/>
                <w:sz w:val="25"/>
                <w:szCs w:val="25"/>
                <w:lang w:eastAsia="en-GB"/>
              </w:rPr>
            </w:pPr>
            <w:r w:rsidRPr="00B207EC">
              <w:rPr>
                <w:rFonts w:ascii="Calibri" w:hAnsi="Calibri"/>
                <w:b/>
                <w:bCs/>
                <w:color w:val="000000"/>
                <w:lang w:val="en-US" w:eastAsia="en-GB"/>
              </w:rPr>
              <w:t>FR 8</w:t>
            </w:r>
          </w:p>
        </w:tc>
        <w:tc>
          <w:tcPr>
            <w:tcW w:w="7432"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vAlign w:val="center"/>
            <w:hideMark/>
          </w:tcPr>
          <w:p w:rsidR="004728B0" w:rsidRPr="00D93CDD" w:rsidRDefault="004728B0" w:rsidP="004728B0">
            <w:pPr>
              <w:rPr>
                <w:color w:val="000000"/>
                <w:sz w:val="25"/>
                <w:szCs w:val="25"/>
                <w:lang w:eastAsia="en-GB"/>
              </w:rPr>
            </w:pPr>
            <w:r w:rsidRPr="00D93CDD">
              <w:rPr>
                <w:color w:val="000000"/>
                <w:lang w:val="en-US" w:eastAsia="en-GB"/>
              </w:rPr>
              <w:t>Storing information in the database, the website</w:t>
            </w:r>
          </w:p>
        </w:tc>
      </w:tr>
      <w:tr w:rsidR="00FE0113" w:rsidRPr="00B207EC" w:rsidTr="00FE0113">
        <w:trPr>
          <w:trHeight w:val="285"/>
          <w:tblCellSpacing w:w="0" w:type="dxa"/>
        </w:trPr>
        <w:tc>
          <w:tcPr>
            <w:tcW w:w="2306" w:type="dxa"/>
            <w:tcBorders>
              <w:top w:val="nil"/>
              <w:left w:val="single" w:sz="6" w:space="0" w:color="000000"/>
              <w:bottom w:val="single" w:sz="6" w:space="0" w:color="000000"/>
              <w:right w:val="nil"/>
            </w:tcBorders>
            <w:shd w:val="clear" w:color="auto" w:fill="FFFFFF"/>
            <w:tcMar>
              <w:top w:w="0" w:type="dxa"/>
              <w:left w:w="57" w:type="dxa"/>
              <w:bottom w:w="57" w:type="dxa"/>
              <w:right w:w="0" w:type="dxa"/>
            </w:tcMar>
            <w:vAlign w:val="center"/>
          </w:tcPr>
          <w:p w:rsidR="00FE0113" w:rsidRPr="00B207EC" w:rsidRDefault="00FE0113" w:rsidP="00D476C2">
            <w:pPr>
              <w:jc w:val="center"/>
              <w:rPr>
                <w:rFonts w:ascii="Calibri" w:hAnsi="Calibri"/>
                <w:color w:val="000000"/>
                <w:sz w:val="25"/>
                <w:szCs w:val="25"/>
                <w:lang w:eastAsia="en-GB"/>
              </w:rPr>
            </w:pPr>
            <w:r w:rsidRPr="00B207EC">
              <w:rPr>
                <w:rFonts w:ascii="Calibri" w:hAnsi="Calibri"/>
                <w:b/>
                <w:bCs/>
                <w:color w:val="000000"/>
                <w:lang w:val="en-US" w:eastAsia="en-GB"/>
              </w:rPr>
              <w:t>FR 9</w:t>
            </w:r>
          </w:p>
        </w:tc>
        <w:tc>
          <w:tcPr>
            <w:tcW w:w="7432" w:type="dxa"/>
            <w:tcBorders>
              <w:top w:val="nil"/>
              <w:left w:val="single" w:sz="6" w:space="0" w:color="000000"/>
              <w:bottom w:val="single" w:sz="6" w:space="0" w:color="000000"/>
              <w:right w:val="single" w:sz="6" w:space="0" w:color="000000"/>
            </w:tcBorders>
            <w:shd w:val="clear" w:color="auto" w:fill="FFFFFF"/>
            <w:tcMar>
              <w:top w:w="0" w:type="dxa"/>
              <w:left w:w="57" w:type="dxa"/>
              <w:bottom w:w="57" w:type="dxa"/>
              <w:right w:w="57" w:type="dxa"/>
            </w:tcMar>
            <w:vAlign w:val="center"/>
          </w:tcPr>
          <w:p w:rsidR="00FE0113" w:rsidRPr="00D93CDD" w:rsidRDefault="00FE0113" w:rsidP="00D476C2">
            <w:pPr>
              <w:rPr>
                <w:color w:val="000000"/>
                <w:sz w:val="25"/>
                <w:szCs w:val="25"/>
                <w:lang w:eastAsia="en-GB"/>
              </w:rPr>
            </w:pPr>
            <w:r w:rsidRPr="00D93CDD">
              <w:rPr>
                <w:color w:val="000000"/>
                <w:lang w:val="en-US" w:eastAsia="en-GB"/>
              </w:rPr>
              <w:t>WalkRecording, Storing information in the database, the website</w:t>
            </w:r>
          </w:p>
        </w:tc>
      </w:tr>
    </w:tbl>
    <w:p w:rsidR="004728B0" w:rsidRPr="00B207EC" w:rsidRDefault="004728B0" w:rsidP="004728B0">
      <w:pPr>
        <w:pStyle w:val="BodyText"/>
      </w:pPr>
      <w:bookmarkStart w:id="8" w:name="_GoBack"/>
      <w:bookmarkEnd w:id="8"/>
    </w:p>
    <w:p w:rsidR="00290CCF" w:rsidRPr="00B207EC" w:rsidRDefault="00F44D6F" w:rsidP="003309A1">
      <w:pPr>
        <w:pStyle w:val="Heading1"/>
      </w:pPr>
      <w:bookmarkStart w:id="9" w:name="_Toc378845237"/>
      <w:r w:rsidRPr="00B207EC">
        <w:lastRenderedPageBreak/>
        <w:t>dependency description</w:t>
      </w:r>
      <w:bookmarkEnd w:id="9"/>
    </w:p>
    <w:p w:rsidR="00F44D6F" w:rsidRPr="00B207EC" w:rsidRDefault="00F44D6F" w:rsidP="00F44D6F">
      <w:pPr>
        <w:pStyle w:val="Heading2"/>
      </w:pPr>
      <w:bookmarkStart w:id="10" w:name="_Toc378845238"/>
      <w:r w:rsidRPr="00B207EC">
        <w:t>Component Diagram</w:t>
      </w:r>
      <w:bookmarkEnd w:id="10"/>
    </w:p>
    <w:p w:rsidR="00E57C78" w:rsidRPr="00B207EC" w:rsidRDefault="00E57C78" w:rsidP="00E57C78">
      <w:pPr>
        <w:pStyle w:val="BodyText"/>
      </w:pPr>
      <w:r w:rsidRPr="00B207EC">
        <w:rPr>
          <w:noProof/>
          <w:lang w:eastAsia="zh-CN" w:bidi="ta-IN"/>
        </w:rPr>
        <w:drawing>
          <wp:inline distT="0" distB="0" distL="0" distR="0" wp14:anchorId="35A25414" wp14:editId="2F805696">
            <wp:extent cx="5529532" cy="3802631"/>
            <wp:effectExtent l="0" t="0" r="0" b="7620"/>
            <wp:docPr id="2" name="Picture 2" descr="C:\Users\Ben\Documents\Uni Documents\Group Project\Componen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Documents\Uni Documents\Group Project\ComponentDiagra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9532" cy="3802631"/>
                    </a:xfrm>
                    <a:prstGeom prst="rect">
                      <a:avLst/>
                    </a:prstGeom>
                    <a:noFill/>
                    <a:ln>
                      <a:noFill/>
                    </a:ln>
                  </pic:spPr>
                </pic:pic>
              </a:graphicData>
            </a:graphic>
          </wp:inline>
        </w:drawing>
      </w:r>
    </w:p>
    <w:p w:rsidR="00EE7EF0" w:rsidRDefault="00EE7EF0" w:rsidP="00FD569D">
      <w:pPr>
        <w:pStyle w:val="Heading2"/>
        <w:numPr>
          <w:ilvl w:val="0"/>
          <w:numId w:val="0"/>
        </w:numPr>
        <w:rPr>
          <w:rFonts w:ascii="Times New Roman" w:hAnsi="Times New Roman"/>
        </w:rPr>
      </w:pPr>
      <w:bookmarkStart w:id="11" w:name="_Toc378845239"/>
    </w:p>
    <w:p w:rsidR="00EE7EF0" w:rsidRDefault="00EE7EF0" w:rsidP="00EE7EF0">
      <w:pPr>
        <w:pStyle w:val="BodyText"/>
      </w:pPr>
    </w:p>
    <w:p w:rsidR="00EE7EF0" w:rsidRDefault="00EE7EF0" w:rsidP="00EE7EF0">
      <w:pPr>
        <w:pStyle w:val="BodyText"/>
      </w:pPr>
    </w:p>
    <w:p w:rsidR="00EE7EF0" w:rsidRDefault="00EE7EF0" w:rsidP="00EE7EF0">
      <w:pPr>
        <w:pStyle w:val="BodyText"/>
      </w:pPr>
    </w:p>
    <w:p w:rsidR="00EE7EF0" w:rsidRDefault="00EE7EF0" w:rsidP="00EE7EF0">
      <w:pPr>
        <w:pStyle w:val="BodyText"/>
      </w:pPr>
    </w:p>
    <w:p w:rsidR="00EE7EF0" w:rsidRDefault="00EE7EF0" w:rsidP="00EE7EF0">
      <w:pPr>
        <w:pStyle w:val="BodyText"/>
      </w:pPr>
    </w:p>
    <w:p w:rsidR="00EE7EF0" w:rsidRDefault="00EE7EF0" w:rsidP="00EE7EF0">
      <w:pPr>
        <w:pStyle w:val="BodyText"/>
      </w:pPr>
    </w:p>
    <w:p w:rsidR="00EE7EF0" w:rsidRDefault="00EE7EF0" w:rsidP="00EE7EF0">
      <w:pPr>
        <w:pStyle w:val="BodyText"/>
      </w:pPr>
    </w:p>
    <w:p w:rsidR="00EE7EF0" w:rsidRDefault="00EE7EF0" w:rsidP="00EE7EF0">
      <w:pPr>
        <w:pStyle w:val="BodyText"/>
      </w:pPr>
    </w:p>
    <w:p w:rsidR="00EE7EF0" w:rsidRDefault="00EE7EF0" w:rsidP="00EE7EF0">
      <w:pPr>
        <w:pStyle w:val="BodyText"/>
      </w:pPr>
    </w:p>
    <w:p w:rsidR="00EE7EF0" w:rsidRDefault="00EE7EF0" w:rsidP="00EE7EF0">
      <w:pPr>
        <w:pStyle w:val="BodyText"/>
      </w:pPr>
    </w:p>
    <w:p w:rsidR="00EE7EF0" w:rsidRDefault="00EE7EF0" w:rsidP="00EE7EF0">
      <w:pPr>
        <w:pStyle w:val="BodyText"/>
      </w:pPr>
    </w:p>
    <w:p w:rsidR="00EE7EF0" w:rsidRDefault="00EE7EF0" w:rsidP="00EE7EF0">
      <w:pPr>
        <w:pStyle w:val="BodyText"/>
      </w:pPr>
    </w:p>
    <w:p w:rsidR="00EE7EF0" w:rsidRPr="00EE7EF0" w:rsidRDefault="00EE7EF0" w:rsidP="00EE7EF0">
      <w:pPr>
        <w:pStyle w:val="BodyText"/>
      </w:pPr>
    </w:p>
    <w:p w:rsidR="00EE7EF0" w:rsidRDefault="00EE7EF0" w:rsidP="00FD569D">
      <w:pPr>
        <w:pStyle w:val="Heading2"/>
        <w:numPr>
          <w:ilvl w:val="0"/>
          <w:numId w:val="0"/>
        </w:numPr>
        <w:rPr>
          <w:rFonts w:ascii="Times New Roman" w:hAnsi="Times New Roman"/>
        </w:rPr>
      </w:pPr>
      <w:r>
        <w:rPr>
          <w:noProof/>
          <w:lang w:eastAsia="zh-CN" w:bidi="ta-IN"/>
        </w:rPr>
        <w:drawing>
          <wp:anchor distT="0" distB="0" distL="114300" distR="114300" simplePos="0" relativeHeight="251673600" behindDoc="0" locked="0" layoutInCell="1" allowOverlap="1" wp14:anchorId="0FA6C0A3" wp14:editId="0B38E15E">
            <wp:simplePos x="0" y="0"/>
            <wp:positionH relativeFrom="column">
              <wp:posOffset>390525</wp:posOffset>
            </wp:positionH>
            <wp:positionV relativeFrom="paragraph">
              <wp:posOffset>-66675</wp:posOffset>
            </wp:positionV>
            <wp:extent cx="3858895" cy="5554345"/>
            <wp:effectExtent l="0" t="0" r="8255" b="8255"/>
            <wp:wrapNone/>
            <wp:docPr id="8" name="Picture 8" descr="M:\Documents\Downloads\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Documents\Downloads\compone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8895" cy="55543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E7EF0" w:rsidRDefault="00EE7EF0" w:rsidP="00FD569D">
      <w:pPr>
        <w:pStyle w:val="Heading2"/>
        <w:numPr>
          <w:ilvl w:val="0"/>
          <w:numId w:val="0"/>
        </w:numPr>
        <w:rPr>
          <w:rFonts w:ascii="Times New Roman" w:hAnsi="Times New Roman"/>
        </w:rPr>
      </w:pPr>
    </w:p>
    <w:p w:rsidR="00EE7EF0" w:rsidRDefault="00EE7EF0" w:rsidP="00FD569D">
      <w:pPr>
        <w:pStyle w:val="Heading2"/>
        <w:numPr>
          <w:ilvl w:val="0"/>
          <w:numId w:val="0"/>
        </w:numPr>
        <w:rPr>
          <w:rFonts w:ascii="Times New Roman" w:hAnsi="Times New Roman"/>
        </w:rPr>
      </w:pPr>
    </w:p>
    <w:p w:rsidR="00EE7EF0" w:rsidRDefault="00EE7EF0" w:rsidP="00FD569D">
      <w:pPr>
        <w:pStyle w:val="Heading2"/>
        <w:numPr>
          <w:ilvl w:val="0"/>
          <w:numId w:val="0"/>
        </w:numPr>
        <w:rPr>
          <w:rFonts w:ascii="Times New Roman" w:hAnsi="Times New Roman"/>
        </w:rPr>
      </w:pPr>
    </w:p>
    <w:p w:rsidR="00EE7EF0" w:rsidRDefault="00EE7EF0" w:rsidP="00EE7EF0"/>
    <w:p w:rsidR="00EE7EF0" w:rsidRDefault="00EE7EF0" w:rsidP="00EE7EF0"/>
    <w:p w:rsidR="00EE7EF0" w:rsidRDefault="00EE7EF0" w:rsidP="00EE7EF0"/>
    <w:p w:rsidR="00EE7EF0" w:rsidRDefault="00EE7EF0" w:rsidP="00EE7EF0"/>
    <w:p w:rsidR="00EE7EF0" w:rsidRDefault="00EE7EF0" w:rsidP="00EE7EF0"/>
    <w:p w:rsidR="00EE7EF0" w:rsidRDefault="00EE7EF0" w:rsidP="00EE7EF0"/>
    <w:p w:rsidR="00EE7EF0" w:rsidRDefault="00EE7EF0" w:rsidP="00EE7EF0"/>
    <w:p w:rsidR="00EE7EF0" w:rsidRDefault="00EE7EF0" w:rsidP="00EE7EF0"/>
    <w:p w:rsidR="00EE7EF0" w:rsidRDefault="00EE7EF0" w:rsidP="00EE7EF0"/>
    <w:p w:rsidR="00EE7EF0" w:rsidRDefault="00EE7EF0" w:rsidP="00EE7EF0"/>
    <w:p w:rsidR="00EE7EF0" w:rsidRDefault="00EE7EF0" w:rsidP="00EE7EF0"/>
    <w:p w:rsidR="00EE7EF0" w:rsidRDefault="00EE7EF0" w:rsidP="00EE7EF0"/>
    <w:p w:rsidR="00EE7EF0" w:rsidRDefault="00EE7EF0" w:rsidP="00EE7EF0"/>
    <w:p w:rsidR="00EE7EF0" w:rsidRDefault="00EE7EF0" w:rsidP="00EE7EF0"/>
    <w:p w:rsidR="00EE7EF0" w:rsidRDefault="00EE7EF0" w:rsidP="00EE7EF0"/>
    <w:p w:rsidR="00EE7EF0" w:rsidRDefault="00EE7EF0" w:rsidP="00EE7EF0"/>
    <w:p w:rsidR="00EE7EF0" w:rsidRDefault="00EE7EF0" w:rsidP="00EE7EF0"/>
    <w:p w:rsidR="00EE7EF0" w:rsidRDefault="00EE7EF0" w:rsidP="00EE7EF0"/>
    <w:p w:rsidR="00EE7EF0" w:rsidRDefault="00EE7EF0" w:rsidP="00EE7EF0"/>
    <w:p w:rsidR="00EE7EF0" w:rsidRDefault="00EE7EF0" w:rsidP="00EE7EF0"/>
    <w:p w:rsidR="00EE7EF0" w:rsidRDefault="00EE7EF0" w:rsidP="00EE7EF0"/>
    <w:p w:rsidR="00EE7EF0" w:rsidRDefault="00EE7EF0" w:rsidP="00EE7EF0"/>
    <w:p w:rsidR="00EE7EF0" w:rsidRDefault="00EE7EF0" w:rsidP="00EE7EF0"/>
    <w:p w:rsidR="00EE7EF0" w:rsidRDefault="00EE7EF0" w:rsidP="00EE7EF0"/>
    <w:p w:rsidR="00EE7EF0" w:rsidRDefault="00EE7EF0" w:rsidP="00EE7EF0"/>
    <w:p w:rsidR="00EE7EF0" w:rsidRDefault="00EE7EF0" w:rsidP="00EE7EF0"/>
    <w:p w:rsidR="00EE7EF0" w:rsidRDefault="00EE7EF0" w:rsidP="00EE7EF0"/>
    <w:p w:rsidR="00EE7EF0" w:rsidRDefault="00EE7EF0" w:rsidP="00EE7EF0"/>
    <w:p w:rsidR="00EE7EF0" w:rsidRDefault="00EE7EF0" w:rsidP="00EE7EF0"/>
    <w:p w:rsidR="00EE7EF0" w:rsidRDefault="00EE7EF0" w:rsidP="00EE7EF0"/>
    <w:p w:rsidR="00EE7EF0" w:rsidRDefault="00EE7EF0" w:rsidP="00EE7EF0"/>
    <w:p w:rsidR="00FD569D" w:rsidRPr="00EE7EF0" w:rsidRDefault="002E3464" w:rsidP="00EE7EF0">
      <w:pPr>
        <w:rPr>
          <w:b/>
        </w:rPr>
      </w:pPr>
      <w:r>
        <w:t>How the classes map to the c</w:t>
      </w:r>
      <w:r w:rsidR="00FD569D" w:rsidRPr="00B207EC">
        <w:t>omponents</w:t>
      </w:r>
      <w:bookmarkEnd w:id="11"/>
    </w:p>
    <w:p w:rsidR="00FD569D" w:rsidRPr="00B207EC" w:rsidRDefault="00FD569D" w:rsidP="00FD569D">
      <w:pPr>
        <w:pStyle w:val="BodyText"/>
      </w:pPr>
      <w:r w:rsidRPr="00B207EC">
        <w:t xml:space="preserve">The component diagram shows the main system component which mainly relates </w:t>
      </w:r>
      <w:r w:rsidR="002E3464">
        <w:t xml:space="preserve">to </w:t>
      </w:r>
      <w:r w:rsidRPr="00B207EC">
        <w:t>the Android application and how communication across the several modules and the server is accomplished. The below outlines the main ideas and principles behind this internal communication procedure:</w:t>
      </w:r>
    </w:p>
    <w:p w:rsidR="00FD569D" w:rsidRPr="00B207EC" w:rsidRDefault="002E3464" w:rsidP="00FD569D">
      <w:pPr>
        <w:pStyle w:val="BodyText"/>
        <w:rPr>
          <w:b/>
        </w:rPr>
      </w:pPr>
      <w:r>
        <w:rPr>
          <w:b/>
        </w:rPr>
        <w:t>User I</w:t>
      </w:r>
      <w:r w:rsidR="00D84E76" w:rsidRPr="00B207EC">
        <w:rPr>
          <w:b/>
        </w:rPr>
        <w:t>nterface:</w:t>
      </w:r>
    </w:p>
    <w:p w:rsidR="00D84E76" w:rsidRPr="00B207EC" w:rsidRDefault="00D84E76" w:rsidP="00FD569D">
      <w:pPr>
        <w:pStyle w:val="BodyText"/>
      </w:pPr>
      <w:r w:rsidRPr="00B207EC">
        <w:t>The majority of the Android Classes will represent the user int</w:t>
      </w:r>
      <w:r w:rsidR="00407E3A">
        <w:t>erface, as most of them extend A</w:t>
      </w:r>
      <w:r w:rsidRPr="00B207EC">
        <w:t>ctivity, thus providing a ‘in focus’ task on sc</w:t>
      </w:r>
      <w:r w:rsidR="002E3464">
        <w:t>reen for the user to interact with. The only c</w:t>
      </w:r>
      <w:r w:rsidRPr="00B207EC">
        <w:t>lass which does not provide the user with some form of user interface d</w:t>
      </w:r>
      <w:r w:rsidR="002E3464">
        <w:t>irectly is the PointOfInterest c</w:t>
      </w:r>
      <w:r w:rsidRPr="00B207EC">
        <w:t xml:space="preserve">lass. This is because it is the </w:t>
      </w:r>
      <w:r w:rsidR="00345457" w:rsidRPr="00B207EC">
        <w:t>fundamental</w:t>
      </w:r>
      <w:r w:rsidRPr="00B207EC">
        <w:t xml:space="preserve"> layout/data structure for every PointOfInterest (Location) on the walk, so the application user does not need to know how this information is stored</w:t>
      </w:r>
      <w:r w:rsidR="00B61A79" w:rsidRPr="00B207EC">
        <w:t xml:space="preserve"> or </w:t>
      </w:r>
      <w:r w:rsidRPr="00B207EC">
        <w:t>maintained.</w:t>
      </w:r>
    </w:p>
    <w:p w:rsidR="00B61A79" w:rsidRPr="00B207EC" w:rsidRDefault="00B61A79" w:rsidP="00FD569D">
      <w:pPr>
        <w:pStyle w:val="BodyText"/>
      </w:pPr>
      <w:r w:rsidRPr="00B207EC">
        <w:t>The server also plays a role in the user interface as it provides the ability to store the walks in a database, which can then be acc</w:t>
      </w:r>
      <w:r w:rsidR="002E3464">
        <w:t>essed using MySQL queries. The w</w:t>
      </w:r>
      <w:r w:rsidRPr="00B207EC">
        <w:t xml:space="preserve">alks can then be displayed on a webpage(s) in order to </w:t>
      </w:r>
      <w:r w:rsidR="00101697" w:rsidRPr="00B207EC">
        <w:t>provide</w:t>
      </w:r>
      <w:r w:rsidRPr="00B207EC">
        <w:t xml:space="preserve"> the user interface element of the web application.</w:t>
      </w:r>
    </w:p>
    <w:p w:rsidR="005B78B7" w:rsidRPr="00B207EC" w:rsidRDefault="002E3464" w:rsidP="00FD569D">
      <w:pPr>
        <w:pStyle w:val="BodyText"/>
        <w:rPr>
          <w:b/>
        </w:rPr>
      </w:pPr>
      <w:r>
        <w:rPr>
          <w:b/>
        </w:rPr>
        <w:t>Displaying the m</w:t>
      </w:r>
      <w:r w:rsidR="005B78B7" w:rsidRPr="00B207EC">
        <w:rPr>
          <w:b/>
        </w:rPr>
        <w:t>ap component:</w:t>
      </w:r>
    </w:p>
    <w:p w:rsidR="005B78B7" w:rsidRPr="00B207EC" w:rsidRDefault="005B78B7" w:rsidP="00FD569D">
      <w:pPr>
        <w:pStyle w:val="BodyText"/>
      </w:pPr>
      <w:r w:rsidRPr="00B207EC">
        <w:t xml:space="preserve">The map component is split between the two </w:t>
      </w:r>
      <w:r w:rsidR="002E3464" w:rsidRPr="00B207EC">
        <w:t>applications;</w:t>
      </w:r>
      <w:r w:rsidRPr="00B207EC">
        <w:t xml:space="preserve"> both the Android client and the web application have functional requirements that specify a map must be displayed.</w:t>
      </w:r>
    </w:p>
    <w:p w:rsidR="005B78B7" w:rsidRPr="002E3464" w:rsidRDefault="005B78B7" w:rsidP="00FD569D">
      <w:pPr>
        <w:pStyle w:val="BodyText"/>
      </w:pPr>
      <w:r w:rsidRPr="002E3464">
        <w:t>In regards to th</w:t>
      </w:r>
      <w:r w:rsidR="002E3464" w:rsidRPr="002E3464">
        <w:t>e Android application the main c</w:t>
      </w:r>
      <w:r w:rsidRPr="002E3464">
        <w:t>lasses which feature in the displaying of the map and locations upon said map are as follows;</w:t>
      </w:r>
    </w:p>
    <w:p w:rsidR="005B78B7" w:rsidRPr="00D93CDD" w:rsidRDefault="002E3464" w:rsidP="00FD569D">
      <w:pPr>
        <w:pStyle w:val="BodyText"/>
        <w:rPr>
          <w:color w:val="000000"/>
          <w:lang w:val="en-US" w:eastAsia="en-GB"/>
        </w:rPr>
      </w:pPr>
      <w:r>
        <w:t>The WalkRecording c</w:t>
      </w:r>
      <w:r w:rsidR="005B78B7" w:rsidRPr="002E3464">
        <w:t>lass relates</w:t>
      </w:r>
      <w:r>
        <w:t xml:space="preserve"> to the a</w:t>
      </w:r>
      <w:r w:rsidR="005B78B7" w:rsidRPr="002E3464">
        <w:t xml:space="preserve">ctivity in which the actual </w:t>
      </w:r>
      <w:r>
        <w:t>map will be visible to the user. T</w:t>
      </w:r>
      <w:r w:rsidR="005B78B7" w:rsidRPr="002E3464">
        <w:t xml:space="preserve">his will use the GoogleMaps for Android API’s in order to achieve this. </w:t>
      </w:r>
      <w:r w:rsidR="00F21C57" w:rsidRPr="002E3464">
        <w:t xml:space="preserve">This is not the only </w:t>
      </w:r>
      <w:r>
        <w:t>c</w:t>
      </w:r>
      <w:r w:rsidR="00F21C57" w:rsidRPr="002E3464">
        <w:t xml:space="preserve">lass which will handle the displaying of the map for the Android client as it is a functional requirement that you can add locations to this map. This will be done using the interfaces provided in </w:t>
      </w:r>
      <w:r>
        <w:rPr>
          <w:color w:val="000000"/>
          <w:lang w:val="en-US" w:eastAsia="en-GB"/>
        </w:rPr>
        <w:t>CreateNewPOIActivity c</w:t>
      </w:r>
      <w:r w:rsidR="00F21C57" w:rsidRPr="002E3464">
        <w:rPr>
          <w:color w:val="000000"/>
          <w:lang w:val="en-US" w:eastAsia="en-GB"/>
        </w:rPr>
        <w:t xml:space="preserve">lass and the </w:t>
      </w:r>
      <w:r>
        <w:rPr>
          <w:color w:val="000000"/>
          <w:lang w:val="en-US" w:eastAsia="en-GB"/>
        </w:rPr>
        <w:t>data stored in PointOfInterest c</w:t>
      </w:r>
      <w:r w:rsidR="00F21C57" w:rsidRPr="002E3464">
        <w:rPr>
          <w:color w:val="000000"/>
          <w:lang w:val="en-US" w:eastAsia="en-GB"/>
        </w:rPr>
        <w:t>lass. The information will b</w:t>
      </w:r>
      <w:r>
        <w:rPr>
          <w:color w:val="000000"/>
          <w:lang w:val="en-US" w:eastAsia="en-GB"/>
        </w:rPr>
        <w:t>e relayed to the WalkRecording a</w:t>
      </w:r>
      <w:r w:rsidR="00F21C57" w:rsidRPr="002E3464">
        <w:rPr>
          <w:color w:val="000000"/>
          <w:lang w:val="en-US" w:eastAsia="en-GB"/>
        </w:rPr>
        <w:t>ctivity using the ability</w:t>
      </w:r>
      <w:r w:rsidR="00F21C57" w:rsidRPr="00D93CDD">
        <w:rPr>
          <w:color w:val="000000"/>
          <w:lang w:val="en-US" w:eastAsia="en-GB"/>
        </w:rPr>
        <w:t xml:space="preserve"> to add </w:t>
      </w:r>
      <w:r w:rsidR="00857575">
        <w:rPr>
          <w:color w:val="000000"/>
          <w:lang w:val="en-US" w:eastAsia="en-GB"/>
        </w:rPr>
        <w:lastRenderedPageBreak/>
        <w:t>extra information to i</w:t>
      </w:r>
      <w:r w:rsidR="00F21C57" w:rsidRPr="00D93CDD">
        <w:rPr>
          <w:color w:val="000000"/>
          <w:lang w:val="en-US" w:eastAsia="en-GB"/>
        </w:rPr>
        <w:t>ntents as well as using the provided startActivityForResult method</w:t>
      </w:r>
      <w:r w:rsidR="00857575">
        <w:rPr>
          <w:color w:val="000000"/>
          <w:lang w:val="en-US" w:eastAsia="en-GB"/>
        </w:rPr>
        <w:t>,</w:t>
      </w:r>
      <w:r w:rsidR="00F21C57" w:rsidRPr="00D93CDD">
        <w:rPr>
          <w:color w:val="000000"/>
          <w:lang w:val="en-US" w:eastAsia="en-GB"/>
        </w:rPr>
        <w:t xml:space="preserve"> provided as part of the Android programming language specification.</w:t>
      </w:r>
    </w:p>
    <w:p w:rsidR="00D30056" w:rsidRPr="00D93CDD" w:rsidRDefault="00D30056" w:rsidP="00FD569D">
      <w:pPr>
        <w:pStyle w:val="BodyText"/>
      </w:pPr>
      <w:r w:rsidRPr="00D93CDD">
        <w:rPr>
          <w:color w:val="000000"/>
          <w:lang w:val="en-US" w:eastAsia="en-GB"/>
        </w:rPr>
        <w:t>The web application will display a map on the webpage and update the locations on this map based on the users selected walk. Once again the displaying of the map will be achie</w:t>
      </w:r>
      <w:r w:rsidR="00857575">
        <w:rPr>
          <w:color w:val="000000"/>
          <w:lang w:val="en-US" w:eastAsia="en-GB"/>
        </w:rPr>
        <w:t>ved u</w:t>
      </w:r>
      <w:r w:rsidRPr="00D93CDD">
        <w:rPr>
          <w:color w:val="000000"/>
          <w:lang w:val="en-US" w:eastAsia="en-GB"/>
        </w:rPr>
        <w:t>sing the GoogleMap’s API and potentially JavaScript and PHP.</w:t>
      </w:r>
    </w:p>
    <w:p w:rsidR="005B78B7" w:rsidRPr="00B207EC" w:rsidRDefault="00D476C2" w:rsidP="00FD569D">
      <w:pPr>
        <w:pStyle w:val="BodyText"/>
        <w:rPr>
          <w:b/>
        </w:rPr>
      </w:pPr>
      <w:r w:rsidRPr="00B207EC">
        <w:rPr>
          <w:b/>
        </w:rPr>
        <w:t>Recording a walk (GPS)</w:t>
      </w:r>
    </w:p>
    <w:p w:rsidR="00D476C2" w:rsidRPr="00B207EC" w:rsidRDefault="00D476C2" w:rsidP="00FD569D">
      <w:pPr>
        <w:pStyle w:val="BodyText"/>
      </w:pPr>
      <w:r w:rsidRPr="00B207EC">
        <w:t>As an extension to the preceding paragraph which</w:t>
      </w:r>
      <w:r w:rsidR="00857575">
        <w:t xml:space="preserve"> is related to the displaying of</w:t>
      </w:r>
      <w:r w:rsidRPr="00B207EC">
        <w:t xml:space="preserve"> the GoogleMap inside the Android client, the requirement to record the walks GPS coordinates will also be h</w:t>
      </w:r>
      <w:r w:rsidR="00857575">
        <w:t>andled using the WalkRecording class. This c</w:t>
      </w:r>
      <w:r w:rsidRPr="00B207EC">
        <w:t>lass will at some point use the LocationManager API’s in order to access the network state of the device in order to achieve an accurate list of GPS coord</w:t>
      </w:r>
      <w:r w:rsidR="00857575">
        <w:t>inates along the walk. These co</w:t>
      </w:r>
      <w:r w:rsidRPr="00B207EC">
        <w:t>ordinates can then be used</w:t>
      </w:r>
      <w:r w:rsidR="002F2B4E" w:rsidRPr="00B207EC">
        <w:t xml:space="preserve"> to “trace” the route in which the walk has taken place.</w:t>
      </w:r>
    </w:p>
    <w:p w:rsidR="00350A6D" w:rsidRPr="00B207EC" w:rsidRDefault="00350A6D" w:rsidP="00FD569D">
      <w:pPr>
        <w:pStyle w:val="BodyText"/>
      </w:pPr>
    </w:p>
    <w:p w:rsidR="00350A6D" w:rsidRPr="00B207EC" w:rsidRDefault="00350A6D" w:rsidP="00FD569D">
      <w:pPr>
        <w:pStyle w:val="BodyText"/>
        <w:rPr>
          <w:b/>
        </w:rPr>
      </w:pPr>
      <w:r w:rsidRPr="00B207EC">
        <w:rPr>
          <w:b/>
        </w:rPr>
        <w:t>POI creator/ Creating new PointsOfInterest</w:t>
      </w:r>
      <w:r w:rsidR="002C0F1D" w:rsidRPr="00B207EC">
        <w:rPr>
          <w:b/>
        </w:rPr>
        <w:t>/ POI</w:t>
      </w:r>
    </w:p>
    <w:p w:rsidR="00350A6D" w:rsidRPr="00D93CDD" w:rsidRDefault="002C0F1D" w:rsidP="00FD569D">
      <w:pPr>
        <w:pStyle w:val="BodyText"/>
        <w:rPr>
          <w:color w:val="000000"/>
          <w:lang w:val="en-US" w:eastAsia="en-GB"/>
        </w:rPr>
      </w:pPr>
      <w:r w:rsidRPr="00D93CDD">
        <w:t xml:space="preserve">The ability to create new PointsOfInterest (locations) for the walk is handled using the interface provided in the </w:t>
      </w:r>
      <w:r w:rsidRPr="00D93CDD">
        <w:rPr>
          <w:color w:val="000000"/>
          <w:lang w:val="en-US" w:eastAsia="en-GB"/>
        </w:rPr>
        <w:t>CreateNewPOIA</w:t>
      </w:r>
      <w:r w:rsidR="00857575">
        <w:rPr>
          <w:color w:val="000000"/>
          <w:lang w:val="en-US" w:eastAsia="en-GB"/>
        </w:rPr>
        <w:t>ctivity class. This c</w:t>
      </w:r>
      <w:r w:rsidRPr="00D93CDD">
        <w:rPr>
          <w:color w:val="000000"/>
          <w:lang w:val="en-US" w:eastAsia="en-GB"/>
        </w:rPr>
        <w:t xml:space="preserve">lass will provide a simple to use interface which will be used to enter information related to a new PointOfInterest. </w:t>
      </w:r>
      <w:r w:rsidR="00FD5CDD" w:rsidRPr="00D93CDD">
        <w:rPr>
          <w:color w:val="000000"/>
          <w:lang w:val="en-US" w:eastAsia="en-GB"/>
        </w:rPr>
        <w:t>The information entered will be stored in respective variab</w:t>
      </w:r>
      <w:r w:rsidR="008B6182">
        <w:rPr>
          <w:color w:val="000000"/>
          <w:lang w:val="en-US" w:eastAsia="en-GB"/>
        </w:rPr>
        <w:t>les/data structures in the POI c</w:t>
      </w:r>
      <w:r w:rsidR="00FD5CDD" w:rsidRPr="00D93CDD">
        <w:rPr>
          <w:color w:val="000000"/>
          <w:lang w:val="en-US" w:eastAsia="en-GB"/>
        </w:rPr>
        <w:t xml:space="preserve">lass, and feedback to the WalkRecording </w:t>
      </w:r>
      <w:r w:rsidR="008B6182">
        <w:rPr>
          <w:color w:val="000000"/>
          <w:lang w:val="en-US" w:eastAsia="en-GB"/>
        </w:rPr>
        <w:t>a</w:t>
      </w:r>
      <w:r w:rsidR="009F1CCB" w:rsidRPr="00D93CDD">
        <w:rPr>
          <w:color w:val="000000"/>
          <w:lang w:val="en-US" w:eastAsia="en-GB"/>
        </w:rPr>
        <w:t>ctivity</w:t>
      </w:r>
      <w:r w:rsidR="00683A70" w:rsidRPr="00D93CDD">
        <w:rPr>
          <w:color w:val="000000"/>
          <w:lang w:val="en-US" w:eastAsia="en-GB"/>
        </w:rPr>
        <w:t xml:space="preserve"> </w:t>
      </w:r>
      <w:r w:rsidR="00FD5CDD" w:rsidRPr="00D93CDD">
        <w:rPr>
          <w:color w:val="000000"/>
          <w:lang w:val="en-US" w:eastAsia="en-GB"/>
        </w:rPr>
        <w:t>which</w:t>
      </w:r>
      <w:r w:rsidR="00683A70" w:rsidRPr="00D93CDD">
        <w:rPr>
          <w:color w:val="000000"/>
          <w:lang w:val="en-US" w:eastAsia="en-GB"/>
        </w:rPr>
        <w:t>,</w:t>
      </w:r>
      <w:r w:rsidR="00FD5CDD" w:rsidRPr="00D93CDD">
        <w:rPr>
          <w:color w:val="000000"/>
          <w:lang w:val="en-US" w:eastAsia="en-GB"/>
        </w:rPr>
        <w:t xml:space="preserve"> as previously mentioned will handle where this PO</w:t>
      </w:r>
      <w:r w:rsidR="008B6182">
        <w:rPr>
          <w:color w:val="000000"/>
          <w:lang w:val="en-US" w:eastAsia="en-GB"/>
        </w:rPr>
        <w:t>I will be displayed on the map o</w:t>
      </w:r>
      <w:r w:rsidR="00FD5CDD" w:rsidRPr="00D93CDD">
        <w:rPr>
          <w:color w:val="000000"/>
          <w:lang w:val="en-US" w:eastAsia="en-GB"/>
        </w:rPr>
        <w:t>bject.</w:t>
      </w:r>
    </w:p>
    <w:p w:rsidR="0027380B" w:rsidRPr="00D93CDD" w:rsidRDefault="0027380B" w:rsidP="00FD569D">
      <w:pPr>
        <w:pStyle w:val="BodyText"/>
        <w:rPr>
          <w:b/>
          <w:color w:val="000000"/>
          <w:lang w:val="en-US" w:eastAsia="en-GB"/>
        </w:rPr>
      </w:pPr>
      <w:r w:rsidRPr="00D93CDD">
        <w:rPr>
          <w:b/>
          <w:color w:val="000000"/>
          <w:lang w:val="en-US" w:eastAsia="en-GB"/>
        </w:rPr>
        <w:t>Upload choice/ Upload to server</w:t>
      </w:r>
    </w:p>
    <w:p w:rsidR="0027380B" w:rsidRPr="00D93CDD" w:rsidRDefault="0027380B" w:rsidP="00FD569D">
      <w:pPr>
        <w:pStyle w:val="BodyText"/>
        <w:rPr>
          <w:color w:val="000000"/>
          <w:lang w:val="en-US" w:eastAsia="en-GB"/>
        </w:rPr>
      </w:pPr>
      <w:r w:rsidRPr="00D93CDD">
        <w:rPr>
          <w:color w:val="000000"/>
          <w:lang w:val="en-US" w:eastAsia="en-GB"/>
        </w:rPr>
        <w:t>The user must be prompted when upload to make sure that they do in fact wan</w:t>
      </w:r>
      <w:r w:rsidR="008B6182">
        <w:rPr>
          <w:color w:val="000000"/>
          <w:lang w:val="en-US" w:eastAsia="en-GB"/>
        </w:rPr>
        <w:t>t to upload to the server. The A</w:t>
      </w:r>
      <w:r w:rsidRPr="00D93CDD">
        <w:rPr>
          <w:color w:val="000000"/>
          <w:lang w:val="en-US" w:eastAsia="en-GB"/>
        </w:rPr>
        <w:t>ndroid applicatio</w:t>
      </w:r>
      <w:r w:rsidR="008B6182">
        <w:rPr>
          <w:color w:val="000000"/>
          <w:lang w:val="en-US" w:eastAsia="en-GB"/>
        </w:rPr>
        <w:t>n will prompt the user using a User I</w:t>
      </w:r>
      <w:r w:rsidRPr="00D93CDD">
        <w:rPr>
          <w:color w:val="000000"/>
          <w:lang w:val="en-US" w:eastAsia="en-GB"/>
        </w:rPr>
        <w:t xml:space="preserve">nteractive Dialog inside the ConfirmUploadActivity </w:t>
      </w:r>
      <w:r w:rsidR="008B6182">
        <w:rPr>
          <w:color w:val="000000"/>
          <w:lang w:val="en-US" w:eastAsia="en-GB"/>
        </w:rPr>
        <w:t xml:space="preserve">class. If the user does in </w:t>
      </w:r>
      <w:r w:rsidRPr="00D93CDD">
        <w:rPr>
          <w:color w:val="000000"/>
          <w:lang w:val="en-US" w:eastAsia="en-GB"/>
        </w:rPr>
        <w:t>fact mean to upload the walk to the server, then this wi</w:t>
      </w:r>
      <w:r w:rsidR="008B6182">
        <w:rPr>
          <w:color w:val="000000"/>
          <w:lang w:val="en-US" w:eastAsia="en-GB"/>
        </w:rPr>
        <w:t>ll also be handled in the same c</w:t>
      </w:r>
      <w:r w:rsidRPr="00D93CDD">
        <w:rPr>
          <w:color w:val="000000"/>
          <w:lang w:val="en-US" w:eastAsia="en-GB"/>
        </w:rPr>
        <w:t>lass</w:t>
      </w:r>
      <w:r w:rsidR="008B6182">
        <w:rPr>
          <w:color w:val="000000"/>
          <w:lang w:val="en-US" w:eastAsia="en-GB"/>
        </w:rPr>
        <w:t xml:space="preserve"> using some variation of a new t</w:t>
      </w:r>
      <w:r w:rsidRPr="00D93CDD">
        <w:rPr>
          <w:color w:val="000000"/>
          <w:lang w:val="en-US" w:eastAsia="en-GB"/>
        </w:rPr>
        <w:t>hread or ASyncTask</w:t>
      </w:r>
      <w:r w:rsidR="008B6182">
        <w:rPr>
          <w:color w:val="000000"/>
          <w:lang w:val="en-US" w:eastAsia="en-GB"/>
        </w:rPr>
        <w:t>,</w:t>
      </w:r>
      <w:r w:rsidRPr="00D93CDD">
        <w:rPr>
          <w:color w:val="000000"/>
          <w:lang w:val="en-US" w:eastAsia="en-GB"/>
        </w:rPr>
        <w:t xml:space="preserve"> in order to prevent possible complications associated with performing network connections on the </w:t>
      </w:r>
      <w:r w:rsidR="008B6182">
        <w:rPr>
          <w:color w:val="000000"/>
          <w:lang w:val="en-US" w:eastAsia="en-GB"/>
        </w:rPr>
        <w:t>m</w:t>
      </w:r>
      <w:r w:rsidRPr="00D93CDD">
        <w:rPr>
          <w:color w:val="000000"/>
          <w:lang w:val="en-US" w:eastAsia="en-GB"/>
        </w:rPr>
        <w:t>ain thread in Android development.</w:t>
      </w:r>
    </w:p>
    <w:p w:rsidR="0013737D" w:rsidRPr="00D93CDD" w:rsidRDefault="0013737D" w:rsidP="00FD569D">
      <w:pPr>
        <w:pStyle w:val="BodyText"/>
        <w:rPr>
          <w:b/>
          <w:color w:val="000000"/>
          <w:lang w:val="en-US" w:eastAsia="en-GB"/>
        </w:rPr>
      </w:pPr>
      <w:r w:rsidRPr="00D93CDD">
        <w:rPr>
          <w:b/>
          <w:color w:val="000000"/>
          <w:lang w:val="en-US" w:eastAsia="en-GB"/>
        </w:rPr>
        <w:t>Deleting a walk</w:t>
      </w:r>
    </w:p>
    <w:p w:rsidR="0013737D" w:rsidRPr="00D93CDD" w:rsidRDefault="0013737D" w:rsidP="00FD569D">
      <w:pPr>
        <w:pStyle w:val="BodyText"/>
      </w:pPr>
      <w:r w:rsidRPr="00D93CDD">
        <w:t>If the user does not want to upload the walk then the CancelUploadActivity will handle the cancellation of the walk upload. It states that if a walk does not want to be uploaded, then it must be deleted and a suitable prompt and warnings should be displayed to the user.</w:t>
      </w:r>
      <w:r w:rsidR="00060579" w:rsidRPr="00D93CDD">
        <w:t xml:space="preserve"> If the walk is to be deleted then the CancelUploadActivity </w:t>
      </w:r>
      <w:r w:rsidR="008B6182">
        <w:t>c</w:t>
      </w:r>
      <w:r w:rsidR="00060579" w:rsidRPr="00D93CDD">
        <w:t>lass will call the correct deletion methods in the WalkRecording</w:t>
      </w:r>
      <w:r w:rsidR="004D2290" w:rsidRPr="00D93CDD">
        <w:t xml:space="preserve"> </w:t>
      </w:r>
      <w:r w:rsidR="008B6182">
        <w:t>c</w:t>
      </w:r>
      <w:r w:rsidR="004D2290" w:rsidRPr="00D93CDD">
        <w:t>lass, this will effectively reset the application removing all points of interes</w:t>
      </w:r>
      <w:r w:rsidR="008B6182">
        <w:t>t and clearing the current map o</w:t>
      </w:r>
      <w:r w:rsidR="004D2290" w:rsidRPr="00D93CDD">
        <w:t>bject of all information.</w:t>
      </w:r>
    </w:p>
    <w:p w:rsidR="00290CCF" w:rsidRPr="00B207EC" w:rsidRDefault="00407E3A" w:rsidP="00290CCF">
      <w:pPr>
        <w:pStyle w:val="Heading2"/>
      </w:pPr>
      <w:bookmarkStart w:id="12" w:name="_Toc378845240"/>
      <w:r>
        <w:t>Inheritance r</w:t>
      </w:r>
      <w:r w:rsidR="003E63B8" w:rsidRPr="00B207EC">
        <w:t>elationships</w:t>
      </w:r>
      <w:bookmarkEnd w:id="12"/>
    </w:p>
    <w:p w:rsidR="00B5789E" w:rsidRPr="00D93CDD" w:rsidRDefault="00407E3A" w:rsidP="00D93CDD">
      <w:pPr>
        <w:pStyle w:val="BodyText"/>
        <w:spacing w:after="0"/>
      </w:pPr>
      <w:r>
        <w:t>There are two</w:t>
      </w:r>
      <w:r w:rsidR="00B5789E" w:rsidRPr="00D93CDD">
        <w:t xml:space="preserve"> main inheritance relationship</w:t>
      </w:r>
      <w:r>
        <w:t>s in the Android side of the</w:t>
      </w:r>
      <w:r w:rsidR="00B5789E" w:rsidRPr="00D93CDD">
        <w:t xml:space="preserve"> walking tours application.</w:t>
      </w:r>
      <w:r>
        <w:t xml:space="preserve"> </w:t>
      </w:r>
      <w:r w:rsidR="00B5789E" w:rsidRPr="00D93CDD">
        <w:t>These relationships are required in or</w:t>
      </w:r>
      <w:r>
        <w:t>der to interact with the device</w:t>
      </w:r>
      <w:r w:rsidR="00B5789E" w:rsidRPr="00D93CDD">
        <w:t xml:space="preserve"> and the provided API's as well</w:t>
      </w:r>
      <w:r>
        <w:t xml:space="preserve"> </w:t>
      </w:r>
      <w:r w:rsidR="00B5789E" w:rsidRPr="00D93CDD">
        <w:t>as displaying information to the user in a valid format.</w:t>
      </w:r>
    </w:p>
    <w:p w:rsidR="00B5789E" w:rsidRPr="00D93CDD" w:rsidRDefault="00B5789E" w:rsidP="00D93CDD">
      <w:pPr>
        <w:pStyle w:val="BodyText"/>
        <w:spacing w:after="0"/>
        <w:rPr>
          <w:b/>
          <w:bCs/>
        </w:rPr>
      </w:pPr>
    </w:p>
    <w:p w:rsidR="00B5789E" w:rsidRPr="00D93CDD" w:rsidRDefault="00B5789E" w:rsidP="00D93CDD">
      <w:pPr>
        <w:pStyle w:val="BodyText"/>
        <w:spacing w:after="0"/>
        <w:rPr>
          <w:b/>
          <w:bCs/>
        </w:rPr>
      </w:pPr>
      <w:r w:rsidRPr="00D93CDD">
        <w:rPr>
          <w:b/>
          <w:bCs/>
        </w:rPr>
        <w:t>Activity (Android provided superclass):</w:t>
      </w:r>
    </w:p>
    <w:p w:rsidR="00B5789E" w:rsidRPr="00D93CDD" w:rsidRDefault="00B5789E" w:rsidP="00D93CDD">
      <w:pPr>
        <w:pStyle w:val="BodyText"/>
        <w:spacing w:after="0"/>
      </w:pPr>
      <w:r w:rsidRPr="00D93CDD">
        <w:t>The main inheritance relationship i</w:t>
      </w:r>
      <w:r w:rsidR="00407E3A">
        <w:t>s the link between the Android Activity class and several c</w:t>
      </w:r>
      <w:r w:rsidRPr="00D93CDD">
        <w:t>lasses</w:t>
      </w:r>
      <w:r w:rsidR="00407E3A">
        <w:t xml:space="preserve"> in the application. The A</w:t>
      </w:r>
      <w:r w:rsidRPr="00D93CDD">
        <w:t>ctivity superclass allows your designed screen to become a fully interactive</w:t>
      </w:r>
      <w:r w:rsidR="00407E3A">
        <w:t xml:space="preserve"> </w:t>
      </w:r>
      <w:r w:rsidRPr="00D93CDD">
        <w:t>screen wh</w:t>
      </w:r>
      <w:r w:rsidR="00407E3A">
        <w:t>en viewed on the android</w:t>
      </w:r>
      <w:r w:rsidRPr="00D93CDD">
        <w:t xml:space="preserve"> device, this is required to switch between views (e.g.</w:t>
      </w:r>
      <w:r w:rsidR="00407E3A">
        <w:t xml:space="preserve"> </w:t>
      </w:r>
      <w:r w:rsidRPr="00D93CDD">
        <w:t>map</w:t>
      </w:r>
      <w:r w:rsidR="00407E3A">
        <w:t xml:space="preserve"> to upload screen). All of the c</w:t>
      </w:r>
      <w:r w:rsidRPr="00D93CDD">
        <w:t>lasses that are listed against FR7, will extend Activity.</w:t>
      </w:r>
    </w:p>
    <w:p w:rsidR="00B5789E" w:rsidRPr="00D93CDD" w:rsidRDefault="00B5789E" w:rsidP="00D93CDD">
      <w:pPr>
        <w:pStyle w:val="BodyText"/>
        <w:spacing w:after="0"/>
        <w:rPr>
          <w:b/>
          <w:bCs/>
        </w:rPr>
      </w:pPr>
    </w:p>
    <w:p w:rsidR="00B5789E" w:rsidRPr="00D93CDD" w:rsidRDefault="00B5789E" w:rsidP="00D93CDD">
      <w:pPr>
        <w:pStyle w:val="BodyText"/>
        <w:spacing w:after="0"/>
        <w:rPr>
          <w:b/>
          <w:bCs/>
        </w:rPr>
      </w:pPr>
      <w:r w:rsidRPr="00D93CDD">
        <w:rPr>
          <w:b/>
          <w:bCs/>
        </w:rPr>
        <w:t>FragmentActivity (Android provided superclass):</w:t>
      </w:r>
    </w:p>
    <w:p w:rsidR="00B5789E" w:rsidRPr="00D93CDD" w:rsidRDefault="00B5789E" w:rsidP="00D93CDD">
      <w:pPr>
        <w:pStyle w:val="BodyText"/>
        <w:spacing w:after="0"/>
      </w:pPr>
      <w:r w:rsidRPr="00D93CDD">
        <w:t>FragmentActiv</w:t>
      </w:r>
      <w:r w:rsidR="00407E3A">
        <w:t>ity is the Class provided by Goo</w:t>
      </w:r>
      <w:r w:rsidRPr="00D93CDD">
        <w:t>gle Android API's. This Fragment Activity enables</w:t>
      </w:r>
      <w:r w:rsidR="00407E3A">
        <w:t xml:space="preserve"> </w:t>
      </w:r>
      <w:r w:rsidRPr="00D93CDD">
        <w:t>the application</w:t>
      </w:r>
      <w:r w:rsidR="00407E3A">
        <w:t xml:space="preserve"> to display an instance of a Goo</w:t>
      </w:r>
      <w:r w:rsidRPr="00D93CDD">
        <w:t>gleMap object to the user. This is part of the</w:t>
      </w:r>
      <w:r w:rsidR="00407E3A">
        <w:t xml:space="preserve"> </w:t>
      </w:r>
      <w:r w:rsidRPr="00D93CDD">
        <w:t>functional requirements as without this inheritance you cannot effectively deploy a solution using</w:t>
      </w:r>
      <w:r w:rsidR="00407E3A">
        <w:t xml:space="preserve"> </w:t>
      </w:r>
      <w:r w:rsidRPr="00D93CDD">
        <w:t xml:space="preserve">GoogleMaps effectively. This </w:t>
      </w:r>
      <w:r w:rsidR="00407E3A">
        <w:t>c</w:t>
      </w:r>
      <w:r w:rsidRPr="00D93CDD">
        <w:t>lass is inherited by WalkRecording.</w:t>
      </w:r>
    </w:p>
    <w:p w:rsidR="00FD569D" w:rsidRPr="00B207EC" w:rsidRDefault="00FD569D" w:rsidP="00B5789E">
      <w:pPr>
        <w:pStyle w:val="BodyText"/>
      </w:pPr>
    </w:p>
    <w:p w:rsidR="00CB625A" w:rsidRPr="00B207EC" w:rsidRDefault="00CB625A" w:rsidP="00B5789E">
      <w:pPr>
        <w:pStyle w:val="BodyText"/>
      </w:pPr>
    </w:p>
    <w:p w:rsidR="000E465A" w:rsidRPr="00B207EC" w:rsidRDefault="00CB625A" w:rsidP="004D2CC9">
      <w:pPr>
        <w:pStyle w:val="Heading1"/>
      </w:pPr>
      <w:bookmarkStart w:id="13" w:name="_Toc378845241"/>
      <w:r w:rsidRPr="00B207EC">
        <w:lastRenderedPageBreak/>
        <w:t>interface description</w:t>
      </w:r>
      <w:bookmarkEnd w:id="13"/>
    </w:p>
    <w:p w:rsidR="004D2CC9" w:rsidRPr="00B207EC" w:rsidRDefault="004D2CC9" w:rsidP="004D2CC9">
      <w:pPr>
        <w:pStyle w:val="BodyText"/>
      </w:pPr>
    </w:p>
    <w:p w:rsidR="00302093" w:rsidRPr="00B207EC" w:rsidRDefault="00302093" w:rsidP="004D2CC9">
      <w:pPr>
        <w:pStyle w:val="Heading2"/>
      </w:pPr>
      <w:bookmarkStart w:id="14" w:name="_Toc378845242"/>
      <w:r w:rsidRPr="00B207EC">
        <w:t>Class Interface for CancelUploadActivity</w:t>
      </w:r>
      <w:bookmarkEnd w:id="14"/>
    </w:p>
    <w:p w:rsidR="00302093" w:rsidRPr="00B207EC" w:rsidRDefault="00302093" w:rsidP="00302093">
      <w:pPr>
        <w:pStyle w:val="BodyText"/>
      </w:pPr>
    </w:p>
    <w:p w:rsidR="00302093" w:rsidRPr="00B207EC" w:rsidRDefault="00302093" w:rsidP="00302093">
      <w:pPr>
        <w:pStyle w:val="BodyText"/>
      </w:pPr>
      <w:r w:rsidRPr="00B207EC">
        <w:t>//this class displays the cancel upload screen, ensuring the user wants to cancel the current walk</w:t>
      </w:r>
    </w:p>
    <w:p w:rsidR="00302093" w:rsidRPr="00B207EC" w:rsidRDefault="00302093" w:rsidP="00302093">
      <w:pPr>
        <w:pStyle w:val="BodyText"/>
      </w:pPr>
    </w:p>
    <w:p w:rsidR="00302093" w:rsidRPr="00B207EC" w:rsidRDefault="00302093" w:rsidP="00302093">
      <w:pPr>
        <w:pStyle w:val="BodyText"/>
        <w:rPr>
          <w:lang w:val="fr-FR"/>
        </w:rPr>
      </w:pPr>
      <w:r w:rsidRPr="00B207EC">
        <w:rPr>
          <w:lang w:val="fr-FR"/>
        </w:rPr>
        <w:t>import android.os.Bundle;</w:t>
      </w:r>
    </w:p>
    <w:p w:rsidR="00302093" w:rsidRPr="00B207EC" w:rsidRDefault="00302093" w:rsidP="00302093">
      <w:pPr>
        <w:pStyle w:val="BodyText"/>
        <w:rPr>
          <w:lang w:val="fr-FR"/>
        </w:rPr>
      </w:pPr>
      <w:r w:rsidRPr="00B207EC">
        <w:rPr>
          <w:lang w:val="fr-FR"/>
        </w:rPr>
        <w:t>import android.app.Activity;</w:t>
      </w:r>
    </w:p>
    <w:p w:rsidR="00302093" w:rsidRPr="00B207EC" w:rsidRDefault="00302093" w:rsidP="00302093">
      <w:pPr>
        <w:pStyle w:val="BodyText"/>
      </w:pPr>
      <w:r w:rsidRPr="00B207EC">
        <w:t>import android.view.Menu;</w:t>
      </w:r>
    </w:p>
    <w:p w:rsidR="00302093" w:rsidRPr="00B207EC" w:rsidRDefault="00302093" w:rsidP="00302093">
      <w:pPr>
        <w:pStyle w:val="BodyText"/>
      </w:pPr>
    </w:p>
    <w:p w:rsidR="00302093" w:rsidRPr="00B207EC" w:rsidRDefault="00302093" w:rsidP="00302093">
      <w:pPr>
        <w:pStyle w:val="BodyText"/>
      </w:pPr>
      <w:r w:rsidRPr="00B207EC">
        <w:t>//outline for CancelUploadActivity class</w:t>
      </w:r>
    </w:p>
    <w:p w:rsidR="00302093" w:rsidRPr="00B207EC" w:rsidRDefault="00302093" w:rsidP="00302093">
      <w:pPr>
        <w:pStyle w:val="BodyText"/>
      </w:pPr>
    </w:p>
    <w:p w:rsidR="00302093" w:rsidRPr="00B207EC" w:rsidRDefault="00302093" w:rsidP="00302093">
      <w:pPr>
        <w:pStyle w:val="BodyText"/>
      </w:pPr>
      <w:r w:rsidRPr="00B207EC">
        <w:t>public class CancelUploadActivity extends Activity {</w:t>
      </w:r>
    </w:p>
    <w:p w:rsidR="00302093" w:rsidRPr="00B207EC" w:rsidRDefault="00302093" w:rsidP="00302093">
      <w:pPr>
        <w:pStyle w:val="BodyText"/>
      </w:pPr>
      <w:r w:rsidRPr="00B207EC">
        <w:t>// Activity is extended in order to implement and manage multiple screens with varying methods/activities.</w:t>
      </w:r>
    </w:p>
    <w:p w:rsidR="00302093" w:rsidRPr="00B207EC" w:rsidRDefault="00302093" w:rsidP="00302093">
      <w:pPr>
        <w:pStyle w:val="BodyText"/>
      </w:pPr>
    </w:p>
    <w:p w:rsidR="00302093" w:rsidRPr="00B207EC" w:rsidRDefault="00302093" w:rsidP="00302093">
      <w:pPr>
        <w:pStyle w:val="BodyText"/>
      </w:pPr>
      <w:r w:rsidRPr="00B207EC">
        <w:t xml:space="preserve">        @Override</w:t>
      </w:r>
    </w:p>
    <w:p w:rsidR="00302093" w:rsidRPr="00B207EC" w:rsidRDefault="00302093" w:rsidP="00302093">
      <w:pPr>
        <w:pStyle w:val="BodyText"/>
      </w:pPr>
      <w:r w:rsidRPr="00B207EC">
        <w:t xml:space="preserve">        protected void onCreate(Bundle savedInstanceState) {</w:t>
      </w:r>
    </w:p>
    <w:p w:rsidR="00302093" w:rsidRPr="00B207EC" w:rsidRDefault="00302093" w:rsidP="00302093">
      <w:pPr>
        <w:pStyle w:val="BodyText"/>
      </w:pPr>
      <w:r w:rsidRPr="00B207EC">
        <w:t xml:space="preserve">   </w:t>
      </w:r>
      <w:r w:rsidR="0028766E">
        <w:tab/>
      </w:r>
      <w:r w:rsidRPr="00B207EC">
        <w:t>/* Creates an activity using the Activity super class</w:t>
      </w:r>
    </w:p>
    <w:p w:rsidR="00302093" w:rsidRPr="00B207EC" w:rsidRDefault="00302093" w:rsidP="00302093">
      <w:pPr>
        <w:pStyle w:val="BodyText"/>
      </w:pPr>
      <w:r w:rsidRPr="00B207EC">
        <w:t xml:space="preserve">       </w:t>
      </w:r>
      <w:r w:rsidR="0028766E">
        <w:tab/>
      </w:r>
      <w:r w:rsidRPr="00B207EC">
        <w:t>*  The screen is then set to display the “cancel upload activity” interface.</w:t>
      </w:r>
    </w:p>
    <w:p w:rsidR="00302093" w:rsidRPr="00B207EC" w:rsidRDefault="00302093" w:rsidP="00302093">
      <w:pPr>
        <w:pStyle w:val="BodyText"/>
      </w:pPr>
      <w:r w:rsidRPr="00B207EC">
        <w:t xml:space="preserve">     </w:t>
      </w:r>
      <w:r w:rsidR="0028766E">
        <w:tab/>
      </w:r>
      <w:r w:rsidRPr="00B207EC">
        <w:t>*/</w:t>
      </w:r>
    </w:p>
    <w:p w:rsidR="00302093" w:rsidRPr="00B207EC" w:rsidRDefault="00302093" w:rsidP="00302093">
      <w:pPr>
        <w:pStyle w:val="BodyText"/>
      </w:pPr>
      <w:r w:rsidRPr="00B207EC">
        <w:t xml:space="preserve">        }</w:t>
      </w:r>
    </w:p>
    <w:p w:rsidR="00302093" w:rsidRPr="00B207EC" w:rsidRDefault="00302093" w:rsidP="00302093">
      <w:pPr>
        <w:pStyle w:val="BodyText"/>
      </w:pPr>
    </w:p>
    <w:p w:rsidR="00302093" w:rsidRPr="00B207EC" w:rsidRDefault="00302093" w:rsidP="00302093">
      <w:pPr>
        <w:pStyle w:val="BodyText"/>
      </w:pPr>
      <w:r w:rsidRPr="00B207EC">
        <w:t xml:space="preserve">        public void EvaluateUserAction() {</w:t>
      </w:r>
    </w:p>
    <w:p w:rsidR="00302093" w:rsidRPr="00B207EC" w:rsidRDefault="00302093" w:rsidP="00302093">
      <w:pPr>
        <w:pStyle w:val="BodyText"/>
      </w:pPr>
      <w:r w:rsidRPr="00B207EC">
        <w:t xml:space="preserve"> //This method verifies that the user wants to cancel the upload. </w:t>
      </w:r>
    </w:p>
    <w:p w:rsidR="00302093" w:rsidRPr="00B207EC" w:rsidRDefault="00302093" w:rsidP="00302093">
      <w:pPr>
        <w:pStyle w:val="BodyText"/>
      </w:pPr>
      <w:r w:rsidRPr="00B207EC">
        <w:t xml:space="preserve">        }</w:t>
      </w:r>
    </w:p>
    <w:p w:rsidR="00302093" w:rsidRPr="00B207EC" w:rsidRDefault="00302093" w:rsidP="00302093">
      <w:pPr>
        <w:pStyle w:val="BodyText"/>
      </w:pPr>
    </w:p>
    <w:p w:rsidR="00302093" w:rsidRPr="00B207EC" w:rsidRDefault="00302093" w:rsidP="00302093">
      <w:pPr>
        <w:pStyle w:val="BodyText"/>
      </w:pPr>
      <w:r w:rsidRPr="00B207EC">
        <w:t xml:space="preserve">        public void returnToMapView() {</w:t>
      </w:r>
    </w:p>
    <w:p w:rsidR="00302093" w:rsidRPr="00B207EC" w:rsidRDefault="00302093" w:rsidP="00302093">
      <w:pPr>
        <w:pStyle w:val="BodyText"/>
      </w:pPr>
      <w:r w:rsidRPr="00B207EC">
        <w:t xml:space="preserve">       //This takes the user back to the screen that has the map of the current walk displayed.</w:t>
      </w:r>
    </w:p>
    <w:p w:rsidR="00302093" w:rsidRPr="00B207EC" w:rsidRDefault="00302093" w:rsidP="00302093">
      <w:pPr>
        <w:pStyle w:val="BodyText"/>
      </w:pPr>
      <w:r w:rsidRPr="00B207EC">
        <w:t xml:space="preserve">        }</w:t>
      </w:r>
    </w:p>
    <w:p w:rsidR="00302093" w:rsidRPr="00B207EC" w:rsidRDefault="00302093" w:rsidP="00302093">
      <w:pPr>
        <w:pStyle w:val="BodyText"/>
      </w:pPr>
    </w:p>
    <w:p w:rsidR="00302093" w:rsidRPr="00B207EC" w:rsidRDefault="00302093" w:rsidP="00302093">
      <w:pPr>
        <w:pStyle w:val="BodyText"/>
      </w:pPr>
      <w:r w:rsidRPr="00B207EC">
        <w:t xml:space="preserve">        public void deleteWalk() {</w:t>
      </w:r>
    </w:p>
    <w:p w:rsidR="00302093" w:rsidRPr="00B207EC" w:rsidRDefault="00302093" w:rsidP="00302093">
      <w:pPr>
        <w:pStyle w:val="BodyText"/>
      </w:pPr>
      <w:r w:rsidRPr="00B207EC">
        <w:t xml:space="preserve">     // This method removes all data for the walk that has been created so far.</w:t>
      </w:r>
    </w:p>
    <w:p w:rsidR="00302093" w:rsidRPr="00B207EC" w:rsidRDefault="00302093" w:rsidP="00302093">
      <w:pPr>
        <w:pStyle w:val="BodyText"/>
      </w:pPr>
      <w:r w:rsidRPr="00B207EC">
        <w:t xml:space="preserve">        }</w:t>
      </w:r>
    </w:p>
    <w:p w:rsidR="00302093" w:rsidRPr="00B207EC" w:rsidRDefault="00302093" w:rsidP="00302093">
      <w:pPr>
        <w:pStyle w:val="BodyText"/>
      </w:pPr>
    </w:p>
    <w:p w:rsidR="00302093" w:rsidRPr="00B207EC" w:rsidRDefault="00302093" w:rsidP="00302093">
      <w:pPr>
        <w:pStyle w:val="BodyText"/>
      </w:pPr>
      <w:r w:rsidRPr="00B207EC">
        <w:t xml:space="preserve">        public void showCancelMessageToUser() {</w:t>
      </w:r>
    </w:p>
    <w:p w:rsidR="00302093" w:rsidRPr="00B207EC" w:rsidRDefault="00302093" w:rsidP="00302093">
      <w:pPr>
        <w:pStyle w:val="BodyText"/>
      </w:pPr>
      <w:r w:rsidRPr="00B207EC">
        <w:t xml:space="preserve">        //A message is displayed to the user telling them that the walk they created has been cancelled</w:t>
      </w:r>
    </w:p>
    <w:p w:rsidR="00302093" w:rsidRPr="00B207EC" w:rsidRDefault="00302093" w:rsidP="00302093">
      <w:pPr>
        <w:pStyle w:val="BodyText"/>
      </w:pPr>
      <w:r w:rsidRPr="00B207EC">
        <w:t xml:space="preserve">        }</w:t>
      </w:r>
    </w:p>
    <w:p w:rsidR="00302093" w:rsidRPr="00B207EC" w:rsidRDefault="00302093" w:rsidP="00302093">
      <w:pPr>
        <w:pStyle w:val="BodyText"/>
      </w:pPr>
    </w:p>
    <w:p w:rsidR="00302093" w:rsidRPr="00B207EC" w:rsidRDefault="00302093" w:rsidP="00302093">
      <w:pPr>
        <w:pStyle w:val="BodyText"/>
      </w:pPr>
      <w:r w:rsidRPr="00B207EC">
        <w:lastRenderedPageBreak/>
        <w:t xml:space="preserve">        @Override</w:t>
      </w:r>
    </w:p>
    <w:p w:rsidR="00302093" w:rsidRPr="00B207EC" w:rsidRDefault="00302093" w:rsidP="00302093">
      <w:pPr>
        <w:pStyle w:val="BodyText"/>
      </w:pPr>
      <w:r w:rsidRPr="00B207EC">
        <w:t xml:space="preserve">        public boolean onCreateOptionsMenu(Menu menu) {</w:t>
      </w:r>
    </w:p>
    <w:p w:rsidR="00302093" w:rsidRPr="00B207EC" w:rsidRDefault="00302093" w:rsidP="00302093">
      <w:pPr>
        <w:pStyle w:val="BodyText"/>
      </w:pPr>
      <w:r w:rsidRPr="00B207EC">
        <w:t xml:space="preserve">                // Inflate the menu; this adds items to the action bar if it is present based on the current interface.</w:t>
      </w:r>
    </w:p>
    <w:p w:rsidR="00302093" w:rsidRPr="00B207EC" w:rsidRDefault="00302093" w:rsidP="00302093">
      <w:pPr>
        <w:pStyle w:val="BodyText"/>
      </w:pPr>
      <w:r w:rsidRPr="00B207EC">
        <w:t xml:space="preserve">                getMenuInflater().inflate(R.menu.cancel_upload_activty, menu);</w:t>
      </w:r>
    </w:p>
    <w:p w:rsidR="00302093" w:rsidRPr="00B207EC" w:rsidRDefault="00302093" w:rsidP="00302093">
      <w:pPr>
        <w:pStyle w:val="BodyText"/>
      </w:pPr>
      <w:r w:rsidRPr="00B207EC">
        <w:t xml:space="preserve">                return true;</w:t>
      </w:r>
    </w:p>
    <w:p w:rsidR="00302093" w:rsidRPr="00B207EC" w:rsidRDefault="00302093" w:rsidP="00302093">
      <w:pPr>
        <w:pStyle w:val="BodyText"/>
      </w:pPr>
      <w:r w:rsidRPr="00B207EC">
        <w:t xml:space="preserve">        }</w:t>
      </w:r>
    </w:p>
    <w:p w:rsidR="00302093" w:rsidRPr="00B207EC" w:rsidRDefault="00302093" w:rsidP="00302093">
      <w:pPr>
        <w:pStyle w:val="BodyText"/>
      </w:pPr>
      <w:r w:rsidRPr="00B207EC">
        <w:t>}</w:t>
      </w:r>
    </w:p>
    <w:p w:rsidR="00302093" w:rsidRPr="00B207EC" w:rsidRDefault="00302093" w:rsidP="00302093">
      <w:pPr>
        <w:pStyle w:val="BodyText"/>
      </w:pPr>
    </w:p>
    <w:p w:rsidR="00302093" w:rsidRPr="00B207EC" w:rsidRDefault="00302093" w:rsidP="00302093">
      <w:pPr>
        <w:pStyle w:val="BodyText"/>
      </w:pPr>
      <w:r w:rsidRPr="00B207EC">
        <w:rPr>
          <w:b/>
          <w:bCs/>
        </w:rPr>
        <w:t>4.2 Class Interface for ConfirmUploadActivity</w:t>
      </w:r>
    </w:p>
    <w:p w:rsidR="00302093" w:rsidRPr="00B207EC" w:rsidRDefault="00302093" w:rsidP="00302093">
      <w:pPr>
        <w:pStyle w:val="BodyText"/>
      </w:pPr>
      <w:r w:rsidRPr="00B207EC">
        <w:t>//this class displays the confirm upload screen, ensuring the user wants to upload the current walk to the server.</w:t>
      </w:r>
    </w:p>
    <w:p w:rsidR="00302093" w:rsidRPr="00B207EC" w:rsidRDefault="00302093" w:rsidP="00302093">
      <w:pPr>
        <w:pStyle w:val="BodyText"/>
        <w:rPr>
          <w:lang w:val="fr-FR"/>
        </w:rPr>
      </w:pPr>
      <w:r w:rsidRPr="00B207EC">
        <w:rPr>
          <w:lang w:val="fr-FR"/>
        </w:rPr>
        <w:t>import android.os.Bundle;</w:t>
      </w:r>
    </w:p>
    <w:p w:rsidR="00302093" w:rsidRPr="00B207EC" w:rsidRDefault="00302093" w:rsidP="00302093">
      <w:pPr>
        <w:pStyle w:val="BodyText"/>
        <w:rPr>
          <w:lang w:val="fr-FR"/>
        </w:rPr>
      </w:pPr>
      <w:r w:rsidRPr="00B207EC">
        <w:rPr>
          <w:lang w:val="fr-FR"/>
        </w:rPr>
        <w:t>import android.app.Activity;</w:t>
      </w:r>
    </w:p>
    <w:p w:rsidR="00302093" w:rsidRPr="00B207EC" w:rsidRDefault="00302093" w:rsidP="00302093">
      <w:pPr>
        <w:pStyle w:val="BodyText"/>
        <w:rPr>
          <w:lang w:val="fr-FR"/>
        </w:rPr>
      </w:pPr>
      <w:r w:rsidRPr="00B207EC">
        <w:rPr>
          <w:lang w:val="fr-FR"/>
        </w:rPr>
        <w:t>import android.content.Context;</w:t>
      </w:r>
    </w:p>
    <w:p w:rsidR="00302093" w:rsidRPr="00B207EC" w:rsidRDefault="00302093" w:rsidP="00302093">
      <w:pPr>
        <w:pStyle w:val="BodyText"/>
        <w:rPr>
          <w:lang w:val="fr-FR"/>
        </w:rPr>
      </w:pPr>
      <w:r w:rsidRPr="00B207EC">
        <w:rPr>
          <w:lang w:val="fr-FR"/>
        </w:rPr>
        <w:t>import android.content.Intent;</w:t>
      </w:r>
    </w:p>
    <w:p w:rsidR="00302093" w:rsidRPr="00B207EC" w:rsidRDefault="00302093" w:rsidP="00302093">
      <w:pPr>
        <w:pStyle w:val="BodyText"/>
        <w:rPr>
          <w:lang w:val="fr-FR"/>
        </w:rPr>
      </w:pPr>
      <w:r w:rsidRPr="00B207EC">
        <w:rPr>
          <w:lang w:val="fr-FR"/>
        </w:rPr>
        <w:t>import android.view.Menu;</w:t>
      </w:r>
    </w:p>
    <w:p w:rsidR="00302093" w:rsidRPr="00B207EC" w:rsidRDefault="00302093" w:rsidP="00302093">
      <w:pPr>
        <w:pStyle w:val="BodyText"/>
        <w:rPr>
          <w:lang w:val="fr-FR"/>
        </w:rPr>
      </w:pPr>
      <w:r w:rsidRPr="00B207EC">
        <w:rPr>
          <w:lang w:val="fr-FR"/>
        </w:rPr>
        <w:t>import android.view.View;</w:t>
      </w:r>
    </w:p>
    <w:p w:rsidR="00302093" w:rsidRPr="00B207EC" w:rsidRDefault="00302093" w:rsidP="00302093">
      <w:pPr>
        <w:pStyle w:val="BodyText"/>
        <w:rPr>
          <w:lang w:val="fr-FR"/>
        </w:rPr>
      </w:pPr>
      <w:r w:rsidRPr="00B207EC">
        <w:rPr>
          <w:lang w:val="fr-FR"/>
        </w:rPr>
        <w:t>import android.view.View.OnClickListener;</w:t>
      </w:r>
    </w:p>
    <w:p w:rsidR="00302093" w:rsidRPr="00B207EC" w:rsidRDefault="00302093" w:rsidP="00302093">
      <w:pPr>
        <w:pStyle w:val="BodyText"/>
        <w:rPr>
          <w:lang w:val="fr-FR"/>
        </w:rPr>
      </w:pPr>
      <w:r w:rsidRPr="00B207EC">
        <w:rPr>
          <w:lang w:val="fr-FR"/>
        </w:rPr>
        <w:t>import android.widget.Button;</w:t>
      </w:r>
    </w:p>
    <w:p w:rsidR="00302093" w:rsidRPr="00B207EC" w:rsidRDefault="00302093" w:rsidP="00302093">
      <w:pPr>
        <w:pStyle w:val="BodyText"/>
      </w:pPr>
      <w:r w:rsidRPr="00B207EC">
        <w:t>import android.widget.ImageButton;</w:t>
      </w:r>
    </w:p>
    <w:p w:rsidR="00302093" w:rsidRPr="00B207EC" w:rsidRDefault="00302093" w:rsidP="00302093">
      <w:pPr>
        <w:pStyle w:val="BodyText"/>
      </w:pPr>
    </w:p>
    <w:p w:rsidR="00302093" w:rsidRPr="00B207EC" w:rsidRDefault="00991BAC" w:rsidP="00302093">
      <w:pPr>
        <w:pStyle w:val="BodyText"/>
      </w:pPr>
      <w:r>
        <w:t>public class Conf</w:t>
      </w:r>
      <w:r w:rsidR="00302093" w:rsidRPr="00B207EC">
        <w:t>i</w:t>
      </w:r>
      <w:r>
        <w:t>r</w:t>
      </w:r>
      <w:r w:rsidR="00302093" w:rsidRPr="00B207EC">
        <w:t>mUploadActivity extends Activity {</w:t>
      </w:r>
    </w:p>
    <w:p w:rsidR="00302093" w:rsidRPr="00B207EC" w:rsidRDefault="00302093" w:rsidP="00302093">
      <w:pPr>
        <w:pStyle w:val="BodyText"/>
      </w:pPr>
      <w:r w:rsidRPr="00B207EC">
        <w:t>// Activity is extended in order to implement and manage multiple screens with varying methods/activities.</w:t>
      </w:r>
    </w:p>
    <w:p w:rsidR="00302093" w:rsidRPr="00B207EC" w:rsidRDefault="00302093" w:rsidP="00302093">
      <w:pPr>
        <w:pStyle w:val="BodyText"/>
      </w:pPr>
    </w:p>
    <w:p w:rsidR="00302093" w:rsidRPr="00B207EC" w:rsidRDefault="00302093" w:rsidP="00302093">
      <w:pPr>
        <w:pStyle w:val="BodyText"/>
      </w:pPr>
      <w:r w:rsidRPr="00B207EC">
        <w:t xml:space="preserve">        private Context context;</w:t>
      </w:r>
    </w:p>
    <w:p w:rsidR="00302093" w:rsidRPr="00B207EC" w:rsidRDefault="00302093" w:rsidP="00302093">
      <w:pPr>
        <w:pStyle w:val="BodyText"/>
      </w:pPr>
      <w:r w:rsidRPr="00B207EC">
        <w:t xml:space="preserve">        private ImageButton helpButton;</w:t>
      </w:r>
    </w:p>
    <w:p w:rsidR="00302093" w:rsidRPr="00B207EC" w:rsidRDefault="00302093" w:rsidP="00302093">
      <w:pPr>
        <w:pStyle w:val="BodyText"/>
      </w:pPr>
      <w:r w:rsidRPr="00B207EC">
        <w:t xml:space="preserve">        private Button confirmButton, cancelButton;</w:t>
      </w:r>
    </w:p>
    <w:p w:rsidR="00302093" w:rsidRPr="00B207EC" w:rsidRDefault="00302093" w:rsidP="00302093">
      <w:pPr>
        <w:pStyle w:val="BodyText"/>
      </w:pPr>
    </w:p>
    <w:p w:rsidR="00302093" w:rsidRPr="00B207EC" w:rsidRDefault="00302093" w:rsidP="00302093">
      <w:pPr>
        <w:pStyle w:val="BodyText"/>
      </w:pPr>
      <w:r w:rsidRPr="00B207EC">
        <w:t xml:space="preserve">        @Override</w:t>
      </w:r>
    </w:p>
    <w:p w:rsidR="00302093" w:rsidRPr="00B207EC" w:rsidRDefault="00302093" w:rsidP="00302093">
      <w:pPr>
        <w:pStyle w:val="BodyText"/>
      </w:pPr>
      <w:r w:rsidRPr="00B207EC">
        <w:t xml:space="preserve">        protected void onCreate(Bundle savedInstanceState) {</w:t>
      </w:r>
    </w:p>
    <w:p w:rsidR="00302093" w:rsidRPr="00B207EC" w:rsidRDefault="00302093" w:rsidP="0028766E">
      <w:pPr>
        <w:pStyle w:val="BodyText"/>
        <w:ind w:firstLine="720"/>
      </w:pPr>
      <w:r w:rsidRPr="00B207EC">
        <w:t>/* Creates an activity using the Activity super class</w:t>
      </w:r>
    </w:p>
    <w:p w:rsidR="00302093" w:rsidRPr="00B207EC" w:rsidRDefault="00302093" w:rsidP="00302093">
      <w:pPr>
        <w:pStyle w:val="BodyText"/>
      </w:pPr>
      <w:r w:rsidRPr="00B207EC">
        <w:t xml:space="preserve">     </w:t>
      </w:r>
      <w:r w:rsidR="0028766E">
        <w:tab/>
      </w:r>
      <w:r w:rsidRPr="00B207EC">
        <w:t>*  The screen is then set to display the “confirm upload activity” interface.</w:t>
      </w:r>
    </w:p>
    <w:p w:rsidR="00302093" w:rsidRPr="00B207EC" w:rsidRDefault="00302093" w:rsidP="0028766E">
      <w:pPr>
        <w:pStyle w:val="BodyText"/>
      </w:pPr>
      <w:r w:rsidRPr="00B207EC">
        <w:t xml:space="preserve">  </w:t>
      </w:r>
      <w:r w:rsidR="0028766E">
        <w:tab/>
      </w:r>
      <w:r w:rsidRPr="00B207EC">
        <w:t xml:space="preserve">*  A help button will also be added using the addOnClickListeners() method so that the user can get      </w:t>
      </w:r>
      <w:r w:rsidR="0028766E">
        <w:tab/>
      </w:r>
      <w:r w:rsidR="0028766E" w:rsidRPr="00B207EC">
        <w:t>*</w:t>
      </w:r>
      <w:r w:rsidRPr="00B207EC">
        <w:t xml:space="preserve"> </w:t>
      </w:r>
      <w:r w:rsidR="00991BAC">
        <w:t xml:space="preserve"> </w:t>
      </w:r>
      <w:r w:rsidRPr="00B207EC">
        <w:t>help with anything they need in regards to the app.</w:t>
      </w:r>
    </w:p>
    <w:p w:rsidR="00302093" w:rsidRPr="00B207EC" w:rsidRDefault="00302093" w:rsidP="00302093">
      <w:pPr>
        <w:pStyle w:val="BodyText"/>
      </w:pPr>
      <w:r w:rsidRPr="00B207EC">
        <w:t xml:space="preserve">    </w:t>
      </w:r>
      <w:r w:rsidR="0028766E">
        <w:tab/>
      </w:r>
      <w:r w:rsidRPr="00B207EC">
        <w:t>*/</w:t>
      </w:r>
    </w:p>
    <w:p w:rsidR="00302093" w:rsidRPr="00B207EC" w:rsidRDefault="00302093" w:rsidP="00302093">
      <w:pPr>
        <w:pStyle w:val="BodyText"/>
      </w:pPr>
      <w:r w:rsidRPr="00B207EC">
        <w:t xml:space="preserve"> </w:t>
      </w:r>
    </w:p>
    <w:p w:rsidR="00302093" w:rsidRPr="00B207EC" w:rsidRDefault="00302093" w:rsidP="00302093">
      <w:pPr>
        <w:pStyle w:val="BodyText"/>
      </w:pPr>
      <w:r w:rsidRPr="00B207EC">
        <w:t xml:space="preserve">        }</w:t>
      </w:r>
    </w:p>
    <w:p w:rsidR="00302093" w:rsidRPr="00B207EC" w:rsidRDefault="00302093" w:rsidP="00302093">
      <w:pPr>
        <w:pStyle w:val="BodyText"/>
      </w:pPr>
    </w:p>
    <w:p w:rsidR="00302093" w:rsidRPr="00B207EC" w:rsidRDefault="00302093" w:rsidP="00302093">
      <w:pPr>
        <w:pStyle w:val="BodyText"/>
      </w:pPr>
      <w:r w:rsidRPr="00B207EC">
        <w:t xml:space="preserve">        public void addOnClickListeners(){</w:t>
      </w:r>
    </w:p>
    <w:p w:rsidR="00302093" w:rsidRPr="00B207EC" w:rsidRDefault="00302093" w:rsidP="00302093">
      <w:pPr>
        <w:pStyle w:val="BodyText"/>
      </w:pPr>
    </w:p>
    <w:p w:rsidR="00302093" w:rsidRPr="00B207EC" w:rsidRDefault="00302093" w:rsidP="00302093">
      <w:pPr>
        <w:pStyle w:val="BodyText"/>
      </w:pPr>
      <w:r w:rsidRPr="00B207EC">
        <w:t xml:space="preserve">             //adds click functionality to the help button which takes the user to the help screen</w:t>
      </w:r>
      <w:r w:rsidR="00991BAC">
        <w:t xml:space="preserve"> </w:t>
      </w:r>
      <w:r w:rsidRPr="00B207EC">
        <w:t>(HelpScreen.class)</w:t>
      </w:r>
    </w:p>
    <w:p w:rsidR="00302093" w:rsidRPr="00B207EC" w:rsidRDefault="00302093" w:rsidP="00302093">
      <w:pPr>
        <w:pStyle w:val="BodyText"/>
      </w:pPr>
    </w:p>
    <w:p w:rsidR="00302093" w:rsidRPr="00B207EC" w:rsidRDefault="00302093" w:rsidP="00302093">
      <w:pPr>
        <w:pStyle w:val="BodyText"/>
      </w:pPr>
    </w:p>
    <w:p w:rsidR="00302093" w:rsidRPr="00B207EC" w:rsidRDefault="00302093" w:rsidP="00302093">
      <w:pPr>
        <w:pStyle w:val="BodyText"/>
      </w:pPr>
      <w:r w:rsidRPr="00B207EC">
        <w:t xml:space="preserve">        }</w:t>
      </w:r>
    </w:p>
    <w:p w:rsidR="00302093" w:rsidRPr="00B207EC" w:rsidRDefault="00302093" w:rsidP="00302093">
      <w:pPr>
        <w:pStyle w:val="BodyText"/>
      </w:pPr>
      <w:r w:rsidRPr="00B207EC">
        <w:t xml:space="preserve">        </w:t>
      </w:r>
    </w:p>
    <w:p w:rsidR="00302093" w:rsidRPr="00B207EC" w:rsidRDefault="00302093" w:rsidP="00302093">
      <w:pPr>
        <w:pStyle w:val="BodyText"/>
      </w:pPr>
      <w:r w:rsidRPr="00B207EC">
        <w:t xml:space="preserve">        public void EvaluateUserAction() {</w:t>
      </w:r>
    </w:p>
    <w:p w:rsidR="00302093" w:rsidRPr="00B207EC" w:rsidRDefault="00302093" w:rsidP="00302093">
      <w:pPr>
        <w:pStyle w:val="BodyText"/>
      </w:pPr>
      <w:r w:rsidRPr="00B207EC">
        <w:t xml:space="preserve">                //checks to see if the user really wants to proceed with the upload </w:t>
      </w:r>
    </w:p>
    <w:p w:rsidR="00302093" w:rsidRPr="00B207EC" w:rsidRDefault="00302093" w:rsidP="00302093">
      <w:pPr>
        <w:pStyle w:val="BodyText"/>
      </w:pPr>
      <w:r w:rsidRPr="00B207EC">
        <w:t xml:space="preserve">                </w:t>
      </w:r>
    </w:p>
    <w:p w:rsidR="00302093" w:rsidRPr="00B207EC" w:rsidRDefault="00302093" w:rsidP="00302093">
      <w:pPr>
        <w:pStyle w:val="BodyText"/>
      </w:pPr>
      <w:r w:rsidRPr="00B207EC">
        <w:t xml:space="preserve">        }</w:t>
      </w:r>
    </w:p>
    <w:p w:rsidR="00302093" w:rsidRPr="00B207EC" w:rsidRDefault="00302093" w:rsidP="00302093">
      <w:pPr>
        <w:pStyle w:val="BodyText"/>
      </w:pPr>
      <w:r w:rsidRPr="00B207EC">
        <w:t xml:space="preserve">        </w:t>
      </w:r>
    </w:p>
    <w:p w:rsidR="00302093" w:rsidRPr="00B207EC" w:rsidRDefault="00302093" w:rsidP="00302093">
      <w:pPr>
        <w:pStyle w:val="BodyText"/>
      </w:pPr>
      <w:r w:rsidRPr="00B207EC">
        <w:t xml:space="preserve">        public void uploadToServer() {</w:t>
      </w:r>
    </w:p>
    <w:p w:rsidR="00302093" w:rsidRPr="00B207EC" w:rsidRDefault="00302093" w:rsidP="00302093">
      <w:pPr>
        <w:pStyle w:val="BodyText"/>
      </w:pPr>
      <w:r w:rsidRPr="00B207EC">
        <w:t xml:space="preserve">                //Sends all data regarding the walk that has been created to the server</w:t>
      </w:r>
    </w:p>
    <w:p w:rsidR="00302093" w:rsidRPr="00B207EC" w:rsidRDefault="00302093" w:rsidP="00302093">
      <w:pPr>
        <w:pStyle w:val="BodyText"/>
      </w:pPr>
      <w:r w:rsidRPr="00B207EC">
        <w:t xml:space="preserve">                </w:t>
      </w:r>
    </w:p>
    <w:p w:rsidR="00302093" w:rsidRPr="00B207EC" w:rsidRDefault="00302093" w:rsidP="00302093">
      <w:pPr>
        <w:pStyle w:val="BodyText"/>
      </w:pPr>
      <w:r w:rsidRPr="00B207EC">
        <w:t xml:space="preserve">        }</w:t>
      </w:r>
    </w:p>
    <w:p w:rsidR="00302093" w:rsidRPr="00B207EC" w:rsidRDefault="00302093" w:rsidP="00302093">
      <w:pPr>
        <w:pStyle w:val="BodyText"/>
      </w:pPr>
      <w:r w:rsidRPr="00B207EC">
        <w:t xml:space="preserve">        </w:t>
      </w:r>
    </w:p>
    <w:p w:rsidR="00302093" w:rsidRPr="00B207EC" w:rsidRDefault="00302093" w:rsidP="00302093">
      <w:pPr>
        <w:pStyle w:val="BodyText"/>
      </w:pPr>
      <w:r w:rsidRPr="00B207EC">
        <w:t xml:space="preserve">        public void showUploadMessageToUser() {</w:t>
      </w:r>
    </w:p>
    <w:p w:rsidR="0028766E" w:rsidRDefault="00302093" w:rsidP="00302093">
      <w:pPr>
        <w:pStyle w:val="BodyText"/>
      </w:pPr>
      <w:r w:rsidRPr="00B207EC">
        <w:t xml:space="preserve">           </w:t>
      </w:r>
      <w:r w:rsidR="0028766E">
        <w:tab/>
      </w:r>
      <w:r w:rsidRPr="00B207EC">
        <w:t xml:space="preserve">/* A message is displayed to the user telling them that the walk they created has been successfully   </w:t>
      </w:r>
    </w:p>
    <w:p w:rsidR="00302093" w:rsidRPr="00B207EC" w:rsidRDefault="00302093" w:rsidP="0028766E">
      <w:pPr>
        <w:pStyle w:val="BodyText"/>
        <w:ind w:firstLine="720"/>
      </w:pPr>
      <w:r w:rsidRPr="00B207EC">
        <w:t>*  upload</w:t>
      </w:r>
      <w:r w:rsidR="00991BAC">
        <w:t>ed</w:t>
      </w:r>
      <w:r w:rsidRPr="00B207EC">
        <w:t xml:space="preserve"> to the server.</w:t>
      </w:r>
    </w:p>
    <w:p w:rsidR="00302093" w:rsidRPr="00B207EC" w:rsidRDefault="00302093" w:rsidP="00302093">
      <w:pPr>
        <w:pStyle w:val="BodyText"/>
      </w:pPr>
      <w:r w:rsidRPr="00B207EC">
        <w:t xml:space="preserve">    </w:t>
      </w:r>
      <w:r w:rsidR="0028766E">
        <w:tab/>
      </w:r>
      <w:r w:rsidRPr="00B207EC">
        <w:t>*/</w:t>
      </w:r>
    </w:p>
    <w:p w:rsidR="00302093" w:rsidRPr="00B207EC" w:rsidRDefault="00302093" w:rsidP="00302093">
      <w:pPr>
        <w:pStyle w:val="BodyText"/>
      </w:pPr>
      <w:r w:rsidRPr="00B207EC">
        <w:t xml:space="preserve">                </w:t>
      </w:r>
    </w:p>
    <w:p w:rsidR="00302093" w:rsidRPr="00B207EC" w:rsidRDefault="00302093" w:rsidP="00302093">
      <w:pPr>
        <w:pStyle w:val="BodyText"/>
      </w:pPr>
      <w:r w:rsidRPr="00B207EC">
        <w:t xml:space="preserve">                </w:t>
      </w:r>
    </w:p>
    <w:p w:rsidR="00302093" w:rsidRPr="00B207EC" w:rsidRDefault="00302093" w:rsidP="00302093">
      <w:pPr>
        <w:pStyle w:val="BodyText"/>
      </w:pPr>
      <w:r w:rsidRPr="00B207EC">
        <w:t xml:space="preserve">        }</w:t>
      </w:r>
    </w:p>
    <w:p w:rsidR="00302093" w:rsidRPr="00B207EC" w:rsidRDefault="00302093" w:rsidP="00302093">
      <w:pPr>
        <w:pStyle w:val="BodyText"/>
      </w:pPr>
      <w:r w:rsidRPr="00B207EC">
        <w:t xml:space="preserve">        </w:t>
      </w:r>
    </w:p>
    <w:p w:rsidR="00302093" w:rsidRPr="00B207EC" w:rsidRDefault="00302093" w:rsidP="00302093">
      <w:pPr>
        <w:pStyle w:val="BodyText"/>
      </w:pPr>
      <w:r w:rsidRPr="00B207EC">
        <w:t xml:space="preserve">        </w:t>
      </w:r>
    </w:p>
    <w:p w:rsidR="00302093" w:rsidRPr="00B207EC" w:rsidRDefault="00302093" w:rsidP="00302093">
      <w:pPr>
        <w:pStyle w:val="BodyText"/>
      </w:pPr>
      <w:r w:rsidRPr="00B207EC">
        <w:t xml:space="preserve">        @Override</w:t>
      </w:r>
    </w:p>
    <w:p w:rsidR="00302093" w:rsidRPr="00B207EC" w:rsidRDefault="00302093" w:rsidP="00302093">
      <w:pPr>
        <w:pStyle w:val="BodyText"/>
      </w:pPr>
      <w:r w:rsidRPr="00B207EC">
        <w:t xml:space="preserve">        public boolean onCreateOptionsMenu(Menu menu) {</w:t>
      </w:r>
    </w:p>
    <w:p w:rsidR="00302093" w:rsidRPr="00B207EC" w:rsidRDefault="00302093" w:rsidP="00302093">
      <w:pPr>
        <w:pStyle w:val="BodyText"/>
      </w:pPr>
      <w:r w:rsidRPr="00B207EC">
        <w:t xml:space="preserve">                // Inflate the menu; this adds items to the action bar if it is present based on the current interface.</w:t>
      </w:r>
    </w:p>
    <w:p w:rsidR="00302093" w:rsidRPr="00B207EC" w:rsidRDefault="00302093" w:rsidP="00302093">
      <w:pPr>
        <w:pStyle w:val="BodyText"/>
      </w:pPr>
      <w:r w:rsidRPr="00B207EC">
        <w:t xml:space="preserve">                getMenuInflater().inflate(R.menu.confrim_upload, menu);</w:t>
      </w:r>
    </w:p>
    <w:p w:rsidR="00302093" w:rsidRPr="00B207EC" w:rsidRDefault="00302093" w:rsidP="00302093">
      <w:pPr>
        <w:pStyle w:val="BodyText"/>
      </w:pPr>
      <w:r w:rsidRPr="00B207EC">
        <w:t xml:space="preserve">                return true;</w:t>
      </w:r>
    </w:p>
    <w:p w:rsidR="00302093" w:rsidRPr="00B207EC" w:rsidRDefault="00302093" w:rsidP="00302093">
      <w:pPr>
        <w:pStyle w:val="BodyText"/>
      </w:pPr>
      <w:r w:rsidRPr="00B207EC">
        <w:t xml:space="preserve">        }</w:t>
      </w:r>
    </w:p>
    <w:p w:rsidR="00302093" w:rsidRPr="00B207EC" w:rsidRDefault="00302093" w:rsidP="00302093">
      <w:pPr>
        <w:pStyle w:val="BodyText"/>
      </w:pPr>
    </w:p>
    <w:p w:rsidR="00302093" w:rsidRPr="00B207EC" w:rsidRDefault="00302093" w:rsidP="00302093">
      <w:pPr>
        <w:pStyle w:val="BodyText"/>
      </w:pPr>
      <w:r w:rsidRPr="00B207EC">
        <w:t>}</w:t>
      </w:r>
    </w:p>
    <w:p w:rsidR="00302093" w:rsidRPr="00B207EC" w:rsidRDefault="00302093" w:rsidP="00302093">
      <w:pPr>
        <w:pStyle w:val="BodyText"/>
      </w:pPr>
    </w:p>
    <w:p w:rsidR="00302093" w:rsidRPr="00B207EC" w:rsidRDefault="00302093" w:rsidP="00302093">
      <w:pPr>
        <w:pStyle w:val="BodyText"/>
      </w:pPr>
    </w:p>
    <w:p w:rsidR="00302093" w:rsidRPr="00B207EC" w:rsidRDefault="00302093" w:rsidP="00302093">
      <w:pPr>
        <w:pStyle w:val="BodyText"/>
      </w:pPr>
      <w:r w:rsidRPr="00B207EC">
        <w:rPr>
          <w:b/>
          <w:bCs/>
        </w:rPr>
        <w:t xml:space="preserve">4.3 Class Interface for CreateNewPOIActivity       </w:t>
      </w:r>
    </w:p>
    <w:p w:rsidR="00302093" w:rsidRPr="00B207EC" w:rsidRDefault="00302093" w:rsidP="00302093">
      <w:pPr>
        <w:pStyle w:val="BodyText"/>
      </w:pPr>
      <w:r w:rsidRPr="00B207EC">
        <w:t>//this class displays the create new point of activity screen, allowing the user to create a new point of interest and set the name, description and image.</w:t>
      </w:r>
    </w:p>
    <w:p w:rsidR="00302093" w:rsidRPr="00B207EC" w:rsidRDefault="00302093" w:rsidP="00302093">
      <w:pPr>
        <w:pStyle w:val="BodyText"/>
        <w:rPr>
          <w:lang w:val="fr-FR"/>
        </w:rPr>
      </w:pPr>
      <w:r w:rsidRPr="00B207EC">
        <w:rPr>
          <w:lang w:val="fr-FR"/>
        </w:rPr>
        <w:t>import android.media.Image;</w:t>
      </w:r>
    </w:p>
    <w:p w:rsidR="00302093" w:rsidRPr="00B207EC" w:rsidRDefault="00302093" w:rsidP="00302093">
      <w:pPr>
        <w:pStyle w:val="BodyText"/>
        <w:rPr>
          <w:lang w:val="fr-FR"/>
        </w:rPr>
      </w:pPr>
      <w:r w:rsidRPr="00B207EC">
        <w:rPr>
          <w:lang w:val="fr-FR"/>
        </w:rPr>
        <w:t>import android.os.Bundle;</w:t>
      </w:r>
    </w:p>
    <w:p w:rsidR="00302093" w:rsidRPr="00B207EC" w:rsidRDefault="00302093" w:rsidP="00302093">
      <w:pPr>
        <w:pStyle w:val="BodyText"/>
        <w:rPr>
          <w:lang w:val="fr-FR"/>
        </w:rPr>
      </w:pPr>
      <w:r w:rsidRPr="00B207EC">
        <w:rPr>
          <w:lang w:val="fr-FR"/>
        </w:rPr>
        <w:t>import android.app.Activity;</w:t>
      </w:r>
    </w:p>
    <w:p w:rsidR="00302093" w:rsidRPr="00B207EC" w:rsidRDefault="00302093" w:rsidP="00302093">
      <w:pPr>
        <w:pStyle w:val="BodyText"/>
        <w:rPr>
          <w:lang w:val="fr-FR"/>
        </w:rPr>
      </w:pPr>
      <w:r w:rsidRPr="00B207EC">
        <w:rPr>
          <w:lang w:val="fr-FR"/>
        </w:rPr>
        <w:t>import android.content.Context;</w:t>
      </w:r>
    </w:p>
    <w:p w:rsidR="00302093" w:rsidRPr="00B207EC" w:rsidRDefault="00302093" w:rsidP="00302093">
      <w:pPr>
        <w:pStyle w:val="BodyText"/>
        <w:rPr>
          <w:lang w:val="fr-FR"/>
        </w:rPr>
      </w:pPr>
      <w:r w:rsidRPr="00B207EC">
        <w:rPr>
          <w:lang w:val="fr-FR"/>
        </w:rPr>
        <w:lastRenderedPageBreak/>
        <w:t>import android.content.Intent;</w:t>
      </w:r>
    </w:p>
    <w:p w:rsidR="00302093" w:rsidRPr="00B207EC" w:rsidRDefault="00302093" w:rsidP="00302093">
      <w:pPr>
        <w:pStyle w:val="BodyText"/>
        <w:rPr>
          <w:lang w:val="fr-FR"/>
        </w:rPr>
      </w:pPr>
      <w:r w:rsidRPr="00B207EC">
        <w:rPr>
          <w:lang w:val="fr-FR"/>
        </w:rPr>
        <w:t>import android.view.Menu;</w:t>
      </w:r>
    </w:p>
    <w:p w:rsidR="00302093" w:rsidRPr="00B207EC" w:rsidRDefault="00302093" w:rsidP="00302093">
      <w:pPr>
        <w:pStyle w:val="BodyText"/>
        <w:rPr>
          <w:lang w:val="fr-FR"/>
        </w:rPr>
      </w:pPr>
      <w:r w:rsidRPr="00B207EC">
        <w:rPr>
          <w:lang w:val="fr-FR"/>
        </w:rPr>
        <w:t>import android.view.View;</w:t>
      </w:r>
    </w:p>
    <w:p w:rsidR="00302093" w:rsidRPr="00B207EC" w:rsidRDefault="00302093" w:rsidP="00302093">
      <w:pPr>
        <w:pStyle w:val="BodyText"/>
        <w:rPr>
          <w:lang w:val="fr-FR"/>
        </w:rPr>
      </w:pPr>
      <w:r w:rsidRPr="00B207EC">
        <w:rPr>
          <w:lang w:val="fr-FR"/>
        </w:rPr>
        <w:t>import android.view.View.OnClickListener;</w:t>
      </w:r>
    </w:p>
    <w:p w:rsidR="00302093" w:rsidRPr="00B207EC" w:rsidRDefault="00302093" w:rsidP="00302093">
      <w:pPr>
        <w:pStyle w:val="BodyText"/>
      </w:pPr>
      <w:r w:rsidRPr="00B207EC">
        <w:t>import android.widget.ImageButton;</w:t>
      </w:r>
    </w:p>
    <w:p w:rsidR="00302093" w:rsidRPr="00B207EC" w:rsidRDefault="00302093" w:rsidP="00302093">
      <w:pPr>
        <w:pStyle w:val="BodyText"/>
      </w:pPr>
    </w:p>
    <w:p w:rsidR="00302093" w:rsidRPr="00B207EC" w:rsidRDefault="00302093" w:rsidP="00302093">
      <w:pPr>
        <w:pStyle w:val="BodyText"/>
      </w:pPr>
      <w:r w:rsidRPr="00B207EC">
        <w:t>public class CreateNewPOIActivity extends Activity {</w:t>
      </w:r>
    </w:p>
    <w:p w:rsidR="00302093" w:rsidRPr="00B207EC" w:rsidRDefault="00302093" w:rsidP="00302093">
      <w:pPr>
        <w:pStyle w:val="BodyText"/>
      </w:pPr>
      <w:r w:rsidRPr="00B207EC">
        <w:t>// Activity is extended in order to implement and manage multiple screens with varying methods/activities.</w:t>
      </w:r>
    </w:p>
    <w:p w:rsidR="00302093" w:rsidRPr="00B207EC" w:rsidRDefault="00302093" w:rsidP="00302093">
      <w:pPr>
        <w:pStyle w:val="BodyText"/>
      </w:pPr>
    </w:p>
    <w:p w:rsidR="00302093" w:rsidRPr="00B207EC" w:rsidRDefault="00302093" w:rsidP="00302093">
      <w:pPr>
        <w:pStyle w:val="BodyText"/>
      </w:pPr>
      <w:r w:rsidRPr="00B207EC">
        <w:t xml:space="preserve">        private Context context;</w:t>
      </w:r>
    </w:p>
    <w:p w:rsidR="00302093" w:rsidRPr="00B207EC" w:rsidRDefault="00302093" w:rsidP="00302093">
      <w:pPr>
        <w:pStyle w:val="BodyText"/>
      </w:pPr>
      <w:r w:rsidRPr="00B207EC">
        <w:t xml:space="preserve">        private ImageButton helpButton;</w:t>
      </w:r>
    </w:p>
    <w:p w:rsidR="00302093" w:rsidRPr="00B207EC" w:rsidRDefault="00302093" w:rsidP="00302093">
      <w:pPr>
        <w:pStyle w:val="BodyText"/>
      </w:pPr>
    </w:p>
    <w:p w:rsidR="00302093" w:rsidRPr="00B207EC" w:rsidRDefault="00302093" w:rsidP="00302093">
      <w:pPr>
        <w:pStyle w:val="BodyText"/>
      </w:pPr>
      <w:r w:rsidRPr="00B207EC">
        <w:t xml:space="preserve">        @Override</w:t>
      </w:r>
    </w:p>
    <w:p w:rsidR="00302093" w:rsidRPr="00B207EC" w:rsidRDefault="00302093" w:rsidP="00302093">
      <w:pPr>
        <w:pStyle w:val="BodyText"/>
      </w:pPr>
      <w:r w:rsidRPr="00B207EC">
        <w:t xml:space="preserve">        protected void onCreate(Bundle savedInstanceState) {</w:t>
      </w:r>
    </w:p>
    <w:p w:rsidR="00302093" w:rsidRPr="00B207EC" w:rsidRDefault="00302093" w:rsidP="00302093">
      <w:pPr>
        <w:pStyle w:val="BodyText"/>
      </w:pPr>
      <w:r w:rsidRPr="00B207EC">
        <w:t xml:space="preserve">                /* Creates an activity using the Activity super class</w:t>
      </w:r>
    </w:p>
    <w:p w:rsidR="00302093" w:rsidRPr="00B207EC" w:rsidRDefault="00302093" w:rsidP="00302093">
      <w:pPr>
        <w:pStyle w:val="BodyText"/>
      </w:pPr>
      <w:r w:rsidRPr="00B207EC">
        <w:t xml:space="preserve">   </w:t>
      </w:r>
      <w:r w:rsidR="0028766E">
        <w:tab/>
      </w:r>
      <w:r w:rsidRPr="00B207EC">
        <w:t xml:space="preserve"> *  The screen is then set to display the “create new poi activity” interface.</w:t>
      </w:r>
    </w:p>
    <w:p w:rsidR="00302093" w:rsidRPr="00B207EC" w:rsidRDefault="00302093" w:rsidP="00302093">
      <w:pPr>
        <w:pStyle w:val="BodyText"/>
      </w:pPr>
      <w:r w:rsidRPr="00B207EC">
        <w:t xml:space="preserve">   </w:t>
      </w:r>
      <w:r w:rsidR="0028766E">
        <w:tab/>
      </w:r>
      <w:r w:rsidRPr="00B207EC">
        <w:t xml:space="preserve">*  A help button will also be added using the addOnClickListeners() method so that the user can get       </w:t>
      </w:r>
      <w:r w:rsidR="0028766E">
        <w:tab/>
      </w:r>
      <w:r w:rsidR="0028766E" w:rsidRPr="00B207EC">
        <w:t>*</w:t>
      </w:r>
      <w:r w:rsidR="0028766E">
        <w:t xml:space="preserve">  </w:t>
      </w:r>
      <w:r w:rsidRPr="00B207EC">
        <w:t>help with anything they need in regards to the app.</w:t>
      </w:r>
    </w:p>
    <w:p w:rsidR="00302093" w:rsidRPr="00B207EC" w:rsidRDefault="00302093" w:rsidP="00302093">
      <w:pPr>
        <w:pStyle w:val="BodyText"/>
      </w:pPr>
      <w:r w:rsidRPr="00B207EC">
        <w:t xml:space="preserve">     </w:t>
      </w:r>
      <w:r w:rsidR="0028766E">
        <w:tab/>
      </w:r>
      <w:r w:rsidRPr="00B207EC">
        <w:t>*/</w:t>
      </w:r>
    </w:p>
    <w:p w:rsidR="00302093" w:rsidRPr="00B207EC" w:rsidRDefault="00302093" w:rsidP="00302093">
      <w:pPr>
        <w:pStyle w:val="BodyText"/>
      </w:pPr>
      <w:r w:rsidRPr="00B207EC">
        <w:t xml:space="preserve">        }</w:t>
      </w:r>
    </w:p>
    <w:p w:rsidR="00302093" w:rsidRPr="00B207EC" w:rsidRDefault="00302093" w:rsidP="00302093">
      <w:pPr>
        <w:pStyle w:val="BodyText"/>
      </w:pPr>
    </w:p>
    <w:p w:rsidR="00302093" w:rsidRPr="00B207EC" w:rsidRDefault="00302093" w:rsidP="00302093">
      <w:pPr>
        <w:pStyle w:val="BodyText"/>
      </w:pPr>
    </w:p>
    <w:p w:rsidR="00302093" w:rsidRPr="00B207EC" w:rsidRDefault="00302093" w:rsidP="00302093">
      <w:pPr>
        <w:pStyle w:val="BodyText"/>
      </w:pPr>
      <w:r w:rsidRPr="00B207EC">
        <w:t xml:space="preserve">        public void addOnClickListeners() {</w:t>
      </w:r>
    </w:p>
    <w:p w:rsidR="00302093" w:rsidRPr="00B207EC" w:rsidRDefault="00302093" w:rsidP="00302093">
      <w:pPr>
        <w:pStyle w:val="BodyText"/>
      </w:pPr>
    </w:p>
    <w:p w:rsidR="00302093" w:rsidRPr="00B207EC" w:rsidRDefault="00302093" w:rsidP="00302093">
      <w:pPr>
        <w:pStyle w:val="BodyText"/>
      </w:pPr>
    </w:p>
    <w:p w:rsidR="00302093" w:rsidRPr="00B207EC" w:rsidRDefault="00302093" w:rsidP="00302093">
      <w:pPr>
        <w:pStyle w:val="BodyText"/>
      </w:pPr>
      <w:r w:rsidRPr="00B207EC">
        <w:t xml:space="preserve">             //adds click functionality to the help button which takes the user to the help screen</w:t>
      </w:r>
      <w:r w:rsidR="00991BAC">
        <w:t xml:space="preserve"> </w:t>
      </w:r>
      <w:r w:rsidRPr="00B207EC">
        <w:t>(HelpScreen.class)</w:t>
      </w:r>
    </w:p>
    <w:p w:rsidR="00302093" w:rsidRPr="00B207EC" w:rsidRDefault="00302093" w:rsidP="00302093">
      <w:pPr>
        <w:pStyle w:val="BodyText"/>
      </w:pPr>
    </w:p>
    <w:p w:rsidR="00302093" w:rsidRPr="00B207EC" w:rsidRDefault="00302093" w:rsidP="00302093">
      <w:pPr>
        <w:pStyle w:val="BodyText"/>
      </w:pPr>
      <w:r w:rsidRPr="00B207EC">
        <w:t xml:space="preserve">        }</w:t>
      </w:r>
    </w:p>
    <w:p w:rsidR="00302093" w:rsidRPr="00B207EC" w:rsidRDefault="00302093" w:rsidP="00302093">
      <w:pPr>
        <w:pStyle w:val="BodyText"/>
      </w:pPr>
    </w:p>
    <w:p w:rsidR="00302093" w:rsidRPr="00B207EC" w:rsidRDefault="00302093" w:rsidP="00302093">
      <w:pPr>
        <w:pStyle w:val="BodyText"/>
      </w:pPr>
    </w:p>
    <w:p w:rsidR="00302093" w:rsidRPr="00B207EC" w:rsidRDefault="00302093" w:rsidP="00302093">
      <w:pPr>
        <w:pStyle w:val="BodyText"/>
      </w:pPr>
    </w:p>
    <w:p w:rsidR="00302093" w:rsidRPr="00B207EC" w:rsidRDefault="00302093" w:rsidP="00302093">
      <w:pPr>
        <w:pStyle w:val="BodyText"/>
      </w:pPr>
      <w:r w:rsidRPr="00B207EC">
        <w:t xml:space="preserve">        @Override</w:t>
      </w:r>
    </w:p>
    <w:p w:rsidR="00302093" w:rsidRPr="00B207EC" w:rsidRDefault="00302093" w:rsidP="00302093">
      <w:pPr>
        <w:pStyle w:val="BodyText"/>
      </w:pPr>
      <w:r w:rsidRPr="00B207EC">
        <w:t xml:space="preserve">        public boolean onCreateOptionsMenu(Menu menu) {</w:t>
      </w:r>
    </w:p>
    <w:p w:rsidR="00302093" w:rsidRPr="00B207EC" w:rsidRDefault="00302093" w:rsidP="00302093">
      <w:pPr>
        <w:pStyle w:val="BodyText"/>
      </w:pPr>
      <w:r w:rsidRPr="00B207EC">
        <w:t xml:space="preserve">                 // Inflate the menu; this adds items to the action bar if it is present based on the current interface.</w:t>
      </w:r>
    </w:p>
    <w:p w:rsidR="00302093" w:rsidRPr="00B207EC" w:rsidRDefault="00302093" w:rsidP="00302093">
      <w:pPr>
        <w:pStyle w:val="BodyText"/>
      </w:pPr>
      <w:r w:rsidRPr="00B207EC">
        <w:t xml:space="preserve">                getMenuInflater().inflate(R.menu.confrim_upload, menu);</w:t>
      </w:r>
    </w:p>
    <w:p w:rsidR="00302093" w:rsidRPr="00B207EC" w:rsidRDefault="00302093" w:rsidP="00302093">
      <w:pPr>
        <w:pStyle w:val="BodyText"/>
      </w:pPr>
      <w:r w:rsidRPr="00B207EC">
        <w:t xml:space="preserve">                return true;</w:t>
      </w:r>
    </w:p>
    <w:p w:rsidR="00302093" w:rsidRPr="00B207EC" w:rsidRDefault="00302093" w:rsidP="00302093">
      <w:pPr>
        <w:pStyle w:val="BodyText"/>
      </w:pPr>
      <w:r w:rsidRPr="00B207EC">
        <w:t xml:space="preserve">        }</w:t>
      </w:r>
    </w:p>
    <w:p w:rsidR="00302093" w:rsidRPr="00B207EC" w:rsidRDefault="00302093" w:rsidP="00302093">
      <w:pPr>
        <w:pStyle w:val="BodyText"/>
      </w:pPr>
    </w:p>
    <w:p w:rsidR="00302093" w:rsidRPr="00B207EC" w:rsidRDefault="00302093" w:rsidP="00302093">
      <w:pPr>
        <w:pStyle w:val="BodyText"/>
      </w:pPr>
      <w:r w:rsidRPr="00B207EC">
        <w:t xml:space="preserve">        public String getWPOINameText() {</w:t>
      </w:r>
    </w:p>
    <w:p w:rsidR="00302093" w:rsidRPr="00B207EC" w:rsidRDefault="00302093" w:rsidP="00302093">
      <w:pPr>
        <w:pStyle w:val="BodyText"/>
      </w:pPr>
    </w:p>
    <w:p w:rsidR="00302093" w:rsidRPr="00B207EC" w:rsidRDefault="00302093" w:rsidP="00302093">
      <w:pPr>
        <w:pStyle w:val="BodyText"/>
      </w:pPr>
      <w:r w:rsidRPr="00B207EC">
        <w:lastRenderedPageBreak/>
        <w:t xml:space="preserve"> //the name of the point of interest is returned in the form of a String.</w:t>
      </w:r>
    </w:p>
    <w:p w:rsidR="00302093" w:rsidRPr="00B207EC" w:rsidRDefault="00302093" w:rsidP="00302093">
      <w:pPr>
        <w:pStyle w:val="BodyText"/>
      </w:pPr>
      <w:r w:rsidRPr="00B207EC">
        <w:t xml:space="preserve">                return "DEFAULT VALUE";</w:t>
      </w:r>
    </w:p>
    <w:p w:rsidR="00302093" w:rsidRPr="00B207EC" w:rsidRDefault="00302093" w:rsidP="00302093">
      <w:pPr>
        <w:pStyle w:val="BodyText"/>
      </w:pPr>
      <w:r w:rsidRPr="00B207EC">
        <w:t xml:space="preserve">        }</w:t>
      </w:r>
    </w:p>
    <w:p w:rsidR="00302093" w:rsidRPr="00B207EC" w:rsidRDefault="00302093" w:rsidP="00302093">
      <w:pPr>
        <w:pStyle w:val="BodyText"/>
      </w:pPr>
    </w:p>
    <w:p w:rsidR="00302093" w:rsidRPr="00B207EC" w:rsidRDefault="00302093" w:rsidP="00302093">
      <w:pPr>
        <w:pStyle w:val="BodyText"/>
      </w:pPr>
      <w:r w:rsidRPr="00B207EC">
        <w:t xml:space="preserve">        public String getPOIDescText() {</w:t>
      </w:r>
    </w:p>
    <w:p w:rsidR="00302093" w:rsidRPr="00B207EC" w:rsidRDefault="00302093" w:rsidP="00302093">
      <w:pPr>
        <w:pStyle w:val="BodyText"/>
      </w:pPr>
    </w:p>
    <w:p w:rsidR="00302093" w:rsidRPr="00B207EC" w:rsidRDefault="00302093" w:rsidP="00302093">
      <w:pPr>
        <w:pStyle w:val="BodyText"/>
      </w:pPr>
      <w:r w:rsidRPr="00B207EC">
        <w:t xml:space="preserve">   //the description is returned in the form of a String.</w:t>
      </w:r>
    </w:p>
    <w:p w:rsidR="00302093" w:rsidRPr="00B207EC" w:rsidRDefault="00302093" w:rsidP="00302093">
      <w:pPr>
        <w:pStyle w:val="BodyText"/>
      </w:pPr>
      <w:r w:rsidRPr="00B207EC">
        <w:t xml:space="preserve">                return "DEFAULT VALUE";</w:t>
      </w:r>
    </w:p>
    <w:p w:rsidR="00302093" w:rsidRPr="00B207EC" w:rsidRDefault="00302093" w:rsidP="00302093">
      <w:pPr>
        <w:pStyle w:val="BodyText"/>
      </w:pPr>
      <w:r w:rsidRPr="00B207EC">
        <w:t xml:space="preserve">        }</w:t>
      </w:r>
    </w:p>
    <w:p w:rsidR="00302093" w:rsidRPr="00B207EC" w:rsidRDefault="00302093" w:rsidP="00302093">
      <w:pPr>
        <w:pStyle w:val="BodyText"/>
      </w:pPr>
    </w:p>
    <w:p w:rsidR="00302093" w:rsidRPr="00B207EC" w:rsidRDefault="00302093" w:rsidP="00302093">
      <w:pPr>
        <w:pStyle w:val="BodyText"/>
      </w:pPr>
      <w:r w:rsidRPr="00B207EC">
        <w:t xml:space="preserve">        public Image getPOIImageFromDevice() {</w:t>
      </w:r>
    </w:p>
    <w:p w:rsidR="00302093" w:rsidRPr="00B207EC" w:rsidRDefault="00302093" w:rsidP="00302093">
      <w:pPr>
        <w:pStyle w:val="BodyText"/>
      </w:pPr>
    </w:p>
    <w:p w:rsidR="00302093" w:rsidRPr="00B207EC" w:rsidRDefault="00302093" w:rsidP="00302093">
      <w:pPr>
        <w:pStyle w:val="BodyText"/>
      </w:pPr>
      <w:r w:rsidRPr="00B207EC">
        <w:t xml:space="preserve">       //the image is returned in the form of an Image.</w:t>
      </w:r>
    </w:p>
    <w:p w:rsidR="00302093" w:rsidRPr="00B207EC" w:rsidRDefault="00302093" w:rsidP="00302093">
      <w:pPr>
        <w:pStyle w:val="BodyText"/>
      </w:pPr>
      <w:r w:rsidRPr="00B207EC">
        <w:t xml:space="preserve">                return null;</w:t>
      </w:r>
    </w:p>
    <w:p w:rsidR="00302093" w:rsidRPr="00B207EC" w:rsidRDefault="00302093" w:rsidP="00302093">
      <w:pPr>
        <w:pStyle w:val="BodyText"/>
      </w:pPr>
      <w:r w:rsidRPr="00B207EC">
        <w:t xml:space="preserve">        }</w:t>
      </w:r>
    </w:p>
    <w:p w:rsidR="00302093" w:rsidRPr="00B207EC" w:rsidRDefault="00302093" w:rsidP="00302093">
      <w:pPr>
        <w:pStyle w:val="BodyText"/>
      </w:pPr>
    </w:p>
    <w:p w:rsidR="00302093" w:rsidRPr="00B207EC" w:rsidRDefault="00302093" w:rsidP="00302093">
      <w:pPr>
        <w:pStyle w:val="BodyText"/>
      </w:pPr>
      <w:r w:rsidRPr="00B207EC">
        <w:t xml:space="preserve">        public PointOfInterest addPointOfInterest(){</w:t>
      </w:r>
    </w:p>
    <w:p w:rsidR="00302093" w:rsidRPr="00B207EC" w:rsidRDefault="00302093" w:rsidP="00302093">
      <w:pPr>
        <w:pStyle w:val="BodyText"/>
      </w:pPr>
    </w:p>
    <w:p w:rsidR="00302093" w:rsidRPr="00B207EC" w:rsidRDefault="00302093" w:rsidP="00302093">
      <w:pPr>
        <w:pStyle w:val="BodyText"/>
      </w:pPr>
      <w:r w:rsidRPr="00B207EC">
        <w:t xml:space="preserve">  //adds this PointOfInterest to the walk</w:t>
      </w:r>
    </w:p>
    <w:p w:rsidR="00302093" w:rsidRPr="00B207EC" w:rsidRDefault="00302093" w:rsidP="00302093">
      <w:pPr>
        <w:pStyle w:val="BodyText"/>
      </w:pPr>
      <w:r w:rsidRPr="00B207EC">
        <w:t xml:space="preserve">        }</w:t>
      </w:r>
    </w:p>
    <w:p w:rsidR="00302093" w:rsidRPr="00B207EC" w:rsidRDefault="00302093" w:rsidP="00302093">
      <w:pPr>
        <w:pStyle w:val="BodyText"/>
      </w:pPr>
    </w:p>
    <w:p w:rsidR="00302093" w:rsidRPr="00B207EC" w:rsidRDefault="00302093" w:rsidP="00302093">
      <w:pPr>
        <w:pStyle w:val="BodyText"/>
      </w:pPr>
      <w:r w:rsidRPr="00B207EC">
        <w:t>}</w:t>
      </w:r>
    </w:p>
    <w:p w:rsidR="00302093" w:rsidRPr="00B207EC" w:rsidRDefault="00302093" w:rsidP="00302093">
      <w:pPr>
        <w:pStyle w:val="BodyText"/>
      </w:pPr>
      <w:r w:rsidRPr="00B207EC">
        <w:rPr>
          <w:b/>
          <w:bCs/>
        </w:rPr>
        <w:t>4.4 Class Interface for CreateWalkActivity</w:t>
      </w:r>
    </w:p>
    <w:p w:rsidR="00302093" w:rsidRPr="00B207EC" w:rsidRDefault="00302093" w:rsidP="00302093">
      <w:pPr>
        <w:pStyle w:val="BodyText"/>
      </w:pPr>
      <w:r w:rsidRPr="00B207EC">
        <w:t>//this class displays the create walk screen, allowing the user to create a new walk and give it a title, short description and long description.</w:t>
      </w:r>
    </w:p>
    <w:p w:rsidR="00302093" w:rsidRPr="00B207EC" w:rsidRDefault="00302093" w:rsidP="00302093">
      <w:pPr>
        <w:pStyle w:val="BodyText"/>
        <w:rPr>
          <w:lang w:val="fr-FR"/>
        </w:rPr>
      </w:pPr>
      <w:r w:rsidRPr="00B207EC">
        <w:rPr>
          <w:lang w:val="fr-FR"/>
        </w:rPr>
        <w:t>import android.os.Bundle;</w:t>
      </w:r>
    </w:p>
    <w:p w:rsidR="00302093" w:rsidRPr="00B207EC" w:rsidRDefault="00302093" w:rsidP="00302093">
      <w:pPr>
        <w:pStyle w:val="BodyText"/>
        <w:rPr>
          <w:lang w:val="fr-FR"/>
        </w:rPr>
      </w:pPr>
      <w:r w:rsidRPr="00B207EC">
        <w:rPr>
          <w:lang w:val="fr-FR"/>
        </w:rPr>
        <w:t>import android.app.Activity;</w:t>
      </w:r>
    </w:p>
    <w:p w:rsidR="00302093" w:rsidRPr="00B207EC" w:rsidRDefault="00302093" w:rsidP="00302093">
      <w:pPr>
        <w:pStyle w:val="BodyText"/>
        <w:rPr>
          <w:lang w:val="fr-FR"/>
        </w:rPr>
      </w:pPr>
      <w:r w:rsidRPr="00B207EC">
        <w:rPr>
          <w:lang w:val="fr-FR"/>
        </w:rPr>
        <w:t>import android.content.Context;</w:t>
      </w:r>
    </w:p>
    <w:p w:rsidR="00302093" w:rsidRPr="00B207EC" w:rsidRDefault="00302093" w:rsidP="00302093">
      <w:pPr>
        <w:pStyle w:val="BodyText"/>
        <w:rPr>
          <w:lang w:val="fr-FR"/>
        </w:rPr>
      </w:pPr>
      <w:r w:rsidRPr="00B207EC">
        <w:rPr>
          <w:lang w:val="fr-FR"/>
        </w:rPr>
        <w:t>import android.content.Intent;</w:t>
      </w:r>
    </w:p>
    <w:p w:rsidR="00302093" w:rsidRPr="00B207EC" w:rsidRDefault="00302093" w:rsidP="00302093">
      <w:pPr>
        <w:pStyle w:val="BodyText"/>
        <w:rPr>
          <w:lang w:val="fr-FR"/>
        </w:rPr>
      </w:pPr>
      <w:r w:rsidRPr="00B207EC">
        <w:rPr>
          <w:lang w:val="fr-FR"/>
        </w:rPr>
        <w:t>import android.view.Menu;</w:t>
      </w:r>
    </w:p>
    <w:p w:rsidR="00302093" w:rsidRPr="00B207EC" w:rsidRDefault="00302093" w:rsidP="00302093">
      <w:pPr>
        <w:pStyle w:val="BodyText"/>
        <w:rPr>
          <w:lang w:val="fr-FR"/>
        </w:rPr>
      </w:pPr>
      <w:r w:rsidRPr="00B207EC">
        <w:rPr>
          <w:lang w:val="fr-FR"/>
        </w:rPr>
        <w:t>import android.view.View;</w:t>
      </w:r>
    </w:p>
    <w:p w:rsidR="00302093" w:rsidRPr="00B207EC" w:rsidRDefault="00302093" w:rsidP="00302093">
      <w:pPr>
        <w:pStyle w:val="BodyText"/>
        <w:rPr>
          <w:lang w:val="fr-FR"/>
        </w:rPr>
      </w:pPr>
      <w:r w:rsidRPr="00B207EC">
        <w:rPr>
          <w:lang w:val="fr-FR"/>
        </w:rPr>
        <w:t>import android.view.View.OnClickListener;</w:t>
      </w:r>
    </w:p>
    <w:p w:rsidR="00302093" w:rsidRPr="00B207EC" w:rsidRDefault="00302093" w:rsidP="00302093">
      <w:pPr>
        <w:pStyle w:val="BodyText"/>
        <w:rPr>
          <w:lang w:val="fr-FR"/>
        </w:rPr>
      </w:pPr>
      <w:r w:rsidRPr="00B207EC">
        <w:rPr>
          <w:lang w:val="fr-FR"/>
        </w:rPr>
        <w:t>import android.widget.Button;</w:t>
      </w:r>
    </w:p>
    <w:p w:rsidR="00302093" w:rsidRPr="00B207EC" w:rsidRDefault="00302093" w:rsidP="00302093">
      <w:pPr>
        <w:pStyle w:val="BodyText"/>
      </w:pPr>
      <w:r w:rsidRPr="00B207EC">
        <w:t>import android.widget.ImageButton;</w:t>
      </w:r>
    </w:p>
    <w:p w:rsidR="00302093" w:rsidRPr="00B207EC" w:rsidRDefault="00302093" w:rsidP="00302093">
      <w:pPr>
        <w:pStyle w:val="BodyText"/>
      </w:pPr>
    </w:p>
    <w:p w:rsidR="00302093" w:rsidRPr="00B207EC" w:rsidRDefault="00302093" w:rsidP="00302093">
      <w:pPr>
        <w:pStyle w:val="BodyText"/>
      </w:pPr>
      <w:r w:rsidRPr="00B207EC">
        <w:t>public class CreateWalkActivity extends Activity {</w:t>
      </w:r>
    </w:p>
    <w:p w:rsidR="00302093" w:rsidRPr="00B207EC" w:rsidRDefault="00302093" w:rsidP="00302093">
      <w:pPr>
        <w:pStyle w:val="BodyText"/>
      </w:pPr>
      <w:r w:rsidRPr="00B207EC">
        <w:t>// Activity is extended in order to implement and manage multiple screens with varying methods/activities.</w:t>
      </w:r>
    </w:p>
    <w:p w:rsidR="00302093" w:rsidRPr="00B207EC" w:rsidRDefault="00302093" w:rsidP="00302093">
      <w:pPr>
        <w:pStyle w:val="BodyText"/>
      </w:pPr>
    </w:p>
    <w:p w:rsidR="00302093" w:rsidRPr="00B207EC" w:rsidRDefault="00302093" w:rsidP="00302093">
      <w:pPr>
        <w:pStyle w:val="BodyText"/>
      </w:pPr>
      <w:r w:rsidRPr="00B207EC">
        <w:t xml:space="preserve">        private Context context;</w:t>
      </w:r>
    </w:p>
    <w:p w:rsidR="00302093" w:rsidRPr="00B207EC" w:rsidRDefault="00302093" w:rsidP="00302093">
      <w:pPr>
        <w:pStyle w:val="BodyText"/>
      </w:pPr>
    </w:p>
    <w:p w:rsidR="00302093" w:rsidRPr="00B207EC" w:rsidRDefault="00302093" w:rsidP="00302093">
      <w:pPr>
        <w:pStyle w:val="BodyText"/>
      </w:pPr>
      <w:r w:rsidRPr="00B207EC">
        <w:lastRenderedPageBreak/>
        <w:t xml:space="preserve">        private Button recordButton;</w:t>
      </w:r>
    </w:p>
    <w:p w:rsidR="00302093" w:rsidRPr="00B207EC" w:rsidRDefault="00302093" w:rsidP="00302093">
      <w:pPr>
        <w:pStyle w:val="BodyText"/>
      </w:pPr>
    </w:p>
    <w:p w:rsidR="00302093" w:rsidRPr="00B207EC" w:rsidRDefault="00302093" w:rsidP="00302093">
      <w:pPr>
        <w:pStyle w:val="BodyText"/>
      </w:pPr>
      <w:r w:rsidRPr="00B207EC">
        <w:t xml:space="preserve">        private ImageButton helpButton;</w:t>
      </w:r>
    </w:p>
    <w:p w:rsidR="00302093" w:rsidRPr="00B207EC" w:rsidRDefault="00302093" w:rsidP="00302093">
      <w:pPr>
        <w:pStyle w:val="BodyText"/>
      </w:pPr>
    </w:p>
    <w:p w:rsidR="00302093" w:rsidRPr="00B207EC" w:rsidRDefault="00302093" w:rsidP="00302093">
      <w:pPr>
        <w:pStyle w:val="BodyText"/>
      </w:pPr>
    </w:p>
    <w:p w:rsidR="00302093" w:rsidRPr="00B207EC" w:rsidRDefault="00302093" w:rsidP="00302093">
      <w:pPr>
        <w:pStyle w:val="BodyText"/>
      </w:pPr>
      <w:r w:rsidRPr="00B207EC">
        <w:t xml:space="preserve">        @Override</w:t>
      </w:r>
    </w:p>
    <w:p w:rsidR="00302093" w:rsidRPr="00B207EC" w:rsidRDefault="00302093" w:rsidP="00302093">
      <w:pPr>
        <w:pStyle w:val="BodyText"/>
      </w:pPr>
      <w:r w:rsidRPr="00B207EC">
        <w:t xml:space="preserve">        protected void onCreate(Bundle savedInstanceState) {</w:t>
      </w:r>
    </w:p>
    <w:p w:rsidR="00302093" w:rsidRPr="00B207EC" w:rsidRDefault="00302093" w:rsidP="00302093">
      <w:pPr>
        <w:pStyle w:val="BodyText"/>
      </w:pPr>
      <w:r w:rsidRPr="00B207EC">
        <w:t xml:space="preserve">               /* Creates an activity using the Activity super class</w:t>
      </w:r>
    </w:p>
    <w:p w:rsidR="00302093" w:rsidRPr="00B207EC" w:rsidRDefault="00302093" w:rsidP="00302093">
      <w:pPr>
        <w:pStyle w:val="BodyText"/>
      </w:pPr>
      <w:r w:rsidRPr="00B207EC">
        <w:t xml:space="preserve">     </w:t>
      </w:r>
      <w:r w:rsidR="0028766E">
        <w:tab/>
      </w:r>
      <w:r w:rsidRPr="00B207EC">
        <w:t>*  The screen is then set to display the “create walk activity” interface.</w:t>
      </w:r>
    </w:p>
    <w:p w:rsidR="00302093" w:rsidRPr="00B207EC" w:rsidRDefault="00302093" w:rsidP="00302093">
      <w:pPr>
        <w:pStyle w:val="BodyText"/>
      </w:pPr>
      <w:r w:rsidRPr="00B207EC">
        <w:t xml:space="preserve">     </w:t>
      </w:r>
      <w:r w:rsidR="0028766E">
        <w:tab/>
      </w:r>
      <w:r w:rsidRPr="00B207EC">
        <w:t xml:space="preserve">*  A help button will also be added using the addOnClickListeners() method so that the user can get        </w:t>
      </w:r>
      <w:r w:rsidR="0028766E">
        <w:tab/>
      </w:r>
      <w:r w:rsidR="0028766E" w:rsidRPr="00B207EC">
        <w:t xml:space="preserve">* </w:t>
      </w:r>
      <w:r w:rsidRPr="00B207EC">
        <w:t xml:space="preserve"> help with anything they need in regards to the app.</w:t>
      </w:r>
    </w:p>
    <w:p w:rsidR="00302093" w:rsidRPr="00B207EC" w:rsidRDefault="00302093" w:rsidP="0028766E">
      <w:pPr>
        <w:pStyle w:val="BodyText"/>
        <w:ind w:left="720"/>
      </w:pPr>
      <w:r w:rsidRPr="00B207EC">
        <w:t>*  A record button will also be added using the addOnClickListeners() method that takes the user         *  to the Walk Recording screen which monitors the walk as it progresses.</w:t>
      </w:r>
    </w:p>
    <w:p w:rsidR="00302093" w:rsidRPr="00B207EC" w:rsidRDefault="00302093" w:rsidP="00302093">
      <w:pPr>
        <w:pStyle w:val="BodyText"/>
      </w:pPr>
      <w:r w:rsidRPr="00B207EC">
        <w:t xml:space="preserve"> </w:t>
      </w:r>
      <w:r w:rsidR="0028766E">
        <w:tab/>
      </w:r>
      <w:r w:rsidRPr="00B207EC">
        <w:t>*/</w:t>
      </w:r>
    </w:p>
    <w:p w:rsidR="00302093" w:rsidRPr="00B207EC" w:rsidRDefault="00302093" w:rsidP="00302093">
      <w:pPr>
        <w:pStyle w:val="BodyText"/>
      </w:pPr>
    </w:p>
    <w:p w:rsidR="00302093" w:rsidRPr="00B207EC" w:rsidRDefault="00302093" w:rsidP="00302093">
      <w:pPr>
        <w:pStyle w:val="BodyText"/>
      </w:pPr>
      <w:r w:rsidRPr="00B207EC">
        <w:t xml:space="preserve">        }</w:t>
      </w:r>
    </w:p>
    <w:p w:rsidR="00302093" w:rsidRPr="00B207EC" w:rsidRDefault="00302093" w:rsidP="00302093">
      <w:pPr>
        <w:pStyle w:val="BodyText"/>
      </w:pPr>
    </w:p>
    <w:p w:rsidR="00302093" w:rsidRPr="00B207EC" w:rsidRDefault="00302093" w:rsidP="00302093">
      <w:pPr>
        <w:pStyle w:val="BodyText"/>
      </w:pPr>
      <w:r w:rsidRPr="00B207EC">
        <w:t xml:space="preserve">        public void addListenerOnButtons(){</w:t>
      </w:r>
    </w:p>
    <w:p w:rsidR="00302093" w:rsidRPr="00B207EC" w:rsidRDefault="00302093" w:rsidP="00302093">
      <w:pPr>
        <w:pStyle w:val="BodyText"/>
      </w:pPr>
    </w:p>
    <w:p w:rsidR="00991BAC" w:rsidRDefault="00302093" w:rsidP="0028766E">
      <w:pPr>
        <w:pStyle w:val="BodyText"/>
        <w:ind w:left="720"/>
      </w:pPr>
      <w:r w:rsidRPr="00B207EC">
        <w:t>/*</w:t>
      </w:r>
      <w:r w:rsidR="00991BAC">
        <w:t xml:space="preserve">  </w:t>
      </w:r>
      <w:r w:rsidRPr="00B207EC">
        <w:t xml:space="preserve">adds click functionality to the help and record buttons which take the user to the help    </w:t>
      </w:r>
    </w:p>
    <w:p w:rsidR="00302093" w:rsidRPr="00B207EC" w:rsidRDefault="00302093" w:rsidP="0028766E">
      <w:pPr>
        <w:pStyle w:val="BodyText"/>
        <w:ind w:left="720"/>
      </w:pPr>
      <w:r w:rsidRPr="00B207EC">
        <w:t>*</w:t>
      </w:r>
      <w:r w:rsidR="00991BAC">
        <w:t xml:space="preserve">  </w:t>
      </w:r>
      <w:r w:rsidRPr="00B207EC">
        <w:t>screen</w:t>
      </w:r>
      <w:r w:rsidR="00991BAC">
        <w:t xml:space="preserve"> </w:t>
      </w:r>
      <w:r w:rsidRPr="00B207EC">
        <w:t>(HelpScreen class) and record screen</w:t>
      </w:r>
      <w:r w:rsidR="00991BAC">
        <w:t xml:space="preserve"> </w:t>
      </w:r>
      <w:r w:rsidRPr="00B207EC">
        <w:t>(WalkingRecording class) respectively.</w:t>
      </w:r>
    </w:p>
    <w:p w:rsidR="00302093" w:rsidRPr="00B207EC" w:rsidRDefault="00302093" w:rsidP="00302093">
      <w:pPr>
        <w:pStyle w:val="BodyText"/>
      </w:pPr>
      <w:r w:rsidRPr="00B207EC">
        <w:t xml:space="preserve">     </w:t>
      </w:r>
      <w:r w:rsidR="0028766E">
        <w:tab/>
      </w:r>
      <w:r w:rsidRPr="00B207EC">
        <w:t>*/</w:t>
      </w:r>
    </w:p>
    <w:p w:rsidR="00302093" w:rsidRPr="00B207EC" w:rsidRDefault="00302093" w:rsidP="00302093">
      <w:pPr>
        <w:pStyle w:val="BodyText"/>
      </w:pPr>
    </w:p>
    <w:p w:rsidR="00302093" w:rsidRPr="00B207EC" w:rsidRDefault="00302093" w:rsidP="00302093">
      <w:pPr>
        <w:pStyle w:val="BodyText"/>
      </w:pPr>
      <w:r w:rsidRPr="00B207EC">
        <w:t xml:space="preserve">        }</w:t>
      </w:r>
    </w:p>
    <w:p w:rsidR="00302093" w:rsidRPr="00B207EC" w:rsidRDefault="00302093" w:rsidP="00302093">
      <w:pPr>
        <w:pStyle w:val="BodyText"/>
      </w:pPr>
    </w:p>
    <w:p w:rsidR="00302093" w:rsidRPr="00B207EC" w:rsidRDefault="00302093" w:rsidP="00302093">
      <w:pPr>
        <w:pStyle w:val="BodyText"/>
      </w:pPr>
      <w:r w:rsidRPr="00B207EC">
        <w:t xml:space="preserve">        @Override</w:t>
      </w:r>
    </w:p>
    <w:p w:rsidR="00302093" w:rsidRPr="00B207EC" w:rsidRDefault="00302093" w:rsidP="00302093">
      <w:pPr>
        <w:pStyle w:val="BodyText"/>
      </w:pPr>
      <w:r w:rsidRPr="00B207EC">
        <w:t xml:space="preserve">        public boolean onCreateOptionsMenu(Menu menu) {</w:t>
      </w:r>
    </w:p>
    <w:p w:rsidR="00302093" w:rsidRPr="00B207EC" w:rsidRDefault="00302093" w:rsidP="00302093">
      <w:pPr>
        <w:pStyle w:val="BodyText"/>
      </w:pPr>
      <w:r w:rsidRPr="00B207EC">
        <w:t xml:space="preserve">                // Inflate the menu; this adds items to the action bar if it is present based on the current interface.</w:t>
      </w:r>
    </w:p>
    <w:p w:rsidR="00302093" w:rsidRPr="00B207EC" w:rsidRDefault="00302093" w:rsidP="00302093">
      <w:pPr>
        <w:pStyle w:val="BodyText"/>
      </w:pPr>
      <w:r w:rsidRPr="00B207EC">
        <w:t xml:space="preserve">                getMenuInflater().inflate(R.menu.create_walk, menu);</w:t>
      </w:r>
    </w:p>
    <w:p w:rsidR="00302093" w:rsidRPr="00B207EC" w:rsidRDefault="00302093" w:rsidP="00302093">
      <w:pPr>
        <w:pStyle w:val="BodyText"/>
      </w:pPr>
      <w:r w:rsidRPr="00B207EC">
        <w:t xml:space="preserve">                return true;</w:t>
      </w:r>
    </w:p>
    <w:p w:rsidR="00302093" w:rsidRPr="00B207EC" w:rsidRDefault="00302093" w:rsidP="00302093">
      <w:pPr>
        <w:pStyle w:val="BodyText"/>
      </w:pPr>
      <w:r w:rsidRPr="00B207EC">
        <w:t xml:space="preserve">        }</w:t>
      </w:r>
    </w:p>
    <w:p w:rsidR="00302093" w:rsidRPr="00B207EC" w:rsidRDefault="00302093" w:rsidP="00302093">
      <w:pPr>
        <w:pStyle w:val="BodyText"/>
      </w:pPr>
    </w:p>
    <w:p w:rsidR="00302093" w:rsidRPr="00B207EC" w:rsidRDefault="00302093" w:rsidP="00302093">
      <w:pPr>
        <w:pStyle w:val="BodyText"/>
      </w:pPr>
    </w:p>
    <w:p w:rsidR="00302093" w:rsidRPr="00B207EC" w:rsidRDefault="00302093" w:rsidP="00302093">
      <w:pPr>
        <w:pStyle w:val="BodyText"/>
      </w:pPr>
      <w:r w:rsidRPr="00B207EC">
        <w:t xml:space="preserve">        public String getWalkTitleText() {</w:t>
      </w:r>
    </w:p>
    <w:p w:rsidR="00302093" w:rsidRPr="00B207EC" w:rsidRDefault="00302093" w:rsidP="00302093">
      <w:pPr>
        <w:pStyle w:val="BodyText"/>
      </w:pPr>
    </w:p>
    <w:p w:rsidR="00302093" w:rsidRPr="00B207EC" w:rsidRDefault="00302093" w:rsidP="00302093">
      <w:pPr>
        <w:pStyle w:val="BodyText"/>
      </w:pPr>
      <w:r w:rsidRPr="00B207EC">
        <w:t xml:space="preserve"> //</w:t>
      </w:r>
      <w:r w:rsidR="00991BAC">
        <w:t xml:space="preserve"> </w:t>
      </w:r>
      <w:r w:rsidRPr="00B207EC">
        <w:t>The name of the walk is returned in the form of a String.</w:t>
      </w:r>
    </w:p>
    <w:p w:rsidR="00302093" w:rsidRPr="00B207EC" w:rsidRDefault="00302093" w:rsidP="00302093">
      <w:pPr>
        <w:pStyle w:val="BodyText"/>
      </w:pPr>
      <w:r w:rsidRPr="00B207EC">
        <w:t xml:space="preserve">                return "DEFAULT VALUE";</w:t>
      </w:r>
    </w:p>
    <w:p w:rsidR="00302093" w:rsidRPr="00B207EC" w:rsidRDefault="00302093" w:rsidP="00302093">
      <w:pPr>
        <w:pStyle w:val="BodyText"/>
      </w:pPr>
      <w:r w:rsidRPr="00B207EC">
        <w:t xml:space="preserve">        }</w:t>
      </w:r>
    </w:p>
    <w:p w:rsidR="00302093" w:rsidRPr="00B207EC" w:rsidRDefault="00302093" w:rsidP="00302093">
      <w:pPr>
        <w:pStyle w:val="BodyText"/>
      </w:pPr>
    </w:p>
    <w:p w:rsidR="00302093" w:rsidRPr="00B207EC" w:rsidRDefault="00302093" w:rsidP="00302093">
      <w:pPr>
        <w:pStyle w:val="BodyText"/>
      </w:pPr>
    </w:p>
    <w:p w:rsidR="00302093" w:rsidRPr="00B207EC" w:rsidRDefault="00302093" w:rsidP="00302093">
      <w:pPr>
        <w:pStyle w:val="BodyText"/>
      </w:pPr>
    </w:p>
    <w:p w:rsidR="00302093" w:rsidRPr="00B207EC" w:rsidRDefault="00302093" w:rsidP="00302093">
      <w:pPr>
        <w:pStyle w:val="BodyText"/>
      </w:pPr>
      <w:r w:rsidRPr="00B207EC">
        <w:t xml:space="preserve">        public String getWalkShortDescText() {</w:t>
      </w:r>
    </w:p>
    <w:p w:rsidR="00302093" w:rsidRPr="00B207EC" w:rsidRDefault="00302093" w:rsidP="00302093">
      <w:pPr>
        <w:pStyle w:val="BodyText"/>
      </w:pPr>
    </w:p>
    <w:p w:rsidR="00302093" w:rsidRPr="00B207EC" w:rsidRDefault="00302093" w:rsidP="00302093">
      <w:pPr>
        <w:pStyle w:val="BodyText"/>
      </w:pPr>
      <w:r w:rsidRPr="00B207EC">
        <w:t xml:space="preserve">      //</w:t>
      </w:r>
      <w:r w:rsidR="00991BAC">
        <w:t xml:space="preserve"> </w:t>
      </w:r>
      <w:r w:rsidRPr="00B207EC">
        <w:t>the short description is returned in the form of a String.</w:t>
      </w:r>
    </w:p>
    <w:p w:rsidR="00302093" w:rsidRPr="00B207EC" w:rsidRDefault="00302093" w:rsidP="00302093">
      <w:pPr>
        <w:pStyle w:val="BodyText"/>
      </w:pPr>
      <w:r w:rsidRPr="00B207EC">
        <w:t xml:space="preserve">                return "DEFAULT VALUE";</w:t>
      </w:r>
    </w:p>
    <w:p w:rsidR="00302093" w:rsidRPr="00B207EC" w:rsidRDefault="00302093" w:rsidP="00302093">
      <w:pPr>
        <w:pStyle w:val="BodyText"/>
      </w:pPr>
      <w:r w:rsidRPr="00B207EC">
        <w:t xml:space="preserve">        }</w:t>
      </w:r>
    </w:p>
    <w:p w:rsidR="00302093" w:rsidRPr="00B207EC" w:rsidRDefault="00302093" w:rsidP="00302093">
      <w:pPr>
        <w:pStyle w:val="BodyText"/>
      </w:pPr>
    </w:p>
    <w:p w:rsidR="00302093" w:rsidRPr="00B207EC" w:rsidRDefault="00302093" w:rsidP="00302093">
      <w:pPr>
        <w:pStyle w:val="BodyText"/>
      </w:pPr>
      <w:r w:rsidRPr="00B207EC">
        <w:t xml:space="preserve">        public String getWalkLongDescext() {</w:t>
      </w:r>
    </w:p>
    <w:p w:rsidR="00302093" w:rsidRPr="00B207EC" w:rsidRDefault="00302093" w:rsidP="00302093">
      <w:pPr>
        <w:pStyle w:val="BodyText"/>
      </w:pPr>
    </w:p>
    <w:p w:rsidR="00302093" w:rsidRPr="00B207EC" w:rsidRDefault="00302093" w:rsidP="00302093">
      <w:pPr>
        <w:pStyle w:val="BodyText"/>
      </w:pPr>
      <w:r w:rsidRPr="00B207EC">
        <w:t xml:space="preserve">        //</w:t>
      </w:r>
      <w:r w:rsidR="00991BAC">
        <w:t xml:space="preserve"> </w:t>
      </w:r>
      <w:r w:rsidRPr="00B207EC">
        <w:t>the long description is returned in the form of a String.</w:t>
      </w:r>
    </w:p>
    <w:p w:rsidR="00302093" w:rsidRPr="00B207EC" w:rsidRDefault="00302093" w:rsidP="00302093">
      <w:pPr>
        <w:pStyle w:val="BodyText"/>
      </w:pPr>
      <w:r w:rsidRPr="00B207EC">
        <w:t xml:space="preserve">                return "DEFAULT VALUE";</w:t>
      </w:r>
    </w:p>
    <w:p w:rsidR="00302093" w:rsidRPr="00B207EC" w:rsidRDefault="00302093" w:rsidP="00302093">
      <w:pPr>
        <w:pStyle w:val="BodyText"/>
      </w:pPr>
      <w:r w:rsidRPr="00B207EC">
        <w:t xml:space="preserve">        }</w:t>
      </w:r>
    </w:p>
    <w:p w:rsidR="00302093" w:rsidRPr="00B207EC" w:rsidRDefault="00302093" w:rsidP="00302093">
      <w:pPr>
        <w:pStyle w:val="BodyText"/>
      </w:pPr>
      <w:r w:rsidRPr="00B207EC">
        <w:t>}</w:t>
      </w:r>
    </w:p>
    <w:p w:rsidR="00302093" w:rsidRPr="00B207EC" w:rsidRDefault="00302093" w:rsidP="00302093">
      <w:pPr>
        <w:pStyle w:val="BodyText"/>
      </w:pPr>
      <w:r w:rsidRPr="00B207EC">
        <w:rPr>
          <w:b/>
          <w:bCs/>
        </w:rPr>
        <w:t>4.5 Class Interface for EditWalksInfoActivity</w:t>
      </w:r>
    </w:p>
    <w:p w:rsidR="00302093" w:rsidRPr="00B207EC" w:rsidRDefault="00302093" w:rsidP="00302093">
      <w:pPr>
        <w:pStyle w:val="BodyText"/>
      </w:pPr>
      <w:r w:rsidRPr="00B207EC">
        <w:t>//this class displays the edit walk screen, allowing the user to modify the title, short description and long description for the current walk.</w:t>
      </w:r>
    </w:p>
    <w:p w:rsidR="00302093" w:rsidRPr="00B207EC" w:rsidRDefault="00302093" w:rsidP="00302093">
      <w:pPr>
        <w:pStyle w:val="BodyText"/>
        <w:rPr>
          <w:lang w:val="fr-FR"/>
        </w:rPr>
      </w:pPr>
      <w:r w:rsidRPr="00B207EC">
        <w:rPr>
          <w:lang w:val="fr-FR"/>
        </w:rPr>
        <w:t>import android.os.Bundle;</w:t>
      </w:r>
    </w:p>
    <w:p w:rsidR="00302093" w:rsidRPr="00B207EC" w:rsidRDefault="00302093" w:rsidP="00302093">
      <w:pPr>
        <w:pStyle w:val="BodyText"/>
        <w:rPr>
          <w:lang w:val="fr-FR"/>
        </w:rPr>
      </w:pPr>
      <w:r w:rsidRPr="00B207EC">
        <w:rPr>
          <w:lang w:val="fr-FR"/>
        </w:rPr>
        <w:t>import android.app.Activity;</w:t>
      </w:r>
    </w:p>
    <w:p w:rsidR="00302093" w:rsidRPr="00B207EC" w:rsidRDefault="00302093" w:rsidP="00302093">
      <w:pPr>
        <w:pStyle w:val="BodyText"/>
      </w:pPr>
      <w:r w:rsidRPr="00B207EC">
        <w:t>import android.view.Menu;</w:t>
      </w:r>
    </w:p>
    <w:p w:rsidR="00302093" w:rsidRPr="00B207EC" w:rsidRDefault="00302093" w:rsidP="00302093">
      <w:pPr>
        <w:pStyle w:val="BodyText"/>
      </w:pPr>
    </w:p>
    <w:p w:rsidR="00302093" w:rsidRPr="00B207EC" w:rsidRDefault="00302093" w:rsidP="00302093">
      <w:pPr>
        <w:pStyle w:val="BodyText"/>
      </w:pPr>
      <w:r w:rsidRPr="00B207EC">
        <w:t>public class EditWalksInfoActivity extends Activity {</w:t>
      </w:r>
    </w:p>
    <w:p w:rsidR="00302093" w:rsidRPr="00B207EC" w:rsidRDefault="00302093" w:rsidP="00302093">
      <w:pPr>
        <w:pStyle w:val="BodyText"/>
      </w:pPr>
      <w:r w:rsidRPr="00B207EC">
        <w:t>// Activity is extended in order to implement and manage multiple screens with varying methods/activities.</w:t>
      </w:r>
    </w:p>
    <w:p w:rsidR="00302093" w:rsidRPr="00B207EC" w:rsidRDefault="00302093" w:rsidP="00302093">
      <w:pPr>
        <w:pStyle w:val="BodyText"/>
      </w:pPr>
    </w:p>
    <w:p w:rsidR="00302093" w:rsidRPr="00B207EC" w:rsidRDefault="00302093" w:rsidP="00302093">
      <w:pPr>
        <w:pStyle w:val="BodyText"/>
      </w:pPr>
      <w:r w:rsidRPr="00B207EC">
        <w:t xml:space="preserve">        @Override</w:t>
      </w:r>
    </w:p>
    <w:p w:rsidR="00302093" w:rsidRPr="00B207EC" w:rsidRDefault="00302093" w:rsidP="00302093">
      <w:pPr>
        <w:pStyle w:val="BodyText"/>
      </w:pPr>
      <w:r w:rsidRPr="00B207EC">
        <w:t xml:space="preserve">        protected void onCreate(Bundle savedInstanceState) {</w:t>
      </w:r>
    </w:p>
    <w:p w:rsidR="00302093" w:rsidRPr="00B207EC" w:rsidRDefault="00302093" w:rsidP="00302093">
      <w:pPr>
        <w:pStyle w:val="BodyText"/>
      </w:pPr>
      <w:r w:rsidRPr="00B207EC">
        <w:t xml:space="preserve">            </w:t>
      </w:r>
      <w:r w:rsidR="0028766E">
        <w:tab/>
      </w:r>
      <w:r w:rsidRPr="00B207EC">
        <w:t xml:space="preserve"> /* Creates an activity using the Activity super class</w:t>
      </w:r>
    </w:p>
    <w:p w:rsidR="00302093" w:rsidRPr="00B207EC" w:rsidRDefault="00302093" w:rsidP="00302093">
      <w:pPr>
        <w:pStyle w:val="BodyText"/>
      </w:pPr>
      <w:r w:rsidRPr="00B207EC">
        <w:t xml:space="preserve">      </w:t>
      </w:r>
      <w:r w:rsidR="0028766E">
        <w:tab/>
      </w:r>
      <w:r w:rsidRPr="00B207EC">
        <w:t>*  The screen is then set to display the “edit walk activity” interface.</w:t>
      </w:r>
    </w:p>
    <w:p w:rsidR="00302093" w:rsidRPr="00B207EC" w:rsidRDefault="00302093" w:rsidP="00302093">
      <w:pPr>
        <w:pStyle w:val="BodyText"/>
      </w:pPr>
      <w:r w:rsidRPr="00B207EC">
        <w:t xml:space="preserve">  </w:t>
      </w:r>
      <w:r w:rsidR="0028766E">
        <w:tab/>
      </w:r>
      <w:r w:rsidRPr="00B207EC">
        <w:t>*/</w:t>
      </w:r>
    </w:p>
    <w:p w:rsidR="00302093" w:rsidRPr="00B207EC" w:rsidRDefault="00302093" w:rsidP="00302093">
      <w:pPr>
        <w:pStyle w:val="BodyText"/>
      </w:pPr>
      <w:r w:rsidRPr="00B207EC">
        <w:t xml:space="preserve">        }</w:t>
      </w:r>
    </w:p>
    <w:p w:rsidR="00302093" w:rsidRPr="00B207EC" w:rsidRDefault="00302093" w:rsidP="00302093">
      <w:pPr>
        <w:pStyle w:val="BodyText"/>
      </w:pPr>
    </w:p>
    <w:p w:rsidR="00302093" w:rsidRPr="00B207EC" w:rsidRDefault="00302093" w:rsidP="00302093">
      <w:pPr>
        <w:pStyle w:val="BodyText"/>
      </w:pPr>
      <w:r w:rsidRPr="00B207EC">
        <w:t xml:space="preserve">        @Override</w:t>
      </w:r>
    </w:p>
    <w:p w:rsidR="00302093" w:rsidRPr="00B207EC" w:rsidRDefault="00302093" w:rsidP="00302093">
      <w:pPr>
        <w:pStyle w:val="BodyText"/>
      </w:pPr>
      <w:r w:rsidRPr="00B207EC">
        <w:t xml:space="preserve">        public boolean onCreateOptionsMenu(Menu menu) {</w:t>
      </w:r>
    </w:p>
    <w:p w:rsidR="00302093" w:rsidRPr="00B207EC" w:rsidRDefault="00302093" w:rsidP="00302093">
      <w:pPr>
        <w:pStyle w:val="BodyText"/>
      </w:pPr>
      <w:r w:rsidRPr="00B207EC">
        <w:t xml:space="preserve">                // Inflate the menu; this adds items to the action bar if it is present based on the current interface.</w:t>
      </w:r>
    </w:p>
    <w:p w:rsidR="00302093" w:rsidRPr="00B207EC" w:rsidRDefault="00302093" w:rsidP="00302093">
      <w:pPr>
        <w:pStyle w:val="BodyText"/>
      </w:pPr>
      <w:r w:rsidRPr="00B207EC">
        <w:t xml:space="preserve">                getMenuInflater().inflate(R.menu.edit_walks_info, menu);</w:t>
      </w:r>
    </w:p>
    <w:p w:rsidR="00302093" w:rsidRPr="00B207EC" w:rsidRDefault="00302093" w:rsidP="00302093">
      <w:pPr>
        <w:pStyle w:val="BodyText"/>
      </w:pPr>
      <w:r w:rsidRPr="00B207EC">
        <w:t xml:space="preserve">                return true;</w:t>
      </w:r>
    </w:p>
    <w:p w:rsidR="00302093" w:rsidRPr="00B207EC" w:rsidRDefault="00302093" w:rsidP="00302093">
      <w:pPr>
        <w:pStyle w:val="BodyText"/>
      </w:pPr>
      <w:r w:rsidRPr="00B207EC">
        <w:t xml:space="preserve">        }</w:t>
      </w:r>
    </w:p>
    <w:p w:rsidR="00302093" w:rsidRPr="00B207EC" w:rsidRDefault="00302093" w:rsidP="00302093">
      <w:pPr>
        <w:pStyle w:val="BodyText"/>
      </w:pPr>
      <w:r w:rsidRPr="00B207EC">
        <w:t xml:space="preserve">        </w:t>
      </w:r>
    </w:p>
    <w:p w:rsidR="00302093" w:rsidRPr="00B207EC" w:rsidRDefault="00302093" w:rsidP="00302093">
      <w:pPr>
        <w:pStyle w:val="BodyText"/>
      </w:pPr>
      <w:r w:rsidRPr="00B207EC">
        <w:t xml:space="preserve">        public String getWalkTitleText() {</w:t>
      </w:r>
    </w:p>
    <w:p w:rsidR="00302093" w:rsidRPr="00B207EC" w:rsidRDefault="00302093" w:rsidP="00302093">
      <w:pPr>
        <w:pStyle w:val="BodyText"/>
      </w:pPr>
      <w:r w:rsidRPr="00B207EC">
        <w:t xml:space="preserve">   //</w:t>
      </w:r>
      <w:r w:rsidR="00991BAC">
        <w:t xml:space="preserve"> </w:t>
      </w:r>
      <w:r w:rsidRPr="00B207EC">
        <w:t>the walk title is returned in the form of a String.</w:t>
      </w:r>
    </w:p>
    <w:p w:rsidR="00302093" w:rsidRPr="00B207EC" w:rsidRDefault="00302093" w:rsidP="00302093">
      <w:pPr>
        <w:pStyle w:val="BodyText"/>
      </w:pPr>
      <w:r w:rsidRPr="00B207EC">
        <w:t xml:space="preserve">                return "DEFAULT VALUE";</w:t>
      </w:r>
    </w:p>
    <w:p w:rsidR="00302093" w:rsidRPr="00B207EC" w:rsidRDefault="00302093" w:rsidP="00302093">
      <w:pPr>
        <w:pStyle w:val="BodyText"/>
      </w:pPr>
      <w:r w:rsidRPr="00B207EC">
        <w:lastRenderedPageBreak/>
        <w:t xml:space="preserve">        }</w:t>
      </w:r>
    </w:p>
    <w:p w:rsidR="00302093" w:rsidRPr="00B207EC" w:rsidRDefault="00302093" w:rsidP="00302093">
      <w:pPr>
        <w:pStyle w:val="BodyText"/>
      </w:pPr>
    </w:p>
    <w:p w:rsidR="00302093" w:rsidRPr="00B207EC" w:rsidRDefault="00302093" w:rsidP="00302093">
      <w:pPr>
        <w:pStyle w:val="BodyText"/>
      </w:pPr>
      <w:r w:rsidRPr="00B207EC">
        <w:t xml:space="preserve">        public String getWalkShortDescText() {</w:t>
      </w:r>
    </w:p>
    <w:p w:rsidR="00302093" w:rsidRPr="00B207EC" w:rsidRDefault="00302093" w:rsidP="00302093">
      <w:pPr>
        <w:pStyle w:val="BodyText"/>
      </w:pPr>
      <w:r w:rsidRPr="00B207EC">
        <w:t xml:space="preserve">  //the short description of the walk is returned in the form of a String.</w:t>
      </w:r>
    </w:p>
    <w:p w:rsidR="00302093" w:rsidRPr="00B207EC" w:rsidRDefault="00302093" w:rsidP="00302093">
      <w:pPr>
        <w:pStyle w:val="BodyText"/>
      </w:pPr>
      <w:r w:rsidRPr="00B207EC">
        <w:t xml:space="preserve">                return "DEFAULT VALUE";</w:t>
      </w:r>
    </w:p>
    <w:p w:rsidR="00302093" w:rsidRPr="00B207EC" w:rsidRDefault="00302093" w:rsidP="00302093">
      <w:pPr>
        <w:pStyle w:val="BodyText"/>
      </w:pPr>
      <w:r w:rsidRPr="00B207EC">
        <w:t xml:space="preserve">        }</w:t>
      </w:r>
    </w:p>
    <w:p w:rsidR="00302093" w:rsidRPr="00B207EC" w:rsidRDefault="00302093" w:rsidP="00302093">
      <w:pPr>
        <w:pStyle w:val="BodyText"/>
      </w:pPr>
    </w:p>
    <w:p w:rsidR="00302093" w:rsidRPr="00B207EC" w:rsidRDefault="00302093" w:rsidP="00302093">
      <w:pPr>
        <w:pStyle w:val="BodyText"/>
      </w:pPr>
      <w:r w:rsidRPr="00B207EC">
        <w:t xml:space="preserve">        public String getWalkLongDescext() {</w:t>
      </w:r>
    </w:p>
    <w:p w:rsidR="00302093" w:rsidRPr="00B207EC" w:rsidRDefault="00302093" w:rsidP="00302093">
      <w:pPr>
        <w:pStyle w:val="BodyText"/>
      </w:pPr>
      <w:r w:rsidRPr="00B207EC">
        <w:t xml:space="preserve">      //</w:t>
      </w:r>
      <w:r w:rsidR="00991BAC">
        <w:t xml:space="preserve"> </w:t>
      </w:r>
      <w:r w:rsidRPr="00B207EC">
        <w:t>the long description of the walk is returned in the form of a String.</w:t>
      </w:r>
    </w:p>
    <w:p w:rsidR="00302093" w:rsidRPr="00B207EC" w:rsidRDefault="00302093" w:rsidP="00302093">
      <w:pPr>
        <w:pStyle w:val="BodyText"/>
      </w:pPr>
      <w:r w:rsidRPr="00B207EC">
        <w:t xml:space="preserve">                return "DEFAULT VALUE";</w:t>
      </w:r>
    </w:p>
    <w:p w:rsidR="00302093" w:rsidRPr="00B207EC" w:rsidRDefault="00302093" w:rsidP="00302093">
      <w:pPr>
        <w:pStyle w:val="BodyText"/>
      </w:pPr>
      <w:r w:rsidRPr="00B207EC">
        <w:t xml:space="preserve">        }</w:t>
      </w:r>
    </w:p>
    <w:p w:rsidR="00302093" w:rsidRPr="00B207EC" w:rsidRDefault="00302093" w:rsidP="00302093">
      <w:pPr>
        <w:pStyle w:val="BodyText"/>
      </w:pPr>
    </w:p>
    <w:p w:rsidR="00302093" w:rsidRPr="00B207EC" w:rsidRDefault="00302093" w:rsidP="00302093">
      <w:pPr>
        <w:pStyle w:val="BodyText"/>
      </w:pPr>
      <w:r w:rsidRPr="00B207EC">
        <w:t>}</w:t>
      </w:r>
    </w:p>
    <w:p w:rsidR="00302093" w:rsidRPr="00B207EC" w:rsidRDefault="00302093" w:rsidP="00302093">
      <w:pPr>
        <w:pStyle w:val="BodyText"/>
      </w:pPr>
    </w:p>
    <w:p w:rsidR="00302093" w:rsidRPr="00B207EC" w:rsidRDefault="00302093" w:rsidP="00302093">
      <w:pPr>
        <w:pStyle w:val="BodyText"/>
      </w:pPr>
      <w:r w:rsidRPr="00B207EC">
        <w:rPr>
          <w:b/>
          <w:bCs/>
        </w:rPr>
        <w:t>4.6 Class Interface for HelpScreen</w:t>
      </w:r>
    </w:p>
    <w:p w:rsidR="00302093" w:rsidRPr="00B207EC" w:rsidRDefault="00302093" w:rsidP="00302093">
      <w:pPr>
        <w:pStyle w:val="BodyText"/>
      </w:pPr>
      <w:r w:rsidRPr="00B207EC">
        <w:t>//</w:t>
      </w:r>
      <w:r w:rsidR="00991BAC">
        <w:t xml:space="preserve"> </w:t>
      </w:r>
      <w:r w:rsidRPr="00B207EC">
        <w:t>this class displays the help screen, allowing the user to cycle through different tips.</w:t>
      </w:r>
    </w:p>
    <w:p w:rsidR="00302093" w:rsidRPr="00B207EC" w:rsidRDefault="00302093" w:rsidP="00302093">
      <w:pPr>
        <w:pStyle w:val="BodyText"/>
        <w:rPr>
          <w:lang w:val="fr-FR"/>
        </w:rPr>
      </w:pPr>
      <w:r w:rsidRPr="00B207EC">
        <w:rPr>
          <w:lang w:val="fr-FR"/>
        </w:rPr>
        <w:t>import android.os.Bundle;</w:t>
      </w:r>
    </w:p>
    <w:p w:rsidR="00302093" w:rsidRPr="00B207EC" w:rsidRDefault="00302093" w:rsidP="00302093">
      <w:pPr>
        <w:pStyle w:val="BodyText"/>
        <w:rPr>
          <w:lang w:val="fr-FR"/>
        </w:rPr>
      </w:pPr>
      <w:r w:rsidRPr="00B207EC">
        <w:rPr>
          <w:lang w:val="fr-FR"/>
        </w:rPr>
        <w:t>import android.app.Activity;</w:t>
      </w:r>
    </w:p>
    <w:p w:rsidR="00302093" w:rsidRPr="00B207EC" w:rsidRDefault="00302093" w:rsidP="00302093">
      <w:pPr>
        <w:pStyle w:val="BodyText"/>
      </w:pPr>
      <w:r w:rsidRPr="00B207EC">
        <w:t>import android.view.Menu;</w:t>
      </w:r>
    </w:p>
    <w:p w:rsidR="00302093" w:rsidRPr="00B207EC" w:rsidRDefault="00302093" w:rsidP="00302093">
      <w:pPr>
        <w:pStyle w:val="BodyText"/>
      </w:pPr>
    </w:p>
    <w:p w:rsidR="00302093" w:rsidRPr="00B207EC" w:rsidRDefault="00302093" w:rsidP="00302093">
      <w:pPr>
        <w:pStyle w:val="BodyText"/>
      </w:pPr>
      <w:r w:rsidRPr="00B207EC">
        <w:t>public class HelpScreen extends Activity {</w:t>
      </w:r>
    </w:p>
    <w:p w:rsidR="00302093" w:rsidRPr="00B207EC" w:rsidRDefault="00302093" w:rsidP="00302093">
      <w:pPr>
        <w:pStyle w:val="BodyText"/>
      </w:pPr>
      <w:r w:rsidRPr="00B207EC">
        <w:t>// Activity is extended in order to implement and manage multiple screens with varying methods/activities.</w:t>
      </w:r>
    </w:p>
    <w:p w:rsidR="00302093" w:rsidRPr="00B207EC" w:rsidRDefault="00302093" w:rsidP="00302093">
      <w:pPr>
        <w:pStyle w:val="BodyText"/>
      </w:pPr>
    </w:p>
    <w:p w:rsidR="00302093" w:rsidRPr="00B207EC" w:rsidRDefault="00302093" w:rsidP="00302093">
      <w:pPr>
        <w:pStyle w:val="BodyText"/>
      </w:pPr>
      <w:r w:rsidRPr="00B207EC">
        <w:t xml:space="preserve">        @Override</w:t>
      </w:r>
    </w:p>
    <w:p w:rsidR="00302093" w:rsidRPr="00B207EC" w:rsidRDefault="00302093" w:rsidP="00302093">
      <w:pPr>
        <w:pStyle w:val="BodyText"/>
      </w:pPr>
      <w:r w:rsidRPr="00B207EC">
        <w:t xml:space="preserve">        protected void onCreate(Bundle savedInstanceState) {</w:t>
      </w:r>
    </w:p>
    <w:p w:rsidR="00302093" w:rsidRPr="00B207EC" w:rsidRDefault="00302093" w:rsidP="00302093">
      <w:pPr>
        <w:pStyle w:val="BodyText"/>
      </w:pPr>
      <w:r w:rsidRPr="00B207EC">
        <w:t xml:space="preserve">             </w:t>
      </w:r>
      <w:r w:rsidR="0028766E">
        <w:tab/>
      </w:r>
      <w:r w:rsidRPr="00B207EC">
        <w:t>/* Creates an activity using the Activity super class</w:t>
      </w:r>
    </w:p>
    <w:p w:rsidR="00302093" w:rsidRPr="00B207EC" w:rsidRDefault="00302093" w:rsidP="0028766E">
      <w:pPr>
        <w:pStyle w:val="BodyText"/>
        <w:ind w:firstLine="720"/>
      </w:pPr>
      <w:r w:rsidRPr="00B207EC">
        <w:t>*  The screen is then set to display the “help screen” interface.</w:t>
      </w:r>
    </w:p>
    <w:p w:rsidR="00302093" w:rsidRPr="00B207EC" w:rsidRDefault="00302093" w:rsidP="00302093">
      <w:pPr>
        <w:pStyle w:val="BodyText"/>
      </w:pPr>
      <w:r w:rsidRPr="00B207EC">
        <w:t xml:space="preserve">  </w:t>
      </w:r>
      <w:r w:rsidR="0028766E">
        <w:tab/>
      </w:r>
      <w:r w:rsidRPr="00B207EC">
        <w:t>*/</w:t>
      </w:r>
    </w:p>
    <w:p w:rsidR="00302093" w:rsidRPr="00B207EC" w:rsidRDefault="00302093" w:rsidP="00302093">
      <w:pPr>
        <w:pStyle w:val="BodyText"/>
      </w:pPr>
      <w:r w:rsidRPr="00B207EC">
        <w:t xml:space="preserve">        }</w:t>
      </w:r>
    </w:p>
    <w:p w:rsidR="00302093" w:rsidRPr="00B207EC" w:rsidRDefault="00302093" w:rsidP="00302093">
      <w:pPr>
        <w:pStyle w:val="BodyText"/>
      </w:pPr>
    </w:p>
    <w:p w:rsidR="00302093" w:rsidRPr="00B207EC" w:rsidRDefault="00302093" w:rsidP="00302093">
      <w:pPr>
        <w:pStyle w:val="BodyText"/>
      </w:pPr>
      <w:r w:rsidRPr="00B207EC">
        <w:t xml:space="preserve">        @Override</w:t>
      </w:r>
    </w:p>
    <w:p w:rsidR="00302093" w:rsidRPr="00B207EC" w:rsidRDefault="00302093" w:rsidP="00302093">
      <w:pPr>
        <w:pStyle w:val="BodyText"/>
      </w:pPr>
      <w:r w:rsidRPr="00B207EC">
        <w:t xml:space="preserve">        public boolean onCreateOptionsMenu(Menu menu) {</w:t>
      </w:r>
    </w:p>
    <w:p w:rsidR="00302093" w:rsidRPr="00B207EC" w:rsidRDefault="00302093" w:rsidP="00302093">
      <w:pPr>
        <w:pStyle w:val="BodyText"/>
      </w:pPr>
      <w:r w:rsidRPr="00B207EC">
        <w:t xml:space="preserve">                // Inflate the menu; this adds items to the action bar if it is present based on the current interface.</w:t>
      </w:r>
    </w:p>
    <w:p w:rsidR="00302093" w:rsidRPr="00B207EC" w:rsidRDefault="00302093" w:rsidP="00302093">
      <w:pPr>
        <w:pStyle w:val="BodyText"/>
      </w:pPr>
      <w:r w:rsidRPr="00B207EC">
        <w:t xml:space="preserve">                getMenuInflater().inflate(R.menu.help_screen, menu);</w:t>
      </w:r>
    </w:p>
    <w:p w:rsidR="00302093" w:rsidRPr="00B207EC" w:rsidRDefault="00302093" w:rsidP="00302093">
      <w:pPr>
        <w:pStyle w:val="BodyText"/>
      </w:pPr>
      <w:r w:rsidRPr="00B207EC">
        <w:t xml:space="preserve">                return true;</w:t>
      </w:r>
    </w:p>
    <w:p w:rsidR="00302093" w:rsidRPr="00B207EC" w:rsidRDefault="00302093" w:rsidP="00302093">
      <w:pPr>
        <w:pStyle w:val="BodyText"/>
      </w:pPr>
      <w:r w:rsidRPr="00B207EC">
        <w:t xml:space="preserve">        }</w:t>
      </w:r>
    </w:p>
    <w:p w:rsidR="00302093" w:rsidRPr="00B207EC" w:rsidRDefault="00302093" w:rsidP="00302093">
      <w:pPr>
        <w:pStyle w:val="BodyText"/>
      </w:pPr>
    </w:p>
    <w:p w:rsidR="00302093" w:rsidRPr="00B207EC" w:rsidRDefault="00302093" w:rsidP="00302093">
      <w:pPr>
        <w:pStyle w:val="BodyText"/>
      </w:pPr>
      <w:r w:rsidRPr="00B207EC">
        <w:t xml:space="preserve">        public void switchToNextHelpText() {</w:t>
      </w:r>
    </w:p>
    <w:p w:rsidR="00302093" w:rsidRPr="00B207EC" w:rsidRDefault="00302093" w:rsidP="00302093">
      <w:pPr>
        <w:pStyle w:val="BodyText"/>
      </w:pPr>
      <w:r w:rsidRPr="00B207EC">
        <w:t xml:space="preserve">    //changes the help displayed on the screen to the next help tip/advice.</w:t>
      </w:r>
    </w:p>
    <w:p w:rsidR="00302093" w:rsidRPr="00B207EC" w:rsidRDefault="00302093" w:rsidP="00302093">
      <w:pPr>
        <w:pStyle w:val="BodyText"/>
      </w:pPr>
    </w:p>
    <w:p w:rsidR="00302093" w:rsidRPr="00B207EC" w:rsidRDefault="00302093" w:rsidP="00302093">
      <w:pPr>
        <w:pStyle w:val="BodyText"/>
      </w:pPr>
      <w:r w:rsidRPr="00B207EC">
        <w:lastRenderedPageBreak/>
        <w:t xml:space="preserve">        }</w:t>
      </w:r>
    </w:p>
    <w:p w:rsidR="00302093" w:rsidRPr="00B207EC" w:rsidRDefault="00302093" w:rsidP="00302093">
      <w:pPr>
        <w:pStyle w:val="BodyText"/>
      </w:pPr>
    </w:p>
    <w:p w:rsidR="00302093" w:rsidRPr="00B207EC" w:rsidRDefault="00302093" w:rsidP="00302093">
      <w:pPr>
        <w:pStyle w:val="BodyText"/>
      </w:pPr>
      <w:r w:rsidRPr="00B207EC">
        <w:t xml:space="preserve">        public void switchToPrevHelpText() {</w:t>
      </w:r>
    </w:p>
    <w:p w:rsidR="00302093" w:rsidRPr="00B207EC" w:rsidRDefault="00302093" w:rsidP="00302093">
      <w:pPr>
        <w:pStyle w:val="BodyText"/>
      </w:pPr>
      <w:r w:rsidRPr="00B207EC">
        <w:t xml:space="preserve">       //</w:t>
      </w:r>
      <w:r w:rsidR="00991BAC">
        <w:t xml:space="preserve"> </w:t>
      </w:r>
      <w:r w:rsidRPr="00B207EC">
        <w:t>changes the help displayed on the screen to the previous help tip/advice.</w:t>
      </w:r>
    </w:p>
    <w:p w:rsidR="00302093" w:rsidRPr="00B207EC" w:rsidRDefault="00302093" w:rsidP="00302093">
      <w:pPr>
        <w:pStyle w:val="BodyText"/>
      </w:pPr>
    </w:p>
    <w:p w:rsidR="00302093" w:rsidRPr="00B207EC" w:rsidRDefault="00302093" w:rsidP="00302093">
      <w:pPr>
        <w:pStyle w:val="BodyText"/>
      </w:pPr>
      <w:r w:rsidRPr="00B207EC">
        <w:t xml:space="preserve">        }</w:t>
      </w:r>
    </w:p>
    <w:p w:rsidR="00302093" w:rsidRPr="00B207EC" w:rsidRDefault="00302093" w:rsidP="00302093">
      <w:pPr>
        <w:pStyle w:val="BodyText"/>
      </w:pPr>
    </w:p>
    <w:p w:rsidR="00302093" w:rsidRPr="00B207EC" w:rsidRDefault="00302093" w:rsidP="00302093">
      <w:pPr>
        <w:pStyle w:val="BodyText"/>
      </w:pPr>
      <w:r w:rsidRPr="00B207EC">
        <w:t xml:space="preserve">        </w:t>
      </w:r>
    </w:p>
    <w:p w:rsidR="00302093" w:rsidRPr="00B207EC" w:rsidRDefault="00302093" w:rsidP="00302093">
      <w:pPr>
        <w:pStyle w:val="BodyText"/>
      </w:pPr>
      <w:r w:rsidRPr="00B207EC">
        <w:t xml:space="preserve">        public void returnToApplication() {</w:t>
      </w:r>
    </w:p>
    <w:p w:rsidR="00302093" w:rsidRPr="00B207EC" w:rsidRDefault="00302093" w:rsidP="00302093">
      <w:pPr>
        <w:pStyle w:val="BodyText"/>
      </w:pPr>
      <w:r w:rsidRPr="00B207EC">
        <w:t xml:space="preserve">                //</w:t>
      </w:r>
      <w:r w:rsidR="00991BAC">
        <w:t xml:space="preserve"> </w:t>
      </w:r>
      <w:r w:rsidRPr="00B207EC">
        <w:t>the user is taken back to the page that they were last on before they accessed the help page.</w:t>
      </w:r>
    </w:p>
    <w:p w:rsidR="00302093" w:rsidRPr="00B207EC" w:rsidRDefault="00302093" w:rsidP="00302093">
      <w:pPr>
        <w:pStyle w:val="BodyText"/>
      </w:pPr>
      <w:r w:rsidRPr="00B207EC">
        <w:t xml:space="preserve">                </w:t>
      </w:r>
    </w:p>
    <w:p w:rsidR="00302093" w:rsidRPr="00B207EC" w:rsidRDefault="00302093" w:rsidP="00302093">
      <w:pPr>
        <w:pStyle w:val="BodyText"/>
      </w:pPr>
      <w:r w:rsidRPr="00B207EC">
        <w:t xml:space="preserve">        }</w:t>
      </w:r>
    </w:p>
    <w:p w:rsidR="00302093" w:rsidRPr="00B207EC" w:rsidRDefault="00302093" w:rsidP="00302093">
      <w:pPr>
        <w:pStyle w:val="BodyText"/>
      </w:pPr>
    </w:p>
    <w:p w:rsidR="00302093" w:rsidRPr="00B207EC" w:rsidRDefault="00302093" w:rsidP="00302093">
      <w:pPr>
        <w:pStyle w:val="BodyText"/>
      </w:pPr>
      <w:r w:rsidRPr="00B207EC">
        <w:t>}</w:t>
      </w:r>
    </w:p>
    <w:p w:rsidR="00302093" w:rsidRPr="00B207EC" w:rsidRDefault="00302093" w:rsidP="00302093">
      <w:pPr>
        <w:pStyle w:val="BodyText"/>
      </w:pPr>
    </w:p>
    <w:p w:rsidR="00302093" w:rsidRPr="00B207EC" w:rsidRDefault="00302093" w:rsidP="00302093">
      <w:pPr>
        <w:pStyle w:val="BodyText"/>
      </w:pPr>
    </w:p>
    <w:p w:rsidR="00302093" w:rsidRPr="00B207EC" w:rsidRDefault="00302093" w:rsidP="00302093">
      <w:pPr>
        <w:pStyle w:val="BodyText"/>
      </w:pPr>
      <w:r w:rsidRPr="00B207EC">
        <w:rPr>
          <w:b/>
          <w:bCs/>
        </w:rPr>
        <w:t>4.7 Class Interface for PointOfInterest</w:t>
      </w:r>
    </w:p>
    <w:p w:rsidR="00302093" w:rsidRPr="00B207EC" w:rsidRDefault="00302093" w:rsidP="00302093">
      <w:pPr>
        <w:pStyle w:val="BodyText"/>
      </w:pPr>
      <w:r w:rsidRPr="00B207EC">
        <w:t>//</w:t>
      </w:r>
      <w:r w:rsidR="00991BAC">
        <w:t xml:space="preserve"> </w:t>
      </w:r>
      <w:r w:rsidRPr="00B207EC">
        <w:t>this class allows for the creation of a 'PointOfInterest' object where each object has a name, description and values for both longitude and latitude. Some of these objects also have an image.</w:t>
      </w:r>
    </w:p>
    <w:p w:rsidR="00302093" w:rsidRPr="00B207EC" w:rsidRDefault="00302093" w:rsidP="00302093">
      <w:pPr>
        <w:pStyle w:val="BodyText"/>
      </w:pPr>
      <w:r w:rsidRPr="00B207EC">
        <w:t>import android.media.Image;</w:t>
      </w:r>
    </w:p>
    <w:p w:rsidR="00302093" w:rsidRPr="00B207EC" w:rsidRDefault="00302093" w:rsidP="00302093">
      <w:pPr>
        <w:pStyle w:val="BodyText"/>
      </w:pPr>
    </w:p>
    <w:p w:rsidR="00302093" w:rsidRPr="00B207EC" w:rsidRDefault="00302093" w:rsidP="00302093">
      <w:pPr>
        <w:pStyle w:val="BodyText"/>
      </w:pPr>
      <w:r w:rsidRPr="00B207EC">
        <w:t>public class PointOfInterest {</w:t>
      </w:r>
    </w:p>
    <w:p w:rsidR="00302093" w:rsidRPr="00B207EC" w:rsidRDefault="00302093" w:rsidP="00302093">
      <w:pPr>
        <w:pStyle w:val="BodyText"/>
      </w:pPr>
    </w:p>
    <w:p w:rsidR="00302093" w:rsidRPr="00B207EC" w:rsidRDefault="00302093" w:rsidP="00302093">
      <w:pPr>
        <w:pStyle w:val="BodyText"/>
      </w:pPr>
    </w:p>
    <w:p w:rsidR="00302093" w:rsidRPr="00B207EC" w:rsidRDefault="00302093" w:rsidP="00302093">
      <w:pPr>
        <w:pStyle w:val="BodyText"/>
      </w:pPr>
      <w:r w:rsidRPr="00B207EC">
        <w:t xml:space="preserve">        private String name, description;</w:t>
      </w:r>
    </w:p>
    <w:p w:rsidR="00302093" w:rsidRPr="00B207EC" w:rsidRDefault="00302093" w:rsidP="00302093">
      <w:pPr>
        <w:pStyle w:val="BodyText"/>
        <w:rPr>
          <w:lang w:val="fr-FR"/>
        </w:rPr>
      </w:pPr>
      <w:r w:rsidRPr="00B207EC">
        <w:t xml:space="preserve">        </w:t>
      </w:r>
      <w:r w:rsidR="00D1730A">
        <w:rPr>
          <w:lang w:val="fr-FR"/>
        </w:rPr>
        <w:t>private double longitude, la</w:t>
      </w:r>
      <w:r w:rsidRPr="00B207EC">
        <w:rPr>
          <w:lang w:val="fr-FR"/>
        </w:rPr>
        <w:t>titude;</w:t>
      </w:r>
    </w:p>
    <w:p w:rsidR="00302093" w:rsidRPr="00B207EC" w:rsidRDefault="00302093" w:rsidP="00302093">
      <w:pPr>
        <w:pStyle w:val="BodyText"/>
        <w:rPr>
          <w:lang w:val="fr-FR"/>
        </w:rPr>
      </w:pPr>
      <w:r w:rsidRPr="00B207EC">
        <w:rPr>
          <w:lang w:val="fr-FR"/>
        </w:rPr>
        <w:t xml:space="preserve">        private Image image;</w:t>
      </w:r>
    </w:p>
    <w:p w:rsidR="00302093" w:rsidRPr="00B207EC" w:rsidRDefault="00302093" w:rsidP="00302093">
      <w:pPr>
        <w:pStyle w:val="BodyText"/>
        <w:rPr>
          <w:lang w:val="fr-FR"/>
        </w:rPr>
      </w:pPr>
    </w:p>
    <w:p w:rsidR="00302093" w:rsidRPr="00B207EC" w:rsidRDefault="00302093" w:rsidP="00302093">
      <w:pPr>
        <w:pStyle w:val="BodyText"/>
      </w:pPr>
      <w:r w:rsidRPr="00B207EC">
        <w:rPr>
          <w:lang w:val="fr-FR"/>
        </w:rPr>
        <w:t xml:space="preserve">        </w:t>
      </w:r>
      <w:r w:rsidRPr="00B207EC">
        <w:t>public PointOfInterest(String name, String descripti</w:t>
      </w:r>
      <w:r w:rsidR="00D1730A">
        <w:t>on, double longitude, double la</w:t>
      </w:r>
      <w:r w:rsidRPr="00B207EC">
        <w:t>titude) {</w:t>
      </w:r>
    </w:p>
    <w:p w:rsidR="00302093" w:rsidRPr="00B207EC" w:rsidRDefault="00302093" w:rsidP="00302093">
      <w:pPr>
        <w:pStyle w:val="BodyText"/>
      </w:pPr>
    </w:p>
    <w:p w:rsidR="00302093" w:rsidRPr="00B207EC" w:rsidRDefault="00302093" w:rsidP="00302093">
      <w:pPr>
        <w:pStyle w:val="BodyText"/>
      </w:pPr>
      <w:r w:rsidRPr="00B207EC">
        <w:t xml:space="preserve">       //</w:t>
      </w:r>
      <w:r w:rsidR="00991BAC">
        <w:t xml:space="preserve"> </w:t>
      </w:r>
      <w:r w:rsidRPr="00B207EC">
        <w:t>assigns the values passed in to the method as parameters of an individual point of interest.</w:t>
      </w:r>
    </w:p>
    <w:p w:rsidR="00302093" w:rsidRPr="00B207EC" w:rsidRDefault="00302093" w:rsidP="00302093">
      <w:pPr>
        <w:pStyle w:val="BodyText"/>
      </w:pPr>
      <w:r w:rsidRPr="00B207EC">
        <w:t xml:space="preserve">                this.name = name;</w:t>
      </w:r>
    </w:p>
    <w:p w:rsidR="00302093" w:rsidRPr="00B207EC" w:rsidRDefault="00302093" w:rsidP="00302093">
      <w:pPr>
        <w:pStyle w:val="BodyText"/>
      </w:pPr>
      <w:r w:rsidRPr="00B207EC">
        <w:t xml:space="preserve">                this.description = description;</w:t>
      </w:r>
    </w:p>
    <w:p w:rsidR="00302093" w:rsidRPr="00B207EC" w:rsidRDefault="00302093" w:rsidP="00302093">
      <w:pPr>
        <w:pStyle w:val="BodyText"/>
      </w:pPr>
      <w:r w:rsidRPr="00B207EC">
        <w:t xml:space="preserve">                this.longitude = longitude;</w:t>
      </w:r>
    </w:p>
    <w:p w:rsidR="00302093" w:rsidRPr="00B207EC" w:rsidRDefault="00D1730A" w:rsidP="00302093">
      <w:pPr>
        <w:pStyle w:val="BodyText"/>
      </w:pPr>
      <w:r>
        <w:t xml:space="preserve">                this.latitude = lat</w:t>
      </w:r>
      <w:r w:rsidR="00302093" w:rsidRPr="00B207EC">
        <w:t>itude;</w:t>
      </w:r>
    </w:p>
    <w:p w:rsidR="00302093" w:rsidRPr="00B207EC" w:rsidRDefault="00302093" w:rsidP="00302093">
      <w:pPr>
        <w:pStyle w:val="BodyText"/>
      </w:pPr>
    </w:p>
    <w:p w:rsidR="00302093" w:rsidRPr="00B207EC" w:rsidRDefault="00302093" w:rsidP="00302093">
      <w:pPr>
        <w:pStyle w:val="BodyText"/>
      </w:pPr>
    </w:p>
    <w:p w:rsidR="00302093" w:rsidRPr="00B207EC" w:rsidRDefault="00302093" w:rsidP="00302093">
      <w:pPr>
        <w:pStyle w:val="BodyText"/>
      </w:pPr>
      <w:r w:rsidRPr="00B207EC">
        <w:t xml:space="preserve">        }</w:t>
      </w:r>
    </w:p>
    <w:p w:rsidR="00302093" w:rsidRPr="00B207EC" w:rsidRDefault="00302093" w:rsidP="00302093">
      <w:pPr>
        <w:pStyle w:val="BodyText"/>
      </w:pPr>
    </w:p>
    <w:p w:rsidR="00302093" w:rsidRPr="00B207EC" w:rsidRDefault="00302093" w:rsidP="00302093">
      <w:pPr>
        <w:pStyle w:val="BodyText"/>
      </w:pPr>
      <w:r w:rsidRPr="00B207EC">
        <w:t xml:space="preserve">        public void addImage(Image im){</w:t>
      </w:r>
    </w:p>
    <w:p w:rsidR="00302093" w:rsidRPr="00B207EC" w:rsidRDefault="00302093" w:rsidP="00302093">
      <w:pPr>
        <w:pStyle w:val="BodyText"/>
      </w:pPr>
      <w:r w:rsidRPr="00B207EC">
        <w:lastRenderedPageBreak/>
        <w:t xml:space="preserve">      //</w:t>
      </w:r>
      <w:r w:rsidR="00991BAC">
        <w:t xml:space="preserve"> </w:t>
      </w:r>
      <w:r w:rsidRPr="00B207EC">
        <w:t xml:space="preserve">sets the value of the image to the image passed in to the method. </w:t>
      </w:r>
    </w:p>
    <w:p w:rsidR="00302093" w:rsidRPr="00B207EC" w:rsidRDefault="00302093" w:rsidP="00302093">
      <w:pPr>
        <w:pStyle w:val="BodyText"/>
      </w:pPr>
      <w:r w:rsidRPr="00B207EC">
        <w:t xml:space="preserve">                this.image = im;</w:t>
      </w:r>
    </w:p>
    <w:p w:rsidR="00302093" w:rsidRPr="00B207EC" w:rsidRDefault="00302093" w:rsidP="00302093">
      <w:pPr>
        <w:pStyle w:val="BodyText"/>
      </w:pPr>
      <w:r w:rsidRPr="00B207EC">
        <w:t xml:space="preserve">        }</w:t>
      </w:r>
    </w:p>
    <w:p w:rsidR="00302093" w:rsidRPr="00B207EC" w:rsidRDefault="00302093" w:rsidP="00302093">
      <w:pPr>
        <w:pStyle w:val="BodyText"/>
      </w:pPr>
    </w:p>
    <w:p w:rsidR="00302093" w:rsidRPr="00B207EC" w:rsidRDefault="00302093" w:rsidP="00302093">
      <w:pPr>
        <w:pStyle w:val="BodyText"/>
      </w:pPr>
    </w:p>
    <w:p w:rsidR="00302093" w:rsidRPr="00B207EC" w:rsidRDefault="00302093" w:rsidP="00302093">
      <w:pPr>
        <w:pStyle w:val="BodyText"/>
      </w:pPr>
      <w:r w:rsidRPr="00B207EC">
        <w:t>}</w:t>
      </w:r>
    </w:p>
    <w:p w:rsidR="00302093" w:rsidRPr="00B207EC" w:rsidRDefault="00302093" w:rsidP="00302093">
      <w:pPr>
        <w:pStyle w:val="BodyText"/>
      </w:pPr>
      <w:r w:rsidRPr="00B207EC">
        <w:rPr>
          <w:b/>
          <w:bCs/>
        </w:rPr>
        <w:t>4.8 Class Interface for StartScreen</w:t>
      </w:r>
    </w:p>
    <w:p w:rsidR="00302093" w:rsidRPr="00B207EC" w:rsidRDefault="00302093" w:rsidP="00302093">
      <w:pPr>
        <w:pStyle w:val="BodyText"/>
      </w:pPr>
      <w:r w:rsidRPr="00B207EC">
        <w:t>//</w:t>
      </w:r>
      <w:r w:rsidR="006B31D5">
        <w:t xml:space="preserve"> </w:t>
      </w:r>
      <w:r w:rsidRPr="00B207EC">
        <w:t>this class displays the start screen, allowing the user to either create a walk or view the help screen</w:t>
      </w:r>
    </w:p>
    <w:p w:rsidR="00302093" w:rsidRPr="00B207EC" w:rsidRDefault="00302093" w:rsidP="00302093">
      <w:pPr>
        <w:pStyle w:val="BodyText"/>
        <w:rPr>
          <w:lang w:val="fr-FR"/>
        </w:rPr>
      </w:pPr>
      <w:r w:rsidRPr="00B207EC">
        <w:rPr>
          <w:lang w:val="fr-FR"/>
        </w:rPr>
        <w:t>import android.os.Bundle;</w:t>
      </w:r>
    </w:p>
    <w:p w:rsidR="00302093" w:rsidRPr="00B207EC" w:rsidRDefault="00302093" w:rsidP="00302093">
      <w:pPr>
        <w:pStyle w:val="BodyText"/>
        <w:rPr>
          <w:lang w:val="fr-FR"/>
        </w:rPr>
      </w:pPr>
      <w:r w:rsidRPr="00B207EC">
        <w:rPr>
          <w:lang w:val="fr-FR"/>
        </w:rPr>
        <w:t>import android.app.Activity;</w:t>
      </w:r>
    </w:p>
    <w:p w:rsidR="00302093" w:rsidRPr="00B207EC" w:rsidRDefault="00302093" w:rsidP="00302093">
      <w:pPr>
        <w:pStyle w:val="BodyText"/>
        <w:rPr>
          <w:lang w:val="fr-FR"/>
        </w:rPr>
      </w:pPr>
      <w:r w:rsidRPr="00B207EC">
        <w:rPr>
          <w:lang w:val="fr-FR"/>
        </w:rPr>
        <w:t>import android.content.Context;</w:t>
      </w:r>
    </w:p>
    <w:p w:rsidR="00302093" w:rsidRPr="00B207EC" w:rsidRDefault="00302093" w:rsidP="00302093">
      <w:pPr>
        <w:pStyle w:val="BodyText"/>
        <w:rPr>
          <w:lang w:val="fr-FR"/>
        </w:rPr>
      </w:pPr>
      <w:r w:rsidRPr="00B207EC">
        <w:rPr>
          <w:lang w:val="fr-FR"/>
        </w:rPr>
        <w:t>import android.content.Intent;</w:t>
      </w:r>
    </w:p>
    <w:p w:rsidR="00302093" w:rsidRPr="00B207EC" w:rsidRDefault="00302093" w:rsidP="00302093">
      <w:pPr>
        <w:pStyle w:val="BodyText"/>
        <w:rPr>
          <w:lang w:val="fr-FR"/>
        </w:rPr>
      </w:pPr>
      <w:r w:rsidRPr="00B207EC">
        <w:rPr>
          <w:lang w:val="fr-FR"/>
        </w:rPr>
        <w:t>import android.view.Menu;</w:t>
      </w:r>
    </w:p>
    <w:p w:rsidR="00302093" w:rsidRPr="00B207EC" w:rsidRDefault="00302093" w:rsidP="00302093">
      <w:pPr>
        <w:pStyle w:val="BodyText"/>
        <w:rPr>
          <w:lang w:val="fr-FR"/>
        </w:rPr>
      </w:pPr>
      <w:r w:rsidRPr="00B207EC">
        <w:rPr>
          <w:lang w:val="fr-FR"/>
        </w:rPr>
        <w:t>import android.view.View;</w:t>
      </w:r>
    </w:p>
    <w:p w:rsidR="00302093" w:rsidRPr="00B207EC" w:rsidRDefault="00302093" w:rsidP="00302093">
      <w:pPr>
        <w:pStyle w:val="BodyText"/>
        <w:rPr>
          <w:lang w:val="fr-FR"/>
        </w:rPr>
      </w:pPr>
      <w:r w:rsidRPr="00B207EC">
        <w:rPr>
          <w:lang w:val="fr-FR"/>
        </w:rPr>
        <w:t>import android.view.View.OnClickListener;</w:t>
      </w:r>
    </w:p>
    <w:p w:rsidR="00302093" w:rsidRPr="00B207EC" w:rsidRDefault="00302093" w:rsidP="00302093">
      <w:pPr>
        <w:pStyle w:val="BodyText"/>
        <w:rPr>
          <w:lang w:val="fr-FR"/>
        </w:rPr>
      </w:pPr>
      <w:r w:rsidRPr="00B207EC">
        <w:rPr>
          <w:lang w:val="fr-FR"/>
        </w:rPr>
        <w:t>import android.widget.Button;</w:t>
      </w:r>
    </w:p>
    <w:p w:rsidR="00302093" w:rsidRPr="00B207EC" w:rsidRDefault="00302093" w:rsidP="00302093">
      <w:pPr>
        <w:pStyle w:val="BodyText"/>
        <w:rPr>
          <w:lang w:val="fr-FR"/>
        </w:rPr>
      </w:pPr>
      <w:r w:rsidRPr="00B207EC">
        <w:rPr>
          <w:lang w:val="fr-FR"/>
        </w:rPr>
        <w:t>import android.widget.ImageButton;</w:t>
      </w:r>
    </w:p>
    <w:p w:rsidR="00302093" w:rsidRPr="00B207EC" w:rsidRDefault="00302093" w:rsidP="00302093">
      <w:pPr>
        <w:pStyle w:val="BodyText"/>
        <w:rPr>
          <w:lang w:val="fr-FR"/>
        </w:rPr>
      </w:pPr>
      <w:r w:rsidRPr="00B207EC">
        <w:rPr>
          <w:lang w:val="fr-FR"/>
        </w:rPr>
        <w:t>import android.widget.Toast;</w:t>
      </w:r>
    </w:p>
    <w:p w:rsidR="00302093" w:rsidRPr="00B207EC" w:rsidRDefault="00302093" w:rsidP="00302093">
      <w:pPr>
        <w:pStyle w:val="BodyText"/>
        <w:rPr>
          <w:lang w:val="fr-FR"/>
        </w:rPr>
      </w:pPr>
    </w:p>
    <w:p w:rsidR="00302093" w:rsidRPr="00B207EC" w:rsidRDefault="00302093" w:rsidP="00302093">
      <w:pPr>
        <w:pStyle w:val="BodyText"/>
      </w:pPr>
      <w:r w:rsidRPr="00B207EC">
        <w:t>public class StartScreen extends Activity {</w:t>
      </w:r>
    </w:p>
    <w:p w:rsidR="00302093" w:rsidRPr="00B207EC" w:rsidRDefault="00302093" w:rsidP="00302093">
      <w:pPr>
        <w:pStyle w:val="BodyText"/>
      </w:pPr>
      <w:r w:rsidRPr="00B207EC">
        <w:t>// Activity is extended in order to implement and manage multiple screens with varying methods/activities.</w:t>
      </w:r>
    </w:p>
    <w:p w:rsidR="00302093" w:rsidRPr="00B207EC" w:rsidRDefault="00302093" w:rsidP="00302093">
      <w:pPr>
        <w:pStyle w:val="BodyText"/>
      </w:pPr>
    </w:p>
    <w:p w:rsidR="00302093" w:rsidRPr="00B207EC" w:rsidRDefault="00302093" w:rsidP="00302093">
      <w:pPr>
        <w:pStyle w:val="BodyText"/>
      </w:pPr>
      <w:r w:rsidRPr="00B207EC">
        <w:t xml:space="preserve">        private Button createWalkButton;</w:t>
      </w:r>
    </w:p>
    <w:p w:rsidR="00302093" w:rsidRPr="00B207EC" w:rsidRDefault="00302093" w:rsidP="00302093">
      <w:pPr>
        <w:pStyle w:val="BodyText"/>
      </w:pPr>
      <w:r w:rsidRPr="00B207EC">
        <w:t xml:space="preserve">        private ImageButton helpButton;</w:t>
      </w:r>
    </w:p>
    <w:p w:rsidR="00302093" w:rsidRPr="00B207EC" w:rsidRDefault="00302093" w:rsidP="00302093">
      <w:pPr>
        <w:pStyle w:val="BodyText"/>
      </w:pPr>
      <w:r w:rsidRPr="00B207EC">
        <w:t xml:space="preserve">        private Context context;</w:t>
      </w:r>
    </w:p>
    <w:p w:rsidR="00302093" w:rsidRPr="00B207EC" w:rsidRDefault="00302093" w:rsidP="00302093">
      <w:pPr>
        <w:pStyle w:val="BodyText"/>
      </w:pPr>
    </w:p>
    <w:p w:rsidR="00302093" w:rsidRPr="00B207EC" w:rsidRDefault="00302093" w:rsidP="00302093">
      <w:pPr>
        <w:pStyle w:val="BodyText"/>
      </w:pPr>
      <w:r w:rsidRPr="00B207EC">
        <w:t xml:space="preserve">        @Override</w:t>
      </w:r>
    </w:p>
    <w:p w:rsidR="00302093" w:rsidRPr="00B207EC" w:rsidRDefault="00302093" w:rsidP="00302093">
      <w:pPr>
        <w:pStyle w:val="BodyText"/>
      </w:pPr>
      <w:r w:rsidRPr="00B207EC">
        <w:t xml:space="preserve">        protected void onCreate(Bundle savedInstanceState) {</w:t>
      </w:r>
    </w:p>
    <w:p w:rsidR="00302093" w:rsidRPr="00B207EC" w:rsidRDefault="00302093" w:rsidP="00302093">
      <w:pPr>
        <w:pStyle w:val="BodyText"/>
      </w:pPr>
      <w:r w:rsidRPr="00B207EC">
        <w:t xml:space="preserve">               /* Creates an activity using the Activity super class</w:t>
      </w:r>
    </w:p>
    <w:p w:rsidR="00302093" w:rsidRPr="00B207EC" w:rsidRDefault="00302093" w:rsidP="00302093">
      <w:pPr>
        <w:pStyle w:val="BodyText"/>
      </w:pPr>
      <w:r w:rsidRPr="00B207EC">
        <w:t xml:space="preserve">     </w:t>
      </w:r>
      <w:r w:rsidR="0028766E">
        <w:tab/>
      </w:r>
      <w:r w:rsidRPr="00B207EC">
        <w:t>*  The screen is then set to display the “start screen” interface.</w:t>
      </w:r>
    </w:p>
    <w:p w:rsidR="00302093" w:rsidRPr="00B207EC" w:rsidRDefault="00302093" w:rsidP="00302093">
      <w:pPr>
        <w:pStyle w:val="BodyText"/>
      </w:pPr>
      <w:r w:rsidRPr="00B207EC">
        <w:t xml:space="preserve">    </w:t>
      </w:r>
      <w:r w:rsidR="0028766E">
        <w:tab/>
      </w:r>
      <w:r w:rsidRPr="00B207EC">
        <w:t xml:space="preserve">*  A help button will also be added using the addOnClickListeners() method so that the user can get         </w:t>
      </w:r>
      <w:r w:rsidR="0028766E">
        <w:tab/>
      </w:r>
      <w:r w:rsidR="0028766E" w:rsidRPr="00B207EC">
        <w:t>*</w:t>
      </w:r>
      <w:r w:rsidR="0028766E">
        <w:t xml:space="preserve">  </w:t>
      </w:r>
      <w:r w:rsidRPr="00B207EC">
        <w:t>help with anything they need in regards to the app.</w:t>
      </w:r>
    </w:p>
    <w:p w:rsidR="0028766E" w:rsidRDefault="00302093" w:rsidP="0028766E">
      <w:pPr>
        <w:pStyle w:val="BodyText"/>
        <w:ind w:left="720"/>
      </w:pPr>
      <w:r w:rsidRPr="00B207EC">
        <w:t xml:space="preserve">*  A create walk button will also be added using the addOnClickListeners() method that takes the       </w:t>
      </w:r>
    </w:p>
    <w:p w:rsidR="00302093" w:rsidRPr="00B207EC" w:rsidRDefault="00302093" w:rsidP="0028766E">
      <w:pPr>
        <w:pStyle w:val="BodyText"/>
        <w:ind w:left="720"/>
      </w:pPr>
      <w:r w:rsidRPr="00B207EC">
        <w:t>*  user to the CreateWalkActivity screen, allowing the user to create a new walk.</w:t>
      </w:r>
    </w:p>
    <w:p w:rsidR="00302093" w:rsidRPr="00B207EC" w:rsidRDefault="00302093" w:rsidP="00302093">
      <w:pPr>
        <w:pStyle w:val="BodyText"/>
      </w:pPr>
      <w:r w:rsidRPr="00B207EC">
        <w:t xml:space="preserve">  </w:t>
      </w:r>
      <w:r w:rsidR="0028766E">
        <w:tab/>
      </w:r>
      <w:r w:rsidRPr="00B207EC">
        <w:t>*/</w:t>
      </w:r>
    </w:p>
    <w:p w:rsidR="00302093" w:rsidRPr="00B207EC" w:rsidRDefault="00302093" w:rsidP="00302093">
      <w:pPr>
        <w:pStyle w:val="BodyText"/>
      </w:pPr>
    </w:p>
    <w:p w:rsidR="00302093" w:rsidRPr="00B207EC" w:rsidRDefault="00302093" w:rsidP="00302093">
      <w:pPr>
        <w:pStyle w:val="BodyText"/>
      </w:pPr>
    </w:p>
    <w:p w:rsidR="00302093" w:rsidRPr="00B207EC" w:rsidRDefault="00302093" w:rsidP="00302093">
      <w:pPr>
        <w:pStyle w:val="BodyText"/>
      </w:pPr>
      <w:r w:rsidRPr="00B207EC">
        <w:t xml:space="preserve">        }</w:t>
      </w:r>
    </w:p>
    <w:p w:rsidR="00302093" w:rsidRPr="00B207EC" w:rsidRDefault="00302093" w:rsidP="00302093">
      <w:pPr>
        <w:pStyle w:val="BodyText"/>
      </w:pPr>
    </w:p>
    <w:p w:rsidR="00302093" w:rsidRPr="00B207EC" w:rsidRDefault="00302093" w:rsidP="00302093">
      <w:pPr>
        <w:pStyle w:val="BodyText"/>
      </w:pPr>
      <w:r w:rsidRPr="00B207EC">
        <w:t xml:space="preserve">        public void addListenerOnButtons() {</w:t>
      </w:r>
    </w:p>
    <w:p w:rsidR="00302093" w:rsidRPr="00B207EC" w:rsidRDefault="00302093" w:rsidP="0028766E">
      <w:pPr>
        <w:pStyle w:val="BodyText"/>
        <w:ind w:left="720"/>
      </w:pPr>
      <w:r w:rsidRPr="00B207EC">
        <w:lastRenderedPageBreak/>
        <w:t>/*adds click functionality to the help and create walk buttons which take the user to the help           *screen</w:t>
      </w:r>
      <w:r w:rsidR="006B31D5">
        <w:t xml:space="preserve"> </w:t>
      </w:r>
      <w:r w:rsidRPr="00B207EC">
        <w:t>(HelpScreen class) and create walk screen</w:t>
      </w:r>
      <w:r w:rsidR="006B31D5">
        <w:t xml:space="preserve"> </w:t>
      </w:r>
      <w:r w:rsidRPr="00B207EC">
        <w:t>(CreateWalkActivity class) respectively.</w:t>
      </w:r>
    </w:p>
    <w:p w:rsidR="00302093" w:rsidRPr="00B207EC" w:rsidRDefault="00302093" w:rsidP="00302093">
      <w:pPr>
        <w:pStyle w:val="BodyText"/>
      </w:pPr>
      <w:r w:rsidRPr="00B207EC">
        <w:t xml:space="preserve">       </w:t>
      </w:r>
      <w:r w:rsidR="0028766E">
        <w:tab/>
      </w:r>
      <w:r w:rsidRPr="00B207EC">
        <w:t>*/</w:t>
      </w:r>
    </w:p>
    <w:p w:rsidR="00302093" w:rsidRPr="00B207EC" w:rsidRDefault="00302093" w:rsidP="00302093">
      <w:pPr>
        <w:pStyle w:val="BodyText"/>
      </w:pPr>
      <w:r w:rsidRPr="00B207EC">
        <w:t xml:space="preserve">        }</w:t>
      </w:r>
    </w:p>
    <w:p w:rsidR="00302093" w:rsidRPr="00B207EC" w:rsidRDefault="00302093" w:rsidP="00302093">
      <w:pPr>
        <w:pStyle w:val="BodyText"/>
      </w:pPr>
    </w:p>
    <w:p w:rsidR="00302093" w:rsidRPr="00B207EC" w:rsidRDefault="00302093" w:rsidP="00302093">
      <w:pPr>
        <w:pStyle w:val="BodyText"/>
      </w:pPr>
    </w:p>
    <w:p w:rsidR="00302093" w:rsidRPr="00B207EC" w:rsidRDefault="00302093" w:rsidP="00302093">
      <w:pPr>
        <w:pStyle w:val="BodyText"/>
      </w:pPr>
      <w:r w:rsidRPr="00B207EC">
        <w:t xml:space="preserve">        @Override</w:t>
      </w:r>
    </w:p>
    <w:p w:rsidR="00302093" w:rsidRPr="00B207EC" w:rsidRDefault="00302093" w:rsidP="00302093">
      <w:pPr>
        <w:pStyle w:val="BodyText"/>
      </w:pPr>
      <w:r w:rsidRPr="00B207EC">
        <w:t xml:space="preserve">        public boolean onCreateOptionsMenu(Menu menu) {</w:t>
      </w:r>
    </w:p>
    <w:p w:rsidR="00302093" w:rsidRPr="00B207EC" w:rsidRDefault="00302093" w:rsidP="00302093">
      <w:pPr>
        <w:pStyle w:val="BodyText"/>
      </w:pPr>
      <w:r w:rsidRPr="00B207EC">
        <w:t xml:space="preserve">                // Inflate the menu; this adds items to the action bar if it is present based on the current interface.</w:t>
      </w:r>
    </w:p>
    <w:p w:rsidR="00302093" w:rsidRPr="00B207EC" w:rsidRDefault="00302093" w:rsidP="00302093">
      <w:pPr>
        <w:pStyle w:val="BodyText"/>
      </w:pPr>
      <w:r w:rsidRPr="00B207EC">
        <w:t xml:space="preserve">                getMenuInflater().inflate(R.menu.start_screen, menu);</w:t>
      </w:r>
    </w:p>
    <w:p w:rsidR="00302093" w:rsidRPr="00B207EC" w:rsidRDefault="00302093" w:rsidP="00302093">
      <w:pPr>
        <w:pStyle w:val="BodyText"/>
      </w:pPr>
      <w:r w:rsidRPr="00B207EC">
        <w:t xml:space="preserve">                return true;</w:t>
      </w:r>
    </w:p>
    <w:p w:rsidR="00302093" w:rsidRPr="00B207EC" w:rsidRDefault="00302093" w:rsidP="00302093">
      <w:pPr>
        <w:pStyle w:val="BodyText"/>
      </w:pPr>
      <w:r w:rsidRPr="00B207EC">
        <w:t xml:space="preserve">        }</w:t>
      </w:r>
    </w:p>
    <w:p w:rsidR="00302093" w:rsidRPr="00B207EC" w:rsidRDefault="00302093" w:rsidP="00302093">
      <w:pPr>
        <w:pStyle w:val="BodyText"/>
      </w:pPr>
    </w:p>
    <w:p w:rsidR="00302093" w:rsidRPr="00B207EC" w:rsidRDefault="00302093" w:rsidP="00302093">
      <w:pPr>
        <w:pStyle w:val="BodyText"/>
      </w:pPr>
      <w:r w:rsidRPr="00B207EC">
        <w:t>}</w:t>
      </w:r>
    </w:p>
    <w:p w:rsidR="00302093" w:rsidRPr="00B207EC" w:rsidRDefault="00302093" w:rsidP="00302093">
      <w:pPr>
        <w:pStyle w:val="BodyText"/>
      </w:pPr>
    </w:p>
    <w:p w:rsidR="00302093" w:rsidRPr="00B207EC" w:rsidRDefault="00302093" w:rsidP="00302093">
      <w:pPr>
        <w:pStyle w:val="BodyText"/>
      </w:pPr>
      <w:r w:rsidRPr="00B207EC">
        <w:rPr>
          <w:b/>
          <w:bCs/>
        </w:rPr>
        <w:t>4.9 Class Interface for WalkRecording</w:t>
      </w:r>
    </w:p>
    <w:p w:rsidR="00302093" w:rsidRPr="00B207EC" w:rsidRDefault="00302093" w:rsidP="00302093">
      <w:pPr>
        <w:pStyle w:val="BodyText"/>
      </w:pPr>
      <w:r w:rsidRPr="00B207EC">
        <w:t>//</w:t>
      </w:r>
      <w:r w:rsidR="006B31D5">
        <w:t xml:space="preserve"> </w:t>
      </w:r>
      <w:r w:rsidRPr="00B207EC">
        <w:t>this class displays the record walk screen and allows the user to add new points of interest, access the help screen and view the current map.</w:t>
      </w:r>
    </w:p>
    <w:p w:rsidR="00302093" w:rsidRPr="00B207EC" w:rsidRDefault="00302093" w:rsidP="00302093">
      <w:pPr>
        <w:pStyle w:val="BodyText"/>
      </w:pPr>
      <w:r w:rsidRPr="00B207EC">
        <w:t>import java.util.Vector;</w:t>
      </w:r>
    </w:p>
    <w:p w:rsidR="00302093" w:rsidRPr="00B207EC" w:rsidRDefault="00302093" w:rsidP="00302093">
      <w:pPr>
        <w:pStyle w:val="BodyText"/>
      </w:pPr>
    </w:p>
    <w:p w:rsidR="00302093" w:rsidRPr="00B207EC" w:rsidRDefault="00302093" w:rsidP="00302093">
      <w:pPr>
        <w:pStyle w:val="BodyText"/>
      </w:pPr>
      <w:r w:rsidRPr="00B207EC">
        <w:t>import com.google.android.gms.maps.GoogleMap;</w:t>
      </w:r>
    </w:p>
    <w:p w:rsidR="00302093" w:rsidRPr="00B207EC" w:rsidRDefault="00302093" w:rsidP="00302093">
      <w:pPr>
        <w:pStyle w:val="BodyText"/>
      </w:pPr>
      <w:r w:rsidRPr="00B207EC">
        <w:t>import com.google.android.gms.maps.SupportMapFragment;</w:t>
      </w:r>
    </w:p>
    <w:p w:rsidR="00302093" w:rsidRPr="00B207EC" w:rsidRDefault="00302093" w:rsidP="00302093">
      <w:pPr>
        <w:pStyle w:val="BodyText"/>
      </w:pPr>
    </w:p>
    <w:p w:rsidR="00302093" w:rsidRPr="00B207EC" w:rsidRDefault="00302093" w:rsidP="00302093">
      <w:pPr>
        <w:pStyle w:val="BodyText"/>
        <w:rPr>
          <w:lang w:val="fr-FR"/>
        </w:rPr>
      </w:pPr>
      <w:r w:rsidRPr="00B207EC">
        <w:rPr>
          <w:lang w:val="fr-FR"/>
        </w:rPr>
        <w:t>import android.content.Context;</w:t>
      </w:r>
    </w:p>
    <w:p w:rsidR="00302093" w:rsidRPr="00B207EC" w:rsidRDefault="00302093" w:rsidP="00302093">
      <w:pPr>
        <w:pStyle w:val="BodyText"/>
        <w:rPr>
          <w:lang w:val="fr-FR"/>
        </w:rPr>
      </w:pPr>
      <w:r w:rsidRPr="00B207EC">
        <w:rPr>
          <w:lang w:val="fr-FR"/>
        </w:rPr>
        <w:t>import android.content.Intent;</w:t>
      </w:r>
    </w:p>
    <w:p w:rsidR="00302093" w:rsidRPr="00B207EC" w:rsidRDefault="00302093" w:rsidP="00302093">
      <w:pPr>
        <w:pStyle w:val="BodyText"/>
        <w:rPr>
          <w:lang w:val="fr-FR"/>
        </w:rPr>
      </w:pPr>
      <w:r w:rsidRPr="00B207EC">
        <w:rPr>
          <w:lang w:val="fr-FR"/>
        </w:rPr>
        <w:t>import android.os.Bundle;</w:t>
      </w:r>
    </w:p>
    <w:p w:rsidR="00302093" w:rsidRPr="00B207EC" w:rsidRDefault="00302093" w:rsidP="00302093">
      <w:pPr>
        <w:pStyle w:val="BodyText"/>
        <w:rPr>
          <w:lang w:val="fr-FR"/>
        </w:rPr>
      </w:pPr>
      <w:r w:rsidRPr="00B207EC">
        <w:rPr>
          <w:lang w:val="fr-FR"/>
        </w:rPr>
        <w:t>import android.support.v4.app.FragmentActivity;</w:t>
      </w:r>
    </w:p>
    <w:p w:rsidR="00302093" w:rsidRPr="00B207EC" w:rsidRDefault="00302093" w:rsidP="00302093">
      <w:pPr>
        <w:pStyle w:val="BodyText"/>
        <w:rPr>
          <w:lang w:val="fr-FR"/>
        </w:rPr>
      </w:pPr>
      <w:r w:rsidRPr="00B207EC">
        <w:rPr>
          <w:lang w:val="fr-FR"/>
        </w:rPr>
        <w:t>import android.view.Menu;</w:t>
      </w:r>
    </w:p>
    <w:p w:rsidR="00302093" w:rsidRPr="00B207EC" w:rsidRDefault="00302093" w:rsidP="00302093">
      <w:pPr>
        <w:pStyle w:val="BodyText"/>
        <w:rPr>
          <w:lang w:val="fr-FR"/>
        </w:rPr>
      </w:pPr>
      <w:r w:rsidRPr="00B207EC">
        <w:rPr>
          <w:lang w:val="fr-FR"/>
        </w:rPr>
        <w:t>import android.view.View;</w:t>
      </w:r>
    </w:p>
    <w:p w:rsidR="00302093" w:rsidRPr="00B207EC" w:rsidRDefault="00302093" w:rsidP="00302093">
      <w:pPr>
        <w:pStyle w:val="BodyText"/>
        <w:rPr>
          <w:lang w:val="fr-FR"/>
        </w:rPr>
      </w:pPr>
      <w:r w:rsidRPr="00B207EC">
        <w:rPr>
          <w:lang w:val="fr-FR"/>
        </w:rPr>
        <w:t>import android.view.View.OnClickListener;</w:t>
      </w:r>
    </w:p>
    <w:p w:rsidR="00302093" w:rsidRPr="00B207EC" w:rsidRDefault="00302093" w:rsidP="00302093">
      <w:pPr>
        <w:pStyle w:val="BodyText"/>
        <w:rPr>
          <w:lang w:val="fr-FR"/>
        </w:rPr>
      </w:pPr>
      <w:r w:rsidRPr="00B207EC">
        <w:rPr>
          <w:lang w:val="fr-FR"/>
        </w:rPr>
        <w:t>import android.widget.Button;</w:t>
      </w:r>
    </w:p>
    <w:p w:rsidR="00302093" w:rsidRPr="00B207EC" w:rsidRDefault="00302093" w:rsidP="00302093">
      <w:pPr>
        <w:pStyle w:val="BodyText"/>
      </w:pPr>
      <w:r w:rsidRPr="00B207EC">
        <w:t>import android.widget.ImageButton;</w:t>
      </w:r>
    </w:p>
    <w:p w:rsidR="00302093" w:rsidRPr="00B207EC" w:rsidRDefault="00302093" w:rsidP="00302093">
      <w:pPr>
        <w:pStyle w:val="BodyText"/>
      </w:pPr>
    </w:p>
    <w:p w:rsidR="00302093" w:rsidRPr="00B207EC" w:rsidRDefault="00302093" w:rsidP="00302093">
      <w:pPr>
        <w:pStyle w:val="BodyText"/>
      </w:pPr>
      <w:r w:rsidRPr="00B207EC">
        <w:t>public class WalkRecording extends FragmentActivity {</w:t>
      </w:r>
    </w:p>
    <w:p w:rsidR="00302093" w:rsidRPr="00B207EC" w:rsidRDefault="00302093" w:rsidP="00302093">
      <w:pPr>
        <w:pStyle w:val="BodyText"/>
      </w:pPr>
      <w:r w:rsidRPr="00B207EC">
        <w:t>// FragmentActivity is extended in order to implement the map where the walk will be represented.</w:t>
      </w:r>
    </w:p>
    <w:p w:rsidR="00302093" w:rsidRPr="00B207EC" w:rsidRDefault="00302093" w:rsidP="00302093">
      <w:pPr>
        <w:pStyle w:val="BodyText"/>
      </w:pPr>
    </w:p>
    <w:p w:rsidR="00302093" w:rsidRPr="00B207EC" w:rsidRDefault="00302093" w:rsidP="00302093">
      <w:pPr>
        <w:pStyle w:val="BodyText"/>
      </w:pPr>
      <w:r w:rsidRPr="00B207EC">
        <w:t xml:space="preserve">        private GoogleMap map;</w:t>
      </w:r>
    </w:p>
    <w:p w:rsidR="00302093" w:rsidRPr="00B207EC" w:rsidRDefault="00302093" w:rsidP="00302093">
      <w:pPr>
        <w:pStyle w:val="BodyText"/>
      </w:pPr>
      <w:r w:rsidRPr="00B207EC">
        <w:t xml:space="preserve">        private Context context;</w:t>
      </w:r>
    </w:p>
    <w:p w:rsidR="00302093" w:rsidRPr="00B207EC" w:rsidRDefault="00302093" w:rsidP="00302093">
      <w:pPr>
        <w:pStyle w:val="BodyText"/>
      </w:pPr>
      <w:r w:rsidRPr="00B207EC">
        <w:t xml:space="preserve">        private Button newPOIButton, uploadButton;</w:t>
      </w:r>
    </w:p>
    <w:p w:rsidR="00302093" w:rsidRPr="00B207EC" w:rsidRDefault="00302093" w:rsidP="00302093">
      <w:pPr>
        <w:pStyle w:val="BodyText"/>
      </w:pPr>
      <w:r w:rsidRPr="00B207EC">
        <w:t xml:space="preserve">        private ImageButton helpButton;</w:t>
      </w:r>
    </w:p>
    <w:p w:rsidR="00302093" w:rsidRPr="00B207EC" w:rsidRDefault="00302093" w:rsidP="00302093">
      <w:pPr>
        <w:pStyle w:val="BodyText"/>
      </w:pPr>
      <w:r w:rsidRPr="00B207EC">
        <w:lastRenderedPageBreak/>
        <w:t xml:space="preserve">        private Vector&lt;PointOfInterest&gt; pois; </w:t>
      </w:r>
    </w:p>
    <w:p w:rsidR="00302093" w:rsidRPr="00B207EC" w:rsidRDefault="00302093" w:rsidP="00302093">
      <w:pPr>
        <w:pStyle w:val="BodyText"/>
      </w:pPr>
    </w:p>
    <w:p w:rsidR="00302093" w:rsidRPr="00B207EC" w:rsidRDefault="00302093" w:rsidP="00302093">
      <w:pPr>
        <w:pStyle w:val="BodyText"/>
      </w:pPr>
      <w:r w:rsidRPr="00B207EC">
        <w:t xml:space="preserve">        @Override</w:t>
      </w:r>
    </w:p>
    <w:p w:rsidR="00302093" w:rsidRPr="00B207EC" w:rsidRDefault="00302093" w:rsidP="00302093">
      <w:pPr>
        <w:pStyle w:val="BodyText"/>
      </w:pPr>
      <w:r w:rsidRPr="00B207EC">
        <w:t xml:space="preserve">        protected void onCreate(Bundle savedInstanceState) {</w:t>
      </w:r>
    </w:p>
    <w:p w:rsidR="00302093" w:rsidRPr="00B207EC" w:rsidRDefault="00302093" w:rsidP="00302093">
      <w:pPr>
        <w:pStyle w:val="BodyText"/>
      </w:pPr>
      <w:r w:rsidRPr="00B207EC">
        <w:t xml:space="preserve">     </w:t>
      </w:r>
      <w:r w:rsidR="0028766E">
        <w:tab/>
      </w:r>
      <w:r w:rsidRPr="00B207EC">
        <w:t>/* Creates an activity using the Activity super class</w:t>
      </w:r>
    </w:p>
    <w:p w:rsidR="00302093" w:rsidRPr="00B207EC" w:rsidRDefault="00302093" w:rsidP="00302093">
      <w:pPr>
        <w:pStyle w:val="BodyText"/>
      </w:pPr>
      <w:r w:rsidRPr="00B207EC">
        <w:t xml:space="preserve"> </w:t>
      </w:r>
      <w:r w:rsidR="0028766E">
        <w:tab/>
      </w:r>
      <w:r w:rsidRPr="00B207EC">
        <w:t>*  The screen is then set to display the “create walk activity” interface.</w:t>
      </w:r>
    </w:p>
    <w:p w:rsidR="00302093" w:rsidRPr="00B207EC" w:rsidRDefault="00302093" w:rsidP="00302093">
      <w:pPr>
        <w:pStyle w:val="BodyText"/>
      </w:pPr>
      <w:r w:rsidRPr="00B207EC">
        <w:t xml:space="preserve"> </w:t>
      </w:r>
      <w:r w:rsidR="0028766E">
        <w:tab/>
      </w:r>
      <w:r w:rsidRPr="00B207EC">
        <w:t>*  The map is added to the screen using the FragmentActivity super class</w:t>
      </w:r>
    </w:p>
    <w:p w:rsidR="00302093" w:rsidRPr="00B207EC" w:rsidRDefault="00302093" w:rsidP="00302093">
      <w:pPr>
        <w:pStyle w:val="BodyText"/>
      </w:pPr>
      <w:r w:rsidRPr="00B207EC">
        <w:t xml:space="preserve">   </w:t>
      </w:r>
      <w:r w:rsidR="0028766E">
        <w:tab/>
      </w:r>
      <w:r w:rsidRPr="00B207EC">
        <w:t xml:space="preserve">*  A vector of PointOfInterest is created in order to allow for numerous points of interest allowing </w:t>
      </w:r>
    </w:p>
    <w:p w:rsidR="00302093" w:rsidRPr="00B207EC" w:rsidRDefault="00302093" w:rsidP="00302093">
      <w:pPr>
        <w:pStyle w:val="BodyText"/>
      </w:pPr>
      <w:r w:rsidRPr="00B207EC">
        <w:t xml:space="preserve">  </w:t>
      </w:r>
      <w:r w:rsidR="0028766E">
        <w:tab/>
      </w:r>
      <w:r w:rsidRPr="00B207EC">
        <w:t>*  them to be easily managed.</w:t>
      </w:r>
    </w:p>
    <w:p w:rsidR="0028766E" w:rsidRDefault="00302093" w:rsidP="00302093">
      <w:pPr>
        <w:pStyle w:val="BodyText"/>
      </w:pPr>
      <w:r w:rsidRPr="00B207EC">
        <w:t xml:space="preserve"> </w:t>
      </w:r>
      <w:r w:rsidR="0028766E">
        <w:tab/>
      </w:r>
      <w:r w:rsidRPr="00B207EC">
        <w:t xml:space="preserve">*  A help button will also be added using the addOnClickListeners() method so that the user can get    </w:t>
      </w:r>
    </w:p>
    <w:p w:rsidR="00302093" w:rsidRPr="00B207EC" w:rsidRDefault="00302093" w:rsidP="0028766E">
      <w:pPr>
        <w:pStyle w:val="BodyText"/>
        <w:ind w:firstLine="720"/>
      </w:pPr>
      <w:r w:rsidRPr="00B207EC">
        <w:t>*  help with anything they need in regards to the app.</w:t>
      </w:r>
    </w:p>
    <w:p w:rsidR="00302093" w:rsidRPr="00B207EC" w:rsidRDefault="00302093" w:rsidP="00302093">
      <w:pPr>
        <w:pStyle w:val="BodyText"/>
      </w:pPr>
      <w:r w:rsidRPr="00B207EC">
        <w:t xml:space="preserve">  </w:t>
      </w:r>
      <w:r w:rsidR="0028766E">
        <w:tab/>
      </w:r>
      <w:r w:rsidRPr="00B207EC">
        <w:t xml:space="preserve">*  A new point of interest button will also be added using the addOnClickListeners() method that </w:t>
      </w:r>
    </w:p>
    <w:p w:rsidR="00302093" w:rsidRPr="00B207EC" w:rsidRDefault="00302093" w:rsidP="00302093">
      <w:pPr>
        <w:pStyle w:val="BodyText"/>
      </w:pPr>
      <w:r w:rsidRPr="00B207EC">
        <w:t xml:space="preserve">            </w:t>
      </w:r>
      <w:r w:rsidR="0028766E">
        <w:tab/>
      </w:r>
      <w:r w:rsidRPr="00B207EC">
        <w:t>*  takes the user to the CreateNewPOIActivity screen, allowing the user to create a new walk.</w:t>
      </w:r>
    </w:p>
    <w:p w:rsidR="00302093" w:rsidRPr="00B207EC" w:rsidRDefault="00302093" w:rsidP="00302093">
      <w:pPr>
        <w:pStyle w:val="BodyText"/>
      </w:pPr>
      <w:r w:rsidRPr="00B207EC">
        <w:t xml:space="preserve">       </w:t>
      </w:r>
      <w:r w:rsidR="0028766E">
        <w:tab/>
      </w:r>
      <w:r w:rsidRPr="00B207EC">
        <w:t xml:space="preserve">* An upload button is added, allowing the user to finalise the walk and have it uploaded to </w:t>
      </w:r>
    </w:p>
    <w:p w:rsidR="00302093" w:rsidRPr="00B207EC" w:rsidRDefault="00302093" w:rsidP="00302093">
      <w:pPr>
        <w:pStyle w:val="BodyText"/>
      </w:pPr>
      <w:r w:rsidRPr="00B207EC">
        <w:t xml:space="preserve"> </w:t>
      </w:r>
      <w:r w:rsidR="0028766E">
        <w:tab/>
      </w:r>
      <w:r w:rsidRPr="00B207EC">
        <w:t>* the server by going to the ConfirmUploadActivity screen.</w:t>
      </w:r>
    </w:p>
    <w:p w:rsidR="00302093" w:rsidRPr="00B207EC" w:rsidRDefault="00302093" w:rsidP="0028766E">
      <w:pPr>
        <w:pStyle w:val="BodyText"/>
        <w:ind w:firstLine="720"/>
      </w:pPr>
      <w:r w:rsidRPr="00B207EC">
        <w:t>*/</w:t>
      </w:r>
    </w:p>
    <w:p w:rsidR="00302093" w:rsidRPr="00B207EC" w:rsidRDefault="00302093" w:rsidP="00302093">
      <w:pPr>
        <w:pStyle w:val="BodyText"/>
      </w:pPr>
      <w:r w:rsidRPr="00B207EC">
        <w:t xml:space="preserve">        </w:t>
      </w:r>
    </w:p>
    <w:p w:rsidR="00302093" w:rsidRPr="00B207EC" w:rsidRDefault="00302093" w:rsidP="00302093">
      <w:pPr>
        <w:pStyle w:val="BodyText"/>
      </w:pPr>
      <w:r w:rsidRPr="00B207EC">
        <w:t xml:space="preserve">              }</w:t>
      </w:r>
    </w:p>
    <w:p w:rsidR="00302093" w:rsidRPr="00B207EC" w:rsidRDefault="00302093" w:rsidP="00302093">
      <w:pPr>
        <w:pStyle w:val="BodyText"/>
      </w:pPr>
    </w:p>
    <w:p w:rsidR="00302093" w:rsidRPr="00B207EC" w:rsidRDefault="00302093" w:rsidP="00302093">
      <w:pPr>
        <w:pStyle w:val="BodyText"/>
      </w:pPr>
      <w:r w:rsidRPr="00B207EC">
        <w:t xml:space="preserve">        @Override</w:t>
      </w:r>
    </w:p>
    <w:p w:rsidR="00302093" w:rsidRPr="00B207EC" w:rsidRDefault="00302093" w:rsidP="00302093">
      <w:pPr>
        <w:pStyle w:val="BodyText"/>
      </w:pPr>
      <w:r w:rsidRPr="00B207EC">
        <w:t xml:space="preserve">        public boolean onCreateOptionsMenu(Menu menu) {</w:t>
      </w:r>
    </w:p>
    <w:p w:rsidR="00302093" w:rsidRPr="00B207EC" w:rsidRDefault="00302093" w:rsidP="00302093">
      <w:pPr>
        <w:pStyle w:val="BodyText"/>
      </w:pPr>
      <w:r w:rsidRPr="00B207EC">
        <w:t xml:space="preserve">                // Inflate the menu; this adds items to the action bar if it is present based on the current interface.</w:t>
      </w:r>
    </w:p>
    <w:p w:rsidR="00302093" w:rsidRPr="00B207EC" w:rsidRDefault="00302093" w:rsidP="00302093">
      <w:pPr>
        <w:pStyle w:val="BodyText"/>
      </w:pPr>
      <w:r w:rsidRPr="00B207EC">
        <w:t xml:space="preserve">                getMenuInflater().inflate(R.menu.walk_recording, menu);</w:t>
      </w:r>
    </w:p>
    <w:p w:rsidR="00302093" w:rsidRPr="00B207EC" w:rsidRDefault="00302093" w:rsidP="00302093">
      <w:pPr>
        <w:pStyle w:val="BodyText"/>
      </w:pPr>
      <w:r w:rsidRPr="00B207EC">
        <w:t xml:space="preserve">                return true;</w:t>
      </w:r>
    </w:p>
    <w:p w:rsidR="00302093" w:rsidRPr="00B207EC" w:rsidRDefault="00302093" w:rsidP="00302093">
      <w:pPr>
        <w:pStyle w:val="BodyText"/>
      </w:pPr>
      <w:r w:rsidRPr="00B207EC">
        <w:t xml:space="preserve">        }</w:t>
      </w:r>
    </w:p>
    <w:p w:rsidR="00302093" w:rsidRPr="00B207EC" w:rsidRDefault="00302093" w:rsidP="00302093">
      <w:pPr>
        <w:pStyle w:val="BodyText"/>
      </w:pPr>
    </w:p>
    <w:p w:rsidR="00302093" w:rsidRPr="00B207EC" w:rsidRDefault="00302093" w:rsidP="00302093">
      <w:pPr>
        <w:pStyle w:val="BodyText"/>
      </w:pPr>
      <w:r w:rsidRPr="00B207EC">
        <w:t xml:space="preserve">        public void addNewPointOfInterest() {</w:t>
      </w:r>
    </w:p>
    <w:p w:rsidR="00302093" w:rsidRPr="00B207EC" w:rsidRDefault="00302093" w:rsidP="00302093">
      <w:pPr>
        <w:pStyle w:val="BodyText"/>
      </w:pPr>
      <w:r w:rsidRPr="00B207EC">
        <w:t xml:space="preserve">        // adds a point of interest to the vector pois. </w:t>
      </w:r>
    </w:p>
    <w:p w:rsidR="00302093" w:rsidRPr="00B207EC" w:rsidRDefault="00302093" w:rsidP="00302093">
      <w:pPr>
        <w:pStyle w:val="BodyText"/>
      </w:pPr>
    </w:p>
    <w:p w:rsidR="00302093" w:rsidRPr="00B207EC" w:rsidRDefault="00302093" w:rsidP="00302093">
      <w:pPr>
        <w:pStyle w:val="BodyText"/>
      </w:pPr>
      <w:r w:rsidRPr="00B207EC">
        <w:t xml:space="preserve">        }</w:t>
      </w:r>
    </w:p>
    <w:p w:rsidR="00302093" w:rsidRPr="00B207EC" w:rsidRDefault="00302093" w:rsidP="00302093">
      <w:pPr>
        <w:pStyle w:val="BodyText"/>
      </w:pPr>
    </w:p>
    <w:p w:rsidR="00302093" w:rsidRPr="00B207EC" w:rsidRDefault="00302093" w:rsidP="00302093">
      <w:pPr>
        <w:pStyle w:val="BodyText"/>
      </w:pPr>
      <w:r w:rsidRPr="00B207EC">
        <w:t xml:space="preserve">        public void uploadToserver() {</w:t>
      </w:r>
    </w:p>
    <w:p w:rsidR="00302093" w:rsidRPr="00B207EC" w:rsidRDefault="00302093" w:rsidP="00302093">
      <w:pPr>
        <w:pStyle w:val="BodyText"/>
      </w:pPr>
      <w:r w:rsidRPr="00B207EC">
        <w:t xml:space="preserve">      //</w:t>
      </w:r>
      <w:r w:rsidR="006B31D5">
        <w:t xml:space="preserve"> </w:t>
      </w:r>
      <w:r w:rsidRPr="00B207EC">
        <w:t>Sends all data regarding the walk that has been created to the server</w:t>
      </w:r>
    </w:p>
    <w:p w:rsidR="00302093" w:rsidRPr="00B207EC" w:rsidRDefault="00302093" w:rsidP="00302093">
      <w:pPr>
        <w:pStyle w:val="BodyText"/>
      </w:pPr>
    </w:p>
    <w:p w:rsidR="00302093" w:rsidRPr="00B207EC" w:rsidRDefault="00302093" w:rsidP="00302093">
      <w:pPr>
        <w:pStyle w:val="BodyText"/>
      </w:pPr>
      <w:r w:rsidRPr="00B207EC">
        <w:t xml:space="preserve">        }</w:t>
      </w:r>
    </w:p>
    <w:p w:rsidR="00302093" w:rsidRPr="00B207EC" w:rsidRDefault="00302093" w:rsidP="00302093">
      <w:pPr>
        <w:pStyle w:val="BodyText"/>
      </w:pPr>
    </w:p>
    <w:p w:rsidR="00302093" w:rsidRPr="00B207EC" w:rsidRDefault="00302093" w:rsidP="00302093">
      <w:pPr>
        <w:pStyle w:val="BodyText"/>
      </w:pPr>
    </w:p>
    <w:p w:rsidR="00302093" w:rsidRPr="00B207EC" w:rsidRDefault="00302093" w:rsidP="00302093">
      <w:pPr>
        <w:pStyle w:val="BodyText"/>
      </w:pPr>
      <w:r w:rsidRPr="00B207EC">
        <w:t xml:space="preserve">        public void deleteWalk() {</w:t>
      </w:r>
    </w:p>
    <w:p w:rsidR="00302093" w:rsidRPr="00B207EC" w:rsidRDefault="00302093" w:rsidP="00302093">
      <w:pPr>
        <w:pStyle w:val="BodyText"/>
      </w:pPr>
      <w:r w:rsidRPr="00B207EC">
        <w:t xml:space="preserve">     //</w:t>
      </w:r>
      <w:r w:rsidR="006B31D5">
        <w:t xml:space="preserve"> </w:t>
      </w:r>
      <w:r w:rsidRPr="00B207EC">
        <w:t>removes all data that has been created so far and stops creating the walk</w:t>
      </w:r>
    </w:p>
    <w:p w:rsidR="00302093" w:rsidRPr="00B207EC" w:rsidRDefault="00302093" w:rsidP="00302093">
      <w:pPr>
        <w:pStyle w:val="BodyText"/>
      </w:pPr>
    </w:p>
    <w:p w:rsidR="00302093" w:rsidRPr="00B207EC" w:rsidRDefault="00302093" w:rsidP="00302093">
      <w:pPr>
        <w:pStyle w:val="BodyText"/>
      </w:pPr>
    </w:p>
    <w:p w:rsidR="00302093" w:rsidRPr="00B207EC" w:rsidRDefault="00302093" w:rsidP="00302093">
      <w:pPr>
        <w:pStyle w:val="BodyText"/>
      </w:pPr>
      <w:r w:rsidRPr="00B207EC">
        <w:t xml:space="preserve">        }</w:t>
      </w:r>
    </w:p>
    <w:p w:rsidR="00302093" w:rsidRPr="00B207EC" w:rsidRDefault="00302093" w:rsidP="00302093">
      <w:pPr>
        <w:pStyle w:val="BodyText"/>
      </w:pPr>
    </w:p>
    <w:p w:rsidR="00302093" w:rsidRPr="00B207EC" w:rsidRDefault="00302093" w:rsidP="00302093">
      <w:pPr>
        <w:pStyle w:val="BodyText"/>
      </w:pPr>
      <w:r w:rsidRPr="00B207EC">
        <w:t xml:space="preserve">        public double getLongitude() {</w:t>
      </w:r>
    </w:p>
    <w:p w:rsidR="00302093" w:rsidRPr="00B207EC" w:rsidRDefault="00302093" w:rsidP="00302093">
      <w:pPr>
        <w:pStyle w:val="BodyText"/>
      </w:pPr>
      <w:r w:rsidRPr="00B207EC">
        <w:t xml:space="preserve">      //</w:t>
      </w:r>
      <w:r w:rsidR="006B31D5">
        <w:t xml:space="preserve"> </w:t>
      </w:r>
      <w:r w:rsidRPr="00B207EC">
        <w:t>the longitude is returned to the app in the form of a double</w:t>
      </w:r>
    </w:p>
    <w:p w:rsidR="00302093" w:rsidRPr="00B207EC" w:rsidRDefault="00302093" w:rsidP="00302093">
      <w:pPr>
        <w:pStyle w:val="BodyText"/>
      </w:pPr>
      <w:r w:rsidRPr="00B207EC">
        <w:t xml:space="preserve">                return 0;</w:t>
      </w:r>
    </w:p>
    <w:p w:rsidR="00302093" w:rsidRPr="00B207EC" w:rsidRDefault="00302093" w:rsidP="00302093">
      <w:pPr>
        <w:pStyle w:val="BodyText"/>
      </w:pPr>
      <w:r w:rsidRPr="00B207EC">
        <w:t xml:space="preserve">        }</w:t>
      </w:r>
    </w:p>
    <w:p w:rsidR="00302093" w:rsidRPr="00B207EC" w:rsidRDefault="00302093" w:rsidP="00302093">
      <w:pPr>
        <w:pStyle w:val="BodyText"/>
      </w:pPr>
    </w:p>
    <w:p w:rsidR="00302093" w:rsidRPr="00B207EC" w:rsidRDefault="00D1730A" w:rsidP="00302093">
      <w:pPr>
        <w:pStyle w:val="BodyText"/>
      </w:pPr>
      <w:r>
        <w:t xml:space="preserve">        public double getLa</w:t>
      </w:r>
      <w:r w:rsidR="00302093" w:rsidRPr="00B207EC">
        <w:t>titude() {</w:t>
      </w:r>
    </w:p>
    <w:p w:rsidR="00302093" w:rsidRPr="00B207EC" w:rsidRDefault="00302093" w:rsidP="00302093">
      <w:pPr>
        <w:pStyle w:val="BodyText"/>
      </w:pPr>
      <w:r w:rsidRPr="00B207EC">
        <w:t xml:space="preserve">    //</w:t>
      </w:r>
      <w:r w:rsidR="006B31D5">
        <w:t xml:space="preserve"> </w:t>
      </w:r>
      <w:r w:rsidRPr="00B207EC">
        <w:t>the latitude is returned to the app in the form of a double</w:t>
      </w:r>
    </w:p>
    <w:p w:rsidR="00302093" w:rsidRPr="00B207EC" w:rsidRDefault="00302093" w:rsidP="00302093">
      <w:pPr>
        <w:pStyle w:val="BodyText"/>
      </w:pPr>
      <w:r w:rsidRPr="00B207EC">
        <w:t xml:space="preserve">                return 0;</w:t>
      </w:r>
    </w:p>
    <w:p w:rsidR="00302093" w:rsidRPr="00B207EC" w:rsidRDefault="00302093" w:rsidP="00302093">
      <w:pPr>
        <w:pStyle w:val="BodyText"/>
      </w:pPr>
    </w:p>
    <w:p w:rsidR="00302093" w:rsidRPr="00B207EC" w:rsidRDefault="00302093" w:rsidP="00302093">
      <w:pPr>
        <w:pStyle w:val="BodyText"/>
      </w:pPr>
      <w:r w:rsidRPr="00B207EC">
        <w:t xml:space="preserve">        }</w:t>
      </w:r>
    </w:p>
    <w:p w:rsidR="00302093" w:rsidRPr="00B207EC" w:rsidRDefault="00302093" w:rsidP="00302093">
      <w:pPr>
        <w:pStyle w:val="BodyText"/>
      </w:pPr>
    </w:p>
    <w:p w:rsidR="00302093" w:rsidRPr="00B207EC" w:rsidRDefault="00302093" w:rsidP="00302093">
      <w:pPr>
        <w:pStyle w:val="BodyText"/>
      </w:pPr>
      <w:r w:rsidRPr="00B207EC">
        <w:t>}</w:t>
      </w:r>
    </w:p>
    <w:p w:rsidR="00171A6F" w:rsidRPr="00B207EC" w:rsidRDefault="00171A6F" w:rsidP="00171A6F">
      <w:pPr>
        <w:rPr>
          <w:kern w:val="28"/>
        </w:rPr>
      </w:pPr>
      <w:bookmarkStart w:id="15" w:name="_Toc274759611"/>
    </w:p>
    <w:bookmarkEnd w:id="15"/>
    <w:p w:rsidR="004117B3" w:rsidRPr="00B207EC" w:rsidRDefault="004117B3" w:rsidP="004117B3">
      <w:pPr>
        <w:pStyle w:val="BodyText"/>
      </w:pPr>
    </w:p>
    <w:p w:rsidR="00AE1CE4" w:rsidRPr="00B207EC" w:rsidRDefault="00F44D6F" w:rsidP="00F44D6F">
      <w:pPr>
        <w:pStyle w:val="Heading1"/>
        <w:rPr>
          <w:noProof/>
          <w:lang w:eastAsia="en-GB"/>
        </w:rPr>
      </w:pPr>
      <w:bookmarkStart w:id="16" w:name="_Toc378845243"/>
      <w:r w:rsidRPr="00B207EC">
        <w:rPr>
          <w:noProof/>
          <w:lang w:eastAsia="en-GB"/>
        </w:rPr>
        <w:lastRenderedPageBreak/>
        <w:t>Detailed design</w:t>
      </w:r>
      <w:bookmarkEnd w:id="16"/>
    </w:p>
    <w:p w:rsidR="00497D29" w:rsidRPr="00B207EC" w:rsidRDefault="002B6CE7" w:rsidP="00F44D6F">
      <w:pPr>
        <w:pStyle w:val="Heading2"/>
        <w:rPr>
          <w:lang w:eastAsia="en-GB"/>
        </w:rPr>
      </w:pPr>
      <w:bookmarkStart w:id="17" w:name="_Toc373864511"/>
      <w:bookmarkStart w:id="18" w:name="_Toc373924551"/>
      <w:bookmarkStart w:id="19" w:name="_Toc373931725"/>
      <w:bookmarkStart w:id="20" w:name="_Toc378845244"/>
      <w:r w:rsidRPr="002B6CE7">
        <w:rPr>
          <w:noProof/>
          <w:lang w:eastAsia="zh-CN" w:bidi="ta-IN"/>
        </w:rPr>
        <mc:AlternateContent>
          <mc:Choice Requires="wps">
            <w:drawing>
              <wp:anchor distT="0" distB="0" distL="114300" distR="114300" simplePos="0" relativeHeight="251672576" behindDoc="0" locked="0" layoutInCell="1" allowOverlap="1" wp14:anchorId="7D17CC56" wp14:editId="1506ED3E">
                <wp:simplePos x="0" y="0"/>
                <wp:positionH relativeFrom="column">
                  <wp:posOffset>2202567</wp:posOffset>
                </wp:positionH>
                <wp:positionV relativeFrom="paragraph">
                  <wp:posOffset>563245</wp:posOffset>
                </wp:positionV>
                <wp:extent cx="2374265" cy="140398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5412AC" w:rsidRPr="002B6CE7" w:rsidRDefault="005412AC">
                            <w:pPr>
                              <w:rPr>
                                <w:b/>
                                <w:bCs/>
                                <w:sz w:val="16"/>
                                <w:szCs w:val="16"/>
                              </w:rPr>
                            </w:pPr>
                            <w:r w:rsidRPr="002B6CE7">
                              <w:rPr>
                                <w:b/>
                                <w:bCs/>
                                <w:sz w:val="16"/>
                                <w:szCs w:val="16"/>
                              </w:rPr>
                              <w:t>Sequence diagram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left:0;text-align:left;margin-left:173.45pt;margin-top:44.35pt;width:186.95pt;height:110.55pt;z-index:25167257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" stroked="f">
                <v:textbox style="mso-fit-shape-to-text:t">
                  <w:txbxContent>
                    <w:p w:rsidR="005412AC" w:rsidRPr="002B6CE7" w:rsidRDefault="005412AC">
                      <w:pPr>
                        <w:rPr>
                          <w:b/>
                          <w:bCs/>
                          <w:sz w:val="16"/>
                          <w:szCs w:val="16"/>
                        </w:rPr>
                      </w:pPr>
                      <w:r w:rsidRPr="002B6CE7">
                        <w:rPr>
                          <w:b/>
                          <w:bCs/>
                          <w:sz w:val="16"/>
                          <w:szCs w:val="16"/>
                        </w:rPr>
                        <w:t>Sequence diagram</w:t>
                      </w:r>
                    </w:p>
                  </w:txbxContent>
                </v:textbox>
              </v:shape>
            </w:pict>
          </mc:Fallback>
        </mc:AlternateContent>
      </w:r>
      <w:r w:rsidR="00290CCF" w:rsidRPr="00B207EC">
        <w:rPr>
          <w:noProof/>
          <w:lang w:eastAsia="zh-CN" w:bidi="ta-IN"/>
        </w:rPr>
        <w:drawing>
          <wp:anchor distT="0" distB="0" distL="114300" distR="114300" simplePos="0" relativeHeight="251661312" behindDoc="0" locked="0" layoutInCell="1" allowOverlap="1" wp14:anchorId="45C82071" wp14:editId="29915C61">
            <wp:simplePos x="0" y="0"/>
            <wp:positionH relativeFrom="column">
              <wp:posOffset>-638810</wp:posOffset>
            </wp:positionH>
            <wp:positionV relativeFrom="paragraph">
              <wp:posOffset>544195</wp:posOffset>
            </wp:positionV>
            <wp:extent cx="7066280" cy="3752215"/>
            <wp:effectExtent l="0" t="0" r="1270" b="635"/>
            <wp:wrapSquare wrapText="bothSides"/>
            <wp:docPr id="1" name="Picture 1" descr="C:\Users\Ben\Documents\Uni Documents\Group Project\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Documents\Uni Documents\Group Project\Sequence 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66280" cy="375221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7"/>
      <w:bookmarkEnd w:id="18"/>
      <w:bookmarkEnd w:id="19"/>
      <w:r w:rsidR="00F44D6F" w:rsidRPr="00B207EC">
        <w:rPr>
          <w:lang w:eastAsia="en-GB"/>
        </w:rPr>
        <w:t>Sequence Diagram</w:t>
      </w:r>
      <w:bookmarkEnd w:id="20"/>
    </w:p>
    <w:p w:rsidR="00497D29" w:rsidRPr="00B207EC" w:rsidRDefault="00497D29" w:rsidP="00497D29">
      <w:pPr>
        <w:pStyle w:val="Heading2"/>
        <w:numPr>
          <w:ilvl w:val="0"/>
          <w:numId w:val="0"/>
        </w:numPr>
        <w:rPr>
          <w:lang w:eastAsia="en-GB"/>
        </w:rPr>
      </w:pPr>
    </w:p>
    <w:p w:rsidR="00F44D6F" w:rsidRPr="00B207EC" w:rsidRDefault="00EE7EF0" w:rsidP="00290CCF">
      <w:pPr>
        <w:pStyle w:val="Heading2"/>
        <w:numPr>
          <w:ilvl w:val="0"/>
          <w:numId w:val="0"/>
        </w:numPr>
        <w:rPr>
          <w:lang w:eastAsia="en-GB"/>
        </w:rPr>
      </w:pPr>
      <w:r>
        <w:rPr>
          <w:noProof/>
          <w:lang w:eastAsia="zh-CN" w:bidi="ta-IN"/>
        </w:rPr>
        <w:drawing>
          <wp:inline distT="0" distB="0" distL="0" distR="0">
            <wp:extent cx="5010150" cy="3267075"/>
            <wp:effectExtent l="0" t="0" r="0" b="9525"/>
            <wp:docPr id="9" name="Picture 9" descr="M:\Documents\Downloads\Sequence-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Documents\Downloads\Sequence-Serv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0150" cy="3267075"/>
                    </a:xfrm>
                    <a:prstGeom prst="rect">
                      <a:avLst/>
                    </a:prstGeom>
                    <a:noFill/>
                    <a:ln>
                      <a:noFill/>
                    </a:ln>
                  </pic:spPr>
                </pic:pic>
              </a:graphicData>
            </a:graphic>
          </wp:inline>
        </w:drawing>
      </w:r>
    </w:p>
    <w:p w:rsidR="00B5789E" w:rsidRPr="00B207EC" w:rsidRDefault="00B5789E" w:rsidP="00B5789E">
      <w:pPr>
        <w:pStyle w:val="Heading2"/>
      </w:pPr>
      <w:bookmarkStart w:id="21" w:name="_Toc378845245"/>
      <w:r w:rsidRPr="00B207EC">
        <w:t>Walking Tour Displayer</w:t>
      </w:r>
      <w:bookmarkEnd w:id="21"/>
    </w:p>
    <w:p w:rsidR="00B5789E" w:rsidRPr="00B207EC" w:rsidRDefault="00B5789E" w:rsidP="00B5789E">
      <w:pPr>
        <w:pStyle w:val="Heading2"/>
      </w:pPr>
      <w:bookmarkStart w:id="22" w:name="_Toc378845246"/>
      <w:r w:rsidRPr="00B207EC">
        <w:t>Overview</w:t>
      </w:r>
      <w:bookmarkEnd w:id="22"/>
    </w:p>
    <w:p w:rsidR="00B5789E" w:rsidRPr="00B207EC" w:rsidRDefault="00B5789E" w:rsidP="00B5789E">
      <w:pPr>
        <w:pStyle w:val="BodyText"/>
      </w:pPr>
      <w:r w:rsidRPr="00B207EC">
        <w:t>The Walking Tour Displayer is the second half of the product that we have been tasked to create. It is a web application that is used in conjunction with the Walking Tour Creator. The purpose of the Walking Tour Displayer is to show the user the routes they have saved via the Walking Tour Creator to a database.</w:t>
      </w:r>
    </w:p>
    <w:p w:rsidR="00B5789E" w:rsidRPr="00B207EC" w:rsidRDefault="00B5789E" w:rsidP="00B5789E">
      <w:pPr>
        <w:pStyle w:val="Heading2"/>
      </w:pPr>
      <w:bookmarkStart w:id="23" w:name="_Toc378845247"/>
      <w:r w:rsidRPr="00B207EC">
        <w:t>Database</w:t>
      </w:r>
      <w:bookmarkEnd w:id="23"/>
    </w:p>
    <w:p w:rsidR="00B5789E" w:rsidRPr="00B207EC" w:rsidRDefault="00B5789E" w:rsidP="00B5789E">
      <w:pPr>
        <w:pStyle w:val="BodyText"/>
      </w:pPr>
      <w:r w:rsidRPr="00B207EC">
        <w:t>The Walking Tour Displayer requires a database, populated with routes created by the Walking Tour Creator. The Walking Tour Displayer will also accept uploads from the Walking Tour Creator and will store such uploads in the database accordingly.</w:t>
      </w:r>
    </w:p>
    <w:p w:rsidR="00B5789E" w:rsidRPr="00B207EC" w:rsidRDefault="00B5789E" w:rsidP="00B5789E">
      <w:pPr>
        <w:pStyle w:val="Heading3"/>
      </w:pPr>
      <w:r w:rsidRPr="00B207EC">
        <w:t>Technologies</w:t>
      </w:r>
    </w:p>
    <w:p w:rsidR="00B5789E" w:rsidRPr="00B207EC" w:rsidRDefault="00B5789E" w:rsidP="00B5789E">
      <w:pPr>
        <w:pStyle w:val="BodyText"/>
      </w:pPr>
      <w:r w:rsidRPr="00B207EC">
        <w:t xml:space="preserve">The database must be one utilising SQL, as specified in Functional Requirement 9. As such, the developers of the product have decided to use MySQL, or its close fork, MariaDB. </w:t>
      </w:r>
    </w:p>
    <w:p w:rsidR="00B5789E" w:rsidRPr="00B207EC" w:rsidRDefault="00B5789E" w:rsidP="00B5789E">
      <w:pPr>
        <w:pStyle w:val="Heading3"/>
      </w:pPr>
      <w:r w:rsidRPr="00B207EC">
        <w:t>Structure</w:t>
      </w:r>
    </w:p>
    <w:p w:rsidR="00B5789E" w:rsidRPr="00B207EC" w:rsidRDefault="00B5789E" w:rsidP="00B5789E">
      <w:pPr>
        <w:pStyle w:val="BodyText"/>
      </w:pPr>
      <w:r w:rsidRPr="00B207EC">
        <w:t xml:space="preserve">The structure of the database has been defined in the appendix to the Requirements Specification (SE.QA.RS). </w:t>
      </w:r>
    </w:p>
    <w:p w:rsidR="00B5789E" w:rsidRPr="00B207EC" w:rsidRDefault="00B5789E" w:rsidP="00B5789E">
      <w:pPr>
        <w:pStyle w:val="BodyText"/>
      </w:pPr>
      <w:r w:rsidRPr="00B207EC">
        <w:rPr>
          <w:lang w:val="fr-FR"/>
        </w:rPr>
        <w:lastRenderedPageBreak/>
        <w:t xml:space="preserve">This document uses SE.QA.RS version 1.4. </w:t>
      </w:r>
      <w:r w:rsidRPr="00B207EC">
        <w:t>Please note: more recent versions of the Requirements Specification may alter the requirements significantly, and have not been taken into account for this iteration of the document.</w:t>
      </w:r>
    </w:p>
    <w:p w:rsidR="00B5789E" w:rsidRPr="00B207EC" w:rsidRDefault="00B5789E" w:rsidP="00B5789E">
      <w:pPr>
        <w:pStyle w:val="BodyText"/>
      </w:pPr>
      <w:r w:rsidRPr="00B207EC">
        <w:t>Design Constraint 3 makes it clear that the structure is mandated and cannot be modified from the specification.</w:t>
      </w:r>
    </w:p>
    <w:p w:rsidR="00B5789E" w:rsidRPr="00B207EC" w:rsidRDefault="00B5789E" w:rsidP="00B5789E">
      <w:pPr>
        <w:pStyle w:val="BodyText"/>
      </w:pPr>
      <w:r w:rsidRPr="00B207EC">
        <w:t>The database has four tables: a “walks” table, a “locations” table, a “places” table, and a “photo” table.</w:t>
      </w:r>
    </w:p>
    <w:p w:rsidR="00B5789E" w:rsidRPr="00B207EC" w:rsidRDefault="00B5789E" w:rsidP="00B5789E">
      <w:pPr>
        <w:pStyle w:val="BodyText"/>
      </w:pPr>
    </w:p>
    <w:p w:rsidR="00B5789E" w:rsidRPr="00B207EC" w:rsidRDefault="00B5789E" w:rsidP="00B5789E">
      <w:pPr>
        <w:pStyle w:val="Heading4"/>
        <w:rPr>
          <w:i w:val="0"/>
        </w:rPr>
      </w:pPr>
      <w:r w:rsidRPr="00B207EC">
        <w:rPr>
          <w:i w:val="0"/>
        </w:rPr>
        <w:t>List of Walks</w:t>
      </w:r>
    </w:p>
    <w:p w:rsidR="00B5789E" w:rsidRPr="00B207EC" w:rsidRDefault="00B5789E" w:rsidP="00B5789E"/>
    <w:p w:rsidR="00B5789E" w:rsidRPr="00B207EC" w:rsidRDefault="00B5789E" w:rsidP="00B5789E">
      <w:r w:rsidRPr="00B207EC">
        <w:t xml:space="preserve">The first table stores basic information about each individual route. The word ‘route’ is used interchangeably with ‘walk’. The routes table, which shall be named </w:t>
      </w:r>
      <w:r w:rsidRPr="00B207EC">
        <w:rPr>
          <w:b/>
          <w:bCs/>
        </w:rPr>
        <w:t>tbl_routes</w:t>
      </w:r>
      <w:r w:rsidRPr="00B207EC">
        <w:t>, contains seven fields, thus:</w:t>
      </w:r>
    </w:p>
    <w:p w:rsidR="00B5789E" w:rsidRPr="00B207EC" w:rsidRDefault="00B5789E" w:rsidP="00B5789E"/>
    <w:tbl>
      <w:tblPr>
        <w:tblStyle w:val="TableGrid"/>
        <w:tblW w:w="0" w:type="auto"/>
        <w:tblLook w:val="04A0" w:firstRow="1" w:lastRow="0" w:firstColumn="1" w:lastColumn="0" w:noHBand="0" w:noVBand="1"/>
      </w:tblPr>
      <w:tblGrid>
        <w:gridCol w:w="3081"/>
        <w:gridCol w:w="3081"/>
        <w:gridCol w:w="3081"/>
      </w:tblGrid>
      <w:tr w:rsidR="00B5789E" w:rsidRPr="00B207EC" w:rsidTr="00BF53A5">
        <w:tc>
          <w:tcPr>
            <w:tcW w:w="3081" w:type="dxa"/>
          </w:tcPr>
          <w:p w:rsidR="00B5789E" w:rsidRPr="00B207EC" w:rsidRDefault="00B5789E" w:rsidP="00BF53A5">
            <w:pPr>
              <w:tabs>
                <w:tab w:val="right" w:pos="2865"/>
              </w:tabs>
              <w:rPr>
                <w:iCs/>
              </w:rPr>
            </w:pPr>
            <w:r w:rsidRPr="00B207EC">
              <w:rPr>
                <w:iCs/>
              </w:rPr>
              <w:t>Field name</w:t>
            </w:r>
          </w:p>
        </w:tc>
        <w:tc>
          <w:tcPr>
            <w:tcW w:w="3081" w:type="dxa"/>
          </w:tcPr>
          <w:p w:rsidR="00B5789E" w:rsidRPr="00B207EC" w:rsidRDefault="00B5789E" w:rsidP="00BF53A5">
            <w:pPr>
              <w:tabs>
                <w:tab w:val="right" w:pos="2865"/>
              </w:tabs>
              <w:rPr>
                <w:iCs/>
              </w:rPr>
            </w:pPr>
            <w:r w:rsidRPr="00B207EC">
              <w:rPr>
                <w:iCs/>
              </w:rPr>
              <w:t>Field type</w:t>
            </w:r>
            <w:r w:rsidRPr="00B207EC">
              <w:rPr>
                <w:iCs/>
              </w:rPr>
              <w:tab/>
              <w:t>(SQL type)</w:t>
            </w:r>
          </w:p>
        </w:tc>
        <w:tc>
          <w:tcPr>
            <w:tcW w:w="3081" w:type="dxa"/>
          </w:tcPr>
          <w:p w:rsidR="00B5789E" w:rsidRPr="00B207EC" w:rsidRDefault="00B5789E" w:rsidP="00BF53A5">
            <w:pPr>
              <w:rPr>
                <w:iCs/>
              </w:rPr>
            </w:pPr>
            <w:r w:rsidRPr="00B207EC">
              <w:rPr>
                <w:iCs/>
              </w:rPr>
              <w:t>Description / notes</w:t>
            </w:r>
          </w:p>
        </w:tc>
      </w:tr>
      <w:tr w:rsidR="00B5789E" w:rsidRPr="00B207EC" w:rsidTr="00BF53A5">
        <w:tc>
          <w:tcPr>
            <w:tcW w:w="3081" w:type="dxa"/>
          </w:tcPr>
          <w:p w:rsidR="00B5789E" w:rsidRPr="00B207EC" w:rsidRDefault="00B5789E" w:rsidP="00BF53A5">
            <w:pPr>
              <w:tabs>
                <w:tab w:val="right" w:pos="2865"/>
              </w:tabs>
            </w:pPr>
            <w:r w:rsidRPr="00B207EC">
              <w:t>id</w:t>
            </w:r>
            <w:r w:rsidRPr="00B207EC">
              <w:tab/>
              <w:t>PK</w:t>
            </w:r>
          </w:p>
        </w:tc>
        <w:tc>
          <w:tcPr>
            <w:tcW w:w="3081" w:type="dxa"/>
          </w:tcPr>
          <w:p w:rsidR="00B5789E" w:rsidRPr="00B207EC" w:rsidRDefault="00B5789E" w:rsidP="00BF53A5">
            <w:pPr>
              <w:tabs>
                <w:tab w:val="right" w:pos="2865"/>
              </w:tabs>
            </w:pPr>
            <w:r w:rsidRPr="00B207EC">
              <w:t>Integer</w:t>
            </w:r>
            <w:r w:rsidRPr="00B207EC">
              <w:tab/>
              <w:t>int</w:t>
            </w:r>
          </w:p>
        </w:tc>
        <w:tc>
          <w:tcPr>
            <w:tcW w:w="3081" w:type="dxa"/>
          </w:tcPr>
          <w:p w:rsidR="00B5789E" w:rsidRPr="00B207EC" w:rsidRDefault="00B5789E" w:rsidP="00BF53A5">
            <w:r w:rsidRPr="00B207EC">
              <w:t>Primary key.</w:t>
            </w:r>
          </w:p>
        </w:tc>
      </w:tr>
      <w:tr w:rsidR="00B5789E" w:rsidRPr="00B207EC" w:rsidTr="00BF53A5">
        <w:tc>
          <w:tcPr>
            <w:tcW w:w="3081" w:type="dxa"/>
          </w:tcPr>
          <w:p w:rsidR="00B5789E" w:rsidRPr="00B207EC" w:rsidRDefault="00B5789E" w:rsidP="00BF53A5">
            <w:r w:rsidRPr="00B207EC">
              <w:t>Title</w:t>
            </w:r>
          </w:p>
        </w:tc>
        <w:tc>
          <w:tcPr>
            <w:tcW w:w="3081" w:type="dxa"/>
          </w:tcPr>
          <w:p w:rsidR="00B5789E" w:rsidRPr="00B207EC" w:rsidRDefault="00B5789E" w:rsidP="00BF53A5">
            <w:pPr>
              <w:tabs>
                <w:tab w:val="right" w:pos="2865"/>
              </w:tabs>
            </w:pPr>
            <w:r w:rsidRPr="00B207EC">
              <w:t>Text</w:t>
            </w:r>
            <w:r w:rsidRPr="00B207EC">
              <w:tab/>
              <w:t>varchar(255)</w:t>
            </w:r>
          </w:p>
        </w:tc>
        <w:tc>
          <w:tcPr>
            <w:tcW w:w="3081" w:type="dxa"/>
          </w:tcPr>
          <w:p w:rsidR="00B5789E" w:rsidRPr="00B207EC" w:rsidRDefault="00B5789E" w:rsidP="00BF53A5">
            <w:r w:rsidRPr="00B207EC">
              <w:t>Name of the walk</w:t>
            </w:r>
          </w:p>
        </w:tc>
      </w:tr>
      <w:tr w:rsidR="00B5789E" w:rsidRPr="00B207EC" w:rsidTr="00BF53A5">
        <w:tc>
          <w:tcPr>
            <w:tcW w:w="3081" w:type="dxa"/>
          </w:tcPr>
          <w:p w:rsidR="00B5789E" w:rsidRPr="00B207EC" w:rsidRDefault="00B5789E" w:rsidP="00BF53A5">
            <w:r w:rsidRPr="00B207EC">
              <w:t>shortDesc</w:t>
            </w:r>
          </w:p>
        </w:tc>
        <w:tc>
          <w:tcPr>
            <w:tcW w:w="3081" w:type="dxa"/>
          </w:tcPr>
          <w:p w:rsidR="00B5789E" w:rsidRPr="00B207EC" w:rsidRDefault="00B5789E" w:rsidP="00BF53A5">
            <w:pPr>
              <w:tabs>
                <w:tab w:val="right" w:pos="2865"/>
              </w:tabs>
            </w:pPr>
            <w:r w:rsidRPr="00B207EC">
              <w:t>Text</w:t>
            </w:r>
            <w:r w:rsidRPr="00B207EC">
              <w:tab/>
              <w:t>varchar(255)</w:t>
            </w:r>
          </w:p>
        </w:tc>
        <w:tc>
          <w:tcPr>
            <w:tcW w:w="3081" w:type="dxa"/>
          </w:tcPr>
          <w:p w:rsidR="00B5789E" w:rsidRPr="00B207EC" w:rsidRDefault="00B5789E" w:rsidP="00BF53A5">
            <w:r w:rsidRPr="00B207EC">
              <w:t>Subtitle of walk</w:t>
            </w:r>
          </w:p>
        </w:tc>
      </w:tr>
      <w:tr w:rsidR="00B5789E" w:rsidRPr="00B207EC" w:rsidTr="00BF53A5">
        <w:tc>
          <w:tcPr>
            <w:tcW w:w="3081" w:type="dxa"/>
          </w:tcPr>
          <w:p w:rsidR="00B5789E" w:rsidRPr="00B207EC" w:rsidRDefault="00B5789E" w:rsidP="00BF53A5">
            <w:r w:rsidRPr="00B207EC">
              <w:t>longDesc</w:t>
            </w:r>
          </w:p>
        </w:tc>
        <w:tc>
          <w:tcPr>
            <w:tcW w:w="3081" w:type="dxa"/>
          </w:tcPr>
          <w:p w:rsidR="00B5789E" w:rsidRPr="00B207EC" w:rsidRDefault="00B5789E" w:rsidP="00BF53A5">
            <w:pPr>
              <w:tabs>
                <w:tab w:val="right" w:pos="2865"/>
              </w:tabs>
            </w:pPr>
            <w:r w:rsidRPr="00B207EC">
              <w:t>Text</w:t>
            </w:r>
            <w:r w:rsidRPr="00B207EC">
              <w:tab/>
              <w:t>varchar(1024)</w:t>
            </w:r>
          </w:p>
        </w:tc>
        <w:tc>
          <w:tcPr>
            <w:tcW w:w="3081" w:type="dxa"/>
          </w:tcPr>
          <w:p w:rsidR="00B5789E" w:rsidRPr="00B207EC" w:rsidRDefault="00B5789E" w:rsidP="00BF53A5">
            <w:r w:rsidRPr="00B207EC">
              <w:t>Longer description</w:t>
            </w:r>
          </w:p>
        </w:tc>
      </w:tr>
      <w:tr w:rsidR="00B5789E" w:rsidRPr="00B207EC" w:rsidTr="00BF53A5">
        <w:tc>
          <w:tcPr>
            <w:tcW w:w="3081" w:type="dxa"/>
          </w:tcPr>
          <w:p w:rsidR="00B5789E" w:rsidRPr="00B207EC" w:rsidRDefault="00B5789E" w:rsidP="00BF53A5">
            <w:r w:rsidRPr="00B207EC">
              <w:t>hours</w:t>
            </w:r>
          </w:p>
        </w:tc>
        <w:tc>
          <w:tcPr>
            <w:tcW w:w="3081" w:type="dxa"/>
          </w:tcPr>
          <w:p w:rsidR="00B5789E" w:rsidRPr="00B207EC" w:rsidRDefault="00B5789E" w:rsidP="00BF53A5">
            <w:pPr>
              <w:tabs>
                <w:tab w:val="right" w:pos="2865"/>
              </w:tabs>
            </w:pPr>
            <w:r w:rsidRPr="00B207EC">
              <w:t>Float</w:t>
            </w:r>
            <w:r w:rsidRPr="00B207EC">
              <w:tab/>
              <w:t>float</w:t>
            </w:r>
          </w:p>
        </w:tc>
        <w:tc>
          <w:tcPr>
            <w:tcW w:w="3081" w:type="dxa"/>
          </w:tcPr>
          <w:p w:rsidR="00B5789E" w:rsidRPr="00B207EC" w:rsidRDefault="00B5789E" w:rsidP="00BF53A5">
            <w:r w:rsidRPr="00B207EC">
              <w:t xml:space="preserve">Hours a walk should take </w:t>
            </w:r>
          </w:p>
        </w:tc>
      </w:tr>
      <w:tr w:rsidR="00B5789E" w:rsidRPr="00B207EC" w:rsidTr="00BF53A5">
        <w:tc>
          <w:tcPr>
            <w:tcW w:w="3081" w:type="dxa"/>
          </w:tcPr>
          <w:p w:rsidR="00B5789E" w:rsidRPr="00B207EC" w:rsidRDefault="00B5789E" w:rsidP="00BF53A5">
            <w:r w:rsidRPr="00B207EC">
              <w:t>distance</w:t>
            </w:r>
          </w:p>
        </w:tc>
        <w:tc>
          <w:tcPr>
            <w:tcW w:w="3081" w:type="dxa"/>
          </w:tcPr>
          <w:p w:rsidR="00B5789E" w:rsidRPr="00B207EC" w:rsidRDefault="00B5789E" w:rsidP="00BF53A5">
            <w:pPr>
              <w:tabs>
                <w:tab w:val="right" w:pos="2865"/>
              </w:tabs>
            </w:pPr>
            <w:r w:rsidRPr="00B207EC">
              <w:t>Float</w:t>
            </w:r>
            <w:r w:rsidRPr="00B207EC">
              <w:tab/>
              <w:t>float</w:t>
            </w:r>
          </w:p>
        </w:tc>
        <w:tc>
          <w:tcPr>
            <w:tcW w:w="3081" w:type="dxa"/>
          </w:tcPr>
          <w:p w:rsidR="00B5789E" w:rsidRPr="00B207EC" w:rsidRDefault="00B5789E" w:rsidP="00BF53A5">
            <w:r w:rsidRPr="00B207EC">
              <w:t>Kilometres a walk takes</w:t>
            </w:r>
          </w:p>
        </w:tc>
      </w:tr>
    </w:tbl>
    <w:p w:rsidR="00B5789E" w:rsidRPr="00B207EC" w:rsidRDefault="00B5789E" w:rsidP="00B5789E">
      <w:pPr>
        <w:pStyle w:val="Heading4"/>
        <w:rPr>
          <w:i w:val="0"/>
        </w:rPr>
      </w:pPr>
      <w:r w:rsidRPr="00B207EC">
        <w:rPr>
          <w:i w:val="0"/>
        </w:rPr>
        <w:t>Location</w:t>
      </w:r>
    </w:p>
    <w:p w:rsidR="00B5789E" w:rsidRPr="00B207EC" w:rsidRDefault="00B5789E" w:rsidP="00B5789E">
      <w:r w:rsidRPr="00B207EC">
        <w:t xml:space="preserve">The second table, </w:t>
      </w:r>
      <w:r w:rsidRPr="00B207EC">
        <w:rPr>
          <w:b/>
          <w:bCs/>
        </w:rPr>
        <w:t>tbl_locations</w:t>
      </w:r>
      <w:r w:rsidRPr="00B207EC">
        <w:t>, stores details of Points of Interest displayed on each walk.</w:t>
      </w:r>
    </w:p>
    <w:p w:rsidR="00B5789E" w:rsidRPr="00B207EC" w:rsidRDefault="00B5789E" w:rsidP="00B5789E"/>
    <w:tbl>
      <w:tblPr>
        <w:tblStyle w:val="TableGrid"/>
        <w:tblW w:w="0" w:type="auto"/>
        <w:tblLook w:val="04A0" w:firstRow="1" w:lastRow="0" w:firstColumn="1" w:lastColumn="0" w:noHBand="0" w:noVBand="1"/>
      </w:tblPr>
      <w:tblGrid>
        <w:gridCol w:w="3081"/>
        <w:gridCol w:w="3081"/>
        <w:gridCol w:w="3081"/>
      </w:tblGrid>
      <w:tr w:rsidR="00B5789E" w:rsidRPr="00B207EC" w:rsidTr="00BF53A5">
        <w:tc>
          <w:tcPr>
            <w:tcW w:w="3081" w:type="dxa"/>
          </w:tcPr>
          <w:p w:rsidR="00B5789E" w:rsidRPr="00B207EC" w:rsidRDefault="00B5789E" w:rsidP="00BF53A5">
            <w:pPr>
              <w:rPr>
                <w:iCs/>
              </w:rPr>
            </w:pPr>
            <w:r w:rsidRPr="00B207EC">
              <w:rPr>
                <w:iCs/>
              </w:rPr>
              <w:t>Field name</w:t>
            </w:r>
          </w:p>
        </w:tc>
        <w:tc>
          <w:tcPr>
            <w:tcW w:w="3081" w:type="dxa"/>
          </w:tcPr>
          <w:p w:rsidR="00B5789E" w:rsidRPr="00B207EC" w:rsidRDefault="00B5789E" w:rsidP="00BF53A5">
            <w:pPr>
              <w:tabs>
                <w:tab w:val="right" w:pos="2865"/>
              </w:tabs>
              <w:rPr>
                <w:iCs/>
              </w:rPr>
            </w:pPr>
            <w:r w:rsidRPr="00B207EC">
              <w:rPr>
                <w:iCs/>
              </w:rPr>
              <w:t>Field type</w:t>
            </w:r>
            <w:r w:rsidRPr="00B207EC">
              <w:rPr>
                <w:iCs/>
              </w:rPr>
              <w:tab/>
              <w:t>(SQL type)</w:t>
            </w:r>
          </w:p>
        </w:tc>
        <w:tc>
          <w:tcPr>
            <w:tcW w:w="3081" w:type="dxa"/>
          </w:tcPr>
          <w:p w:rsidR="00B5789E" w:rsidRPr="00B207EC" w:rsidRDefault="00B5789E" w:rsidP="00BF53A5">
            <w:pPr>
              <w:rPr>
                <w:iCs/>
              </w:rPr>
            </w:pPr>
            <w:r w:rsidRPr="00B207EC">
              <w:rPr>
                <w:iCs/>
              </w:rPr>
              <w:t>Description / notes</w:t>
            </w:r>
          </w:p>
        </w:tc>
      </w:tr>
      <w:tr w:rsidR="00B5789E" w:rsidRPr="00B207EC" w:rsidTr="00BF53A5">
        <w:tc>
          <w:tcPr>
            <w:tcW w:w="3081" w:type="dxa"/>
          </w:tcPr>
          <w:p w:rsidR="00B5789E" w:rsidRPr="00B207EC" w:rsidRDefault="00B5789E" w:rsidP="00BF53A5">
            <w:pPr>
              <w:tabs>
                <w:tab w:val="right" w:pos="2865"/>
              </w:tabs>
            </w:pPr>
            <w:r w:rsidRPr="00B207EC">
              <w:t>id</w:t>
            </w:r>
            <w:r w:rsidRPr="00B207EC">
              <w:tab/>
              <w:t>PK</w:t>
            </w:r>
          </w:p>
        </w:tc>
        <w:tc>
          <w:tcPr>
            <w:tcW w:w="3081" w:type="dxa"/>
          </w:tcPr>
          <w:p w:rsidR="00B5789E" w:rsidRPr="00B207EC" w:rsidRDefault="00B5789E" w:rsidP="00BF53A5">
            <w:pPr>
              <w:tabs>
                <w:tab w:val="right" w:pos="2865"/>
              </w:tabs>
            </w:pPr>
            <w:r w:rsidRPr="00B207EC">
              <w:t>Integer</w:t>
            </w:r>
            <w:r w:rsidRPr="00B207EC">
              <w:tab/>
              <w:t>int</w:t>
            </w:r>
          </w:p>
        </w:tc>
        <w:tc>
          <w:tcPr>
            <w:tcW w:w="3081" w:type="dxa"/>
          </w:tcPr>
          <w:p w:rsidR="00B5789E" w:rsidRPr="00B207EC" w:rsidRDefault="00B5789E" w:rsidP="00BF53A5">
            <w:r w:rsidRPr="00B207EC">
              <w:t>Primary key.</w:t>
            </w:r>
          </w:p>
        </w:tc>
      </w:tr>
      <w:tr w:rsidR="00B5789E" w:rsidRPr="00B207EC" w:rsidTr="00BF53A5">
        <w:tc>
          <w:tcPr>
            <w:tcW w:w="3081" w:type="dxa"/>
          </w:tcPr>
          <w:p w:rsidR="00B5789E" w:rsidRPr="00B207EC" w:rsidRDefault="00B5789E" w:rsidP="00BF53A5">
            <w:pPr>
              <w:tabs>
                <w:tab w:val="right" w:pos="2865"/>
              </w:tabs>
            </w:pPr>
            <w:r w:rsidRPr="00B207EC">
              <w:t>walkId</w:t>
            </w:r>
            <w:r w:rsidRPr="00B207EC">
              <w:tab/>
              <w:t>FK</w:t>
            </w:r>
          </w:p>
        </w:tc>
        <w:tc>
          <w:tcPr>
            <w:tcW w:w="3081" w:type="dxa"/>
          </w:tcPr>
          <w:p w:rsidR="00B5789E" w:rsidRPr="00B207EC" w:rsidRDefault="00B5789E" w:rsidP="00BF53A5">
            <w:pPr>
              <w:tabs>
                <w:tab w:val="right" w:pos="2865"/>
              </w:tabs>
            </w:pPr>
            <w:r w:rsidRPr="00B207EC">
              <w:t>Integer</w:t>
            </w:r>
            <w:r w:rsidRPr="00B207EC">
              <w:tab/>
              <w:t>int</w:t>
            </w:r>
          </w:p>
        </w:tc>
        <w:tc>
          <w:tcPr>
            <w:tcW w:w="3081" w:type="dxa"/>
          </w:tcPr>
          <w:p w:rsidR="00B5789E" w:rsidRPr="00B207EC" w:rsidRDefault="00B5789E" w:rsidP="00BF53A5">
            <w:r w:rsidRPr="00B207EC">
              <w:t>Foreign key from tbl_routes</w:t>
            </w:r>
          </w:p>
        </w:tc>
      </w:tr>
      <w:tr w:rsidR="00B5789E" w:rsidRPr="00B207EC" w:rsidTr="00BF53A5">
        <w:tc>
          <w:tcPr>
            <w:tcW w:w="3081" w:type="dxa"/>
          </w:tcPr>
          <w:p w:rsidR="00B5789E" w:rsidRPr="00B207EC" w:rsidRDefault="00B5789E" w:rsidP="00BF53A5">
            <w:r w:rsidRPr="00B207EC">
              <w:t>latitude</w:t>
            </w:r>
          </w:p>
        </w:tc>
        <w:tc>
          <w:tcPr>
            <w:tcW w:w="3081" w:type="dxa"/>
          </w:tcPr>
          <w:p w:rsidR="00B5789E" w:rsidRPr="00B207EC" w:rsidRDefault="00B5789E" w:rsidP="00BF53A5">
            <w:pPr>
              <w:tabs>
                <w:tab w:val="right" w:pos="2865"/>
              </w:tabs>
            </w:pPr>
            <w:r w:rsidRPr="00B207EC">
              <w:t>Float</w:t>
            </w:r>
            <w:r w:rsidRPr="00B207EC">
              <w:tab/>
              <w:t>float</w:t>
            </w:r>
          </w:p>
        </w:tc>
        <w:tc>
          <w:tcPr>
            <w:tcW w:w="3081" w:type="dxa"/>
            <w:vMerge w:val="restart"/>
          </w:tcPr>
          <w:p w:rsidR="00B5789E" w:rsidRPr="00B207EC" w:rsidRDefault="00B5789E" w:rsidP="00BF53A5">
            <w:r w:rsidRPr="00B207EC">
              <w:t>A decimal representation of GPS coordinates, using WGS84.</w:t>
            </w:r>
          </w:p>
        </w:tc>
      </w:tr>
      <w:tr w:rsidR="00B5789E" w:rsidRPr="00B207EC" w:rsidTr="00BF53A5">
        <w:tc>
          <w:tcPr>
            <w:tcW w:w="3081" w:type="dxa"/>
          </w:tcPr>
          <w:p w:rsidR="00B5789E" w:rsidRPr="00B207EC" w:rsidRDefault="00B5789E" w:rsidP="00BF53A5">
            <w:r w:rsidRPr="00B207EC">
              <w:t>longitude</w:t>
            </w:r>
          </w:p>
        </w:tc>
        <w:tc>
          <w:tcPr>
            <w:tcW w:w="3081" w:type="dxa"/>
          </w:tcPr>
          <w:p w:rsidR="00B5789E" w:rsidRPr="00B207EC" w:rsidRDefault="00B5789E" w:rsidP="00BF53A5">
            <w:pPr>
              <w:tabs>
                <w:tab w:val="right" w:pos="2865"/>
              </w:tabs>
            </w:pPr>
            <w:r w:rsidRPr="00B207EC">
              <w:t>Float</w:t>
            </w:r>
            <w:r w:rsidRPr="00B207EC">
              <w:tab/>
              <w:t>float</w:t>
            </w:r>
          </w:p>
        </w:tc>
        <w:tc>
          <w:tcPr>
            <w:tcW w:w="3081" w:type="dxa"/>
            <w:vMerge/>
          </w:tcPr>
          <w:p w:rsidR="00B5789E" w:rsidRPr="00B207EC" w:rsidRDefault="00B5789E" w:rsidP="00BF53A5"/>
        </w:tc>
      </w:tr>
      <w:tr w:rsidR="00B5789E" w:rsidRPr="00B207EC" w:rsidTr="00BF53A5">
        <w:tc>
          <w:tcPr>
            <w:tcW w:w="3081" w:type="dxa"/>
          </w:tcPr>
          <w:p w:rsidR="00B5789E" w:rsidRPr="00B207EC" w:rsidRDefault="00B5789E" w:rsidP="00BF53A5">
            <w:r w:rsidRPr="00B207EC">
              <w:t>timestamp</w:t>
            </w:r>
          </w:p>
        </w:tc>
        <w:tc>
          <w:tcPr>
            <w:tcW w:w="3081" w:type="dxa"/>
          </w:tcPr>
          <w:p w:rsidR="00B5789E" w:rsidRPr="00B207EC" w:rsidRDefault="00B5789E" w:rsidP="00BF53A5">
            <w:pPr>
              <w:tabs>
                <w:tab w:val="right" w:pos="2865"/>
              </w:tabs>
            </w:pPr>
            <w:r w:rsidRPr="00B207EC">
              <w:t>Float (?!)</w:t>
            </w:r>
            <w:r w:rsidRPr="00B207EC">
              <w:tab/>
              <w:t>float</w:t>
            </w:r>
          </w:p>
        </w:tc>
        <w:tc>
          <w:tcPr>
            <w:tcW w:w="3081" w:type="dxa"/>
          </w:tcPr>
          <w:p w:rsidR="00B5789E" w:rsidRPr="00B207EC" w:rsidRDefault="00B5789E" w:rsidP="00BF53A5">
            <w:r w:rsidRPr="00B207EC">
              <w:t>Seconds elapsed since walk began</w:t>
            </w:r>
          </w:p>
        </w:tc>
      </w:tr>
    </w:tbl>
    <w:p w:rsidR="00B5789E" w:rsidRPr="00B207EC" w:rsidRDefault="00B5789E" w:rsidP="00B5789E"/>
    <w:p w:rsidR="00B5789E" w:rsidRPr="00B207EC" w:rsidRDefault="00B5789E" w:rsidP="00B5789E">
      <w:pPr>
        <w:pStyle w:val="Heading4"/>
        <w:rPr>
          <w:i w:val="0"/>
        </w:rPr>
      </w:pPr>
      <w:r w:rsidRPr="00B207EC">
        <w:rPr>
          <w:i w:val="0"/>
        </w:rPr>
        <w:t>Place Description</w:t>
      </w:r>
    </w:p>
    <w:p w:rsidR="00B5789E" w:rsidRPr="00B207EC" w:rsidRDefault="00B5789E" w:rsidP="00B5789E">
      <w:r w:rsidRPr="00B207EC">
        <w:t xml:space="preserve">The third table, </w:t>
      </w:r>
      <w:r w:rsidRPr="00B207EC">
        <w:rPr>
          <w:b/>
          <w:bCs/>
        </w:rPr>
        <w:t>tbl_places</w:t>
      </w:r>
      <w:r w:rsidRPr="00B207EC">
        <w:t>, is used to associate locations with routes. The Requirements Specification states that the ID is used to order items within a walk.</w:t>
      </w:r>
    </w:p>
    <w:tbl>
      <w:tblPr>
        <w:tblStyle w:val="TableGrid"/>
        <w:tblW w:w="0" w:type="auto"/>
        <w:tblLook w:val="04A0" w:firstRow="1" w:lastRow="0" w:firstColumn="1" w:lastColumn="0" w:noHBand="0" w:noVBand="1"/>
      </w:tblPr>
      <w:tblGrid>
        <w:gridCol w:w="3081"/>
        <w:gridCol w:w="3081"/>
        <w:gridCol w:w="3081"/>
      </w:tblGrid>
      <w:tr w:rsidR="00B5789E" w:rsidRPr="00B207EC" w:rsidTr="00BF53A5">
        <w:tc>
          <w:tcPr>
            <w:tcW w:w="3081" w:type="dxa"/>
          </w:tcPr>
          <w:p w:rsidR="00B5789E" w:rsidRPr="00B207EC" w:rsidRDefault="00B5789E" w:rsidP="00BF53A5">
            <w:pPr>
              <w:rPr>
                <w:iCs/>
              </w:rPr>
            </w:pPr>
            <w:r w:rsidRPr="00B207EC">
              <w:rPr>
                <w:iCs/>
              </w:rPr>
              <w:t>Field name</w:t>
            </w:r>
          </w:p>
        </w:tc>
        <w:tc>
          <w:tcPr>
            <w:tcW w:w="3081" w:type="dxa"/>
          </w:tcPr>
          <w:p w:rsidR="00B5789E" w:rsidRPr="00B207EC" w:rsidRDefault="00B5789E" w:rsidP="00BF53A5">
            <w:pPr>
              <w:tabs>
                <w:tab w:val="right" w:pos="2865"/>
              </w:tabs>
              <w:rPr>
                <w:iCs/>
              </w:rPr>
            </w:pPr>
            <w:r w:rsidRPr="00B207EC">
              <w:rPr>
                <w:iCs/>
              </w:rPr>
              <w:t>Field type</w:t>
            </w:r>
            <w:r w:rsidRPr="00B207EC">
              <w:rPr>
                <w:iCs/>
              </w:rPr>
              <w:tab/>
              <w:t>(SQL type)</w:t>
            </w:r>
          </w:p>
        </w:tc>
        <w:tc>
          <w:tcPr>
            <w:tcW w:w="3081" w:type="dxa"/>
          </w:tcPr>
          <w:p w:rsidR="00B5789E" w:rsidRPr="00B207EC" w:rsidRDefault="00B5789E" w:rsidP="00BF53A5">
            <w:pPr>
              <w:rPr>
                <w:iCs/>
              </w:rPr>
            </w:pPr>
            <w:r w:rsidRPr="00B207EC">
              <w:rPr>
                <w:iCs/>
              </w:rPr>
              <w:t>Description / notes</w:t>
            </w:r>
          </w:p>
        </w:tc>
      </w:tr>
      <w:tr w:rsidR="00B5789E" w:rsidRPr="00B207EC" w:rsidTr="00BF53A5">
        <w:tc>
          <w:tcPr>
            <w:tcW w:w="3081" w:type="dxa"/>
          </w:tcPr>
          <w:p w:rsidR="00B5789E" w:rsidRPr="00B207EC" w:rsidRDefault="00B5789E" w:rsidP="00BF53A5">
            <w:pPr>
              <w:tabs>
                <w:tab w:val="right" w:pos="2865"/>
              </w:tabs>
            </w:pPr>
            <w:r w:rsidRPr="00B207EC">
              <w:t>id</w:t>
            </w:r>
            <w:r w:rsidRPr="00B207EC">
              <w:tab/>
              <w:t>PK</w:t>
            </w:r>
          </w:p>
        </w:tc>
        <w:tc>
          <w:tcPr>
            <w:tcW w:w="3081" w:type="dxa"/>
          </w:tcPr>
          <w:p w:rsidR="00B5789E" w:rsidRPr="00B207EC" w:rsidRDefault="00B5789E" w:rsidP="00BF53A5">
            <w:pPr>
              <w:tabs>
                <w:tab w:val="right" w:pos="2865"/>
              </w:tabs>
            </w:pPr>
            <w:r w:rsidRPr="00B207EC">
              <w:t>Integer</w:t>
            </w:r>
            <w:r w:rsidRPr="00B207EC">
              <w:tab/>
              <w:t>int</w:t>
            </w:r>
          </w:p>
        </w:tc>
        <w:tc>
          <w:tcPr>
            <w:tcW w:w="3081" w:type="dxa"/>
          </w:tcPr>
          <w:p w:rsidR="00B5789E" w:rsidRPr="00B207EC" w:rsidRDefault="00B5789E" w:rsidP="00BF53A5">
            <w:r w:rsidRPr="00B207EC">
              <w:t>Primary key.</w:t>
            </w:r>
          </w:p>
        </w:tc>
      </w:tr>
      <w:tr w:rsidR="00B5789E" w:rsidRPr="00B207EC" w:rsidTr="00BF53A5">
        <w:tc>
          <w:tcPr>
            <w:tcW w:w="3081" w:type="dxa"/>
          </w:tcPr>
          <w:p w:rsidR="00B5789E" w:rsidRPr="00B207EC" w:rsidRDefault="00B5789E" w:rsidP="00BF53A5">
            <w:pPr>
              <w:tabs>
                <w:tab w:val="right" w:pos="2865"/>
              </w:tabs>
            </w:pPr>
            <w:r w:rsidRPr="00B207EC">
              <w:t>locationId</w:t>
            </w:r>
            <w:r w:rsidRPr="00B207EC">
              <w:tab/>
              <w:t>FK</w:t>
            </w:r>
          </w:p>
        </w:tc>
        <w:tc>
          <w:tcPr>
            <w:tcW w:w="3081" w:type="dxa"/>
          </w:tcPr>
          <w:p w:rsidR="00B5789E" w:rsidRPr="00B207EC" w:rsidRDefault="00B5789E" w:rsidP="00BF53A5">
            <w:pPr>
              <w:tabs>
                <w:tab w:val="right" w:pos="2865"/>
              </w:tabs>
            </w:pPr>
            <w:r w:rsidRPr="00B207EC">
              <w:t>Integer</w:t>
            </w:r>
            <w:r w:rsidRPr="00B207EC">
              <w:tab/>
              <w:t>int</w:t>
            </w:r>
          </w:p>
        </w:tc>
        <w:tc>
          <w:tcPr>
            <w:tcW w:w="3081" w:type="dxa"/>
          </w:tcPr>
          <w:p w:rsidR="00B5789E" w:rsidRPr="00B207EC" w:rsidRDefault="00B5789E" w:rsidP="00BF53A5">
            <w:r w:rsidRPr="00B207EC">
              <w:t>Foreign key from tbl_locations</w:t>
            </w:r>
          </w:p>
        </w:tc>
      </w:tr>
      <w:tr w:rsidR="00B5789E" w:rsidRPr="00B207EC" w:rsidTr="00BF53A5">
        <w:tc>
          <w:tcPr>
            <w:tcW w:w="3081" w:type="dxa"/>
          </w:tcPr>
          <w:p w:rsidR="00B5789E" w:rsidRPr="00B207EC" w:rsidRDefault="00B5789E" w:rsidP="00BF53A5">
            <w:pPr>
              <w:tabs>
                <w:tab w:val="right" w:pos="2865"/>
              </w:tabs>
            </w:pPr>
            <w:r w:rsidRPr="00B207EC">
              <w:t>description</w:t>
            </w:r>
          </w:p>
        </w:tc>
        <w:tc>
          <w:tcPr>
            <w:tcW w:w="3081" w:type="dxa"/>
          </w:tcPr>
          <w:p w:rsidR="00B5789E" w:rsidRPr="00B207EC" w:rsidRDefault="00B5789E" w:rsidP="00BF53A5">
            <w:pPr>
              <w:tabs>
                <w:tab w:val="right" w:pos="2865"/>
              </w:tabs>
            </w:pPr>
            <w:r w:rsidRPr="00B207EC">
              <w:t>Text</w:t>
            </w:r>
            <w:r w:rsidRPr="00B207EC">
              <w:tab/>
              <w:t>varchar(255)</w:t>
            </w:r>
          </w:p>
        </w:tc>
        <w:tc>
          <w:tcPr>
            <w:tcW w:w="3081" w:type="dxa"/>
          </w:tcPr>
          <w:p w:rsidR="00B5789E" w:rsidRPr="00B207EC" w:rsidRDefault="00B5789E" w:rsidP="00BF53A5">
            <w:r w:rsidRPr="00B207EC">
              <w:t>Description of location</w:t>
            </w:r>
          </w:p>
        </w:tc>
      </w:tr>
    </w:tbl>
    <w:p w:rsidR="00B5789E" w:rsidRPr="00B207EC" w:rsidRDefault="00B5789E" w:rsidP="00B5789E"/>
    <w:p w:rsidR="00B5789E" w:rsidRPr="00B207EC" w:rsidRDefault="00B5789E" w:rsidP="00B5789E">
      <w:pPr>
        <w:pStyle w:val="Heading4"/>
        <w:rPr>
          <w:i w:val="0"/>
        </w:rPr>
      </w:pPr>
      <w:r w:rsidRPr="00B207EC">
        <w:rPr>
          <w:i w:val="0"/>
        </w:rPr>
        <w:t>Photo Usage</w:t>
      </w:r>
    </w:p>
    <w:p w:rsidR="00B5789E" w:rsidRPr="00B207EC" w:rsidRDefault="00B5789E" w:rsidP="00B5789E">
      <w:r w:rsidRPr="00B207EC">
        <w:t xml:space="preserve">The final table, </w:t>
      </w:r>
      <w:r w:rsidRPr="00B207EC">
        <w:rPr>
          <w:b/>
          <w:bCs/>
        </w:rPr>
        <w:t>tbl_images</w:t>
      </w:r>
      <w:r w:rsidRPr="00B207EC">
        <w:t>, is used to associate pictures with places.</w:t>
      </w:r>
    </w:p>
    <w:p w:rsidR="00B5789E" w:rsidRPr="00B207EC" w:rsidRDefault="00B5789E" w:rsidP="00B5789E"/>
    <w:tbl>
      <w:tblPr>
        <w:tblStyle w:val="TableGrid"/>
        <w:tblW w:w="0" w:type="auto"/>
        <w:tblLook w:val="04A0" w:firstRow="1" w:lastRow="0" w:firstColumn="1" w:lastColumn="0" w:noHBand="0" w:noVBand="1"/>
      </w:tblPr>
      <w:tblGrid>
        <w:gridCol w:w="3081"/>
        <w:gridCol w:w="3081"/>
        <w:gridCol w:w="3081"/>
      </w:tblGrid>
      <w:tr w:rsidR="00B5789E" w:rsidRPr="00B207EC" w:rsidTr="00BF53A5">
        <w:tc>
          <w:tcPr>
            <w:tcW w:w="3081" w:type="dxa"/>
          </w:tcPr>
          <w:p w:rsidR="00B5789E" w:rsidRPr="00B207EC" w:rsidRDefault="00B5789E" w:rsidP="00BF53A5">
            <w:pPr>
              <w:rPr>
                <w:iCs/>
              </w:rPr>
            </w:pPr>
            <w:r w:rsidRPr="00B207EC">
              <w:rPr>
                <w:iCs/>
              </w:rPr>
              <w:t>Field name</w:t>
            </w:r>
          </w:p>
        </w:tc>
        <w:tc>
          <w:tcPr>
            <w:tcW w:w="3081" w:type="dxa"/>
          </w:tcPr>
          <w:p w:rsidR="00B5789E" w:rsidRPr="00B207EC" w:rsidRDefault="00B5789E" w:rsidP="00BF53A5">
            <w:pPr>
              <w:tabs>
                <w:tab w:val="right" w:pos="2865"/>
              </w:tabs>
              <w:rPr>
                <w:iCs/>
              </w:rPr>
            </w:pPr>
            <w:r w:rsidRPr="00B207EC">
              <w:rPr>
                <w:iCs/>
              </w:rPr>
              <w:t>Field type</w:t>
            </w:r>
            <w:r w:rsidRPr="00B207EC">
              <w:rPr>
                <w:iCs/>
              </w:rPr>
              <w:tab/>
              <w:t>(SQL type)</w:t>
            </w:r>
          </w:p>
        </w:tc>
        <w:tc>
          <w:tcPr>
            <w:tcW w:w="3081" w:type="dxa"/>
          </w:tcPr>
          <w:p w:rsidR="00B5789E" w:rsidRPr="00B207EC" w:rsidRDefault="00B5789E" w:rsidP="00BF53A5">
            <w:pPr>
              <w:rPr>
                <w:iCs/>
              </w:rPr>
            </w:pPr>
            <w:r w:rsidRPr="00B207EC">
              <w:rPr>
                <w:iCs/>
              </w:rPr>
              <w:t>Description / notes</w:t>
            </w:r>
          </w:p>
        </w:tc>
      </w:tr>
      <w:tr w:rsidR="00B5789E" w:rsidRPr="00B207EC" w:rsidTr="00BF53A5">
        <w:tc>
          <w:tcPr>
            <w:tcW w:w="3081" w:type="dxa"/>
          </w:tcPr>
          <w:p w:rsidR="00B5789E" w:rsidRPr="00B207EC" w:rsidRDefault="00B5789E" w:rsidP="00BF53A5">
            <w:pPr>
              <w:tabs>
                <w:tab w:val="right" w:pos="2865"/>
              </w:tabs>
            </w:pPr>
            <w:r w:rsidRPr="00B207EC">
              <w:t>id</w:t>
            </w:r>
            <w:r w:rsidRPr="00B207EC">
              <w:tab/>
              <w:t>PK</w:t>
            </w:r>
          </w:p>
        </w:tc>
        <w:tc>
          <w:tcPr>
            <w:tcW w:w="3081" w:type="dxa"/>
          </w:tcPr>
          <w:p w:rsidR="00B5789E" w:rsidRPr="00B207EC" w:rsidRDefault="00B5789E" w:rsidP="00BF53A5">
            <w:pPr>
              <w:tabs>
                <w:tab w:val="right" w:pos="2865"/>
              </w:tabs>
            </w:pPr>
            <w:r w:rsidRPr="00B207EC">
              <w:t>Integer</w:t>
            </w:r>
            <w:r w:rsidRPr="00B207EC">
              <w:tab/>
              <w:t>int</w:t>
            </w:r>
          </w:p>
        </w:tc>
        <w:tc>
          <w:tcPr>
            <w:tcW w:w="3081" w:type="dxa"/>
          </w:tcPr>
          <w:p w:rsidR="00B5789E" w:rsidRPr="00B207EC" w:rsidRDefault="00B5789E" w:rsidP="00BF53A5">
            <w:r w:rsidRPr="00B207EC">
              <w:t>Primary key.</w:t>
            </w:r>
          </w:p>
        </w:tc>
      </w:tr>
      <w:tr w:rsidR="00B5789E" w:rsidRPr="00B207EC" w:rsidTr="00BF53A5">
        <w:tc>
          <w:tcPr>
            <w:tcW w:w="3081" w:type="dxa"/>
          </w:tcPr>
          <w:p w:rsidR="00B5789E" w:rsidRPr="00B207EC" w:rsidRDefault="00B5789E" w:rsidP="00BF53A5">
            <w:pPr>
              <w:tabs>
                <w:tab w:val="right" w:pos="2865"/>
              </w:tabs>
            </w:pPr>
            <w:r w:rsidRPr="00B207EC">
              <w:t>placeId</w:t>
            </w:r>
            <w:r w:rsidRPr="00B207EC">
              <w:tab/>
              <w:t>FK</w:t>
            </w:r>
          </w:p>
        </w:tc>
        <w:tc>
          <w:tcPr>
            <w:tcW w:w="3081" w:type="dxa"/>
          </w:tcPr>
          <w:p w:rsidR="00B5789E" w:rsidRPr="00B207EC" w:rsidRDefault="00B5789E" w:rsidP="00BF53A5">
            <w:pPr>
              <w:tabs>
                <w:tab w:val="right" w:pos="2865"/>
              </w:tabs>
            </w:pPr>
            <w:r w:rsidRPr="00B207EC">
              <w:t>Integer</w:t>
            </w:r>
            <w:r w:rsidRPr="00B207EC">
              <w:tab/>
              <w:t>int</w:t>
            </w:r>
          </w:p>
        </w:tc>
        <w:tc>
          <w:tcPr>
            <w:tcW w:w="3081" w:type="dxa"/>
          </w:tcPr>
          <w:p w:rsidR="00B5789E" w:rsidRPr="00B207EC" w:rsidRDefault="00B5789E" w:rsidP="00BF53A5">
            <w:r w:rsidRPr="00B207EC">
              <w:t>Referenced from tbl_places</w:t>
            </w:r>
          </w:p>
        </w:tc>
      </w:tr>
      <w:tr w:rsidR="00B5789E" w:rsidRPr="00B207EC" w:rsidTr="00BF53A5">
        <w:tc>
          <w:tcPr>
            <w:tcW w:w="3081" w:type="dxa"/>
          </w:tcPr>
          <w:p w:rsidR="00B5789E" w:rsidRPr="00B207EC" w:rsidRDefault="00B5789E" w:rsidP="00BF53A5">
            <w:pPr>
              <w:tabs>
                <w:tab w:val="right" w:pos="2865"/>
              </w:tabs>
            </w:pPr>
            <w:r w:rsidRPr="00B207EC">
              <w:t>photoName</w:t>
            </w:r>
          </w:p>
        </w:tc>
        <w:tc>
          <w:tcPr>
            <w:tcW w:w="3081" w:type="dxa"/>
          </w:tcPr>
          <w:p w:rsidR="00B5789E" w:rsidRPr="00B207EC" w:rsidRDefault="00B5789E" w:rsidP="00BF53A5">
            <w:pPr>
              <w:tabs>
                <w:tab w:val="right" w:pos="2865"/>
              </w:tabs>
            </w:pPr>
            <w:r w:rsidRPr="00B207EC">
              <w:t>Text</w:t>
            </w:r>
            <w:r w:rsidRPr="00B207EC">
              <w:tab/>
              <w:t>varchar(255)</w:t>
            </w:r>
          </w:p>
        </w:tc>
        <w:tc>
          <w:tcPr>
            <w:tcW w:w="3081" w:type="dxa"/>
          </w:tcPr>
          <w:p w:rsidR="00B5789E" w:rsidRPr="00B207EC" w:rsidRDefault="00B5789E" w:rsidP="00BF53A5">
            <w:r w:rsidRPr="00B207EC">
              <w:t>JPEG filename (without extension)</w:t>
            </w:r>
          </w:p>
        </w:tc>
      </w:tr>
    </w:tbl>
    <w:p w:rsidR="00B5789E" w:rsidRPr="00B207EC" w:rsidRDefault="00B5789E" w:rsidP="00B5789E"/>
    <w:p w:rsidR="00B5789E" w:rsidRPr="00B207EC" w:rsidRDefault="00B5789E" w:rsidP="00B5789E">
      <w:pPr>
        <w:pStyle w:val="Heading3"/>
      </w:pPr>
      <w:r w:rsidRPr="00B207EC">
        <w:t>Web Application</w:t>
      </w:r>
    </w:p>
    <w:p w:rsidR="00B5789E" w:rsidRPr="00B207EC" w:rsidRDefault="00B5789E" w:rsidP="00B5789E">
      <w:pPr>
        <w:pStyle w:val="BodyText"/>
      </w:pPr>
      <w:r w:rsidRPr="00B207EC">
        <w:t>The application shall be a PHP application running on an Apache HTTP server. Both PHP and Apache HTTP Server are tried, tested, and trusted technologies. To allow quick development, the webpages will use the Bootstrap front-end framework for a springboard for HTML and CSS templates.</w:t>
      </w:r>
    </w:p>
    <w:p w:rsidR="00B5789E" w:rsidRPr="00B207EC" w:rsidRDefault="00B5789E" w:rsidP="00B5789E">
      <w:pPr>
        <w:pStyle w:val="Heading4"/>
        <w:rPr>
          <w:i w:val="0"/>
        </w:rPr>
      </w:pPr>
      <w:r w:rsidRPr="00B207EC">
        <w:rPr>
          <w:i w:val="0"/>
        </w:rPr>
        <w:lastRenderedPageBreak/>
        <w:t>Requirements</w:t>
      </w:r>
    </w:p>
    <w:p w:rsidR="00B5789E" w:rsidRPr="00B207EC" w:rsidRDefault="00B5789E" w:rsidP="00B5789E">
      <w:pPr>
        <w:pStyle w:val="BodyText"/>
      </w:pPr>
      <w:r w:rsidRPr="00B207EC">
        <w:t>The requirements for the Web Application, also known as the Walking Tour Displayer, can be found in the Requirements Specification (SE.QA.RS).</w:t>
      </w:r>
    </w:p>
    <w:p w:rsidR="00B5789E" w:rsidRPr="00B207EC" w:rsidRDefault="00B5789E" w:rsidP="00B5789E">
      <w:pPr>
        <w:pStyle w:val="BodyText"/>
      </w:pPr>
      <w:r w:rsidRPr="00B207EC">
        <w:t>The relevant Functional Requirements are Functional Requirements 6, 8 and 9. For convenience, FR8 is replicated below:</w:t>
      </w:r>
    </w:p>
    <w:p w:rsidR="00B5789E" w:rsidRPr="00B207EC" w:rsidRDefault="00B5789E" w:rsidP="00B5789E">
      <w:pPr>
        <w:pBdr>
          <w:top w:val="single" w:sz="4" w:space="1" w:color="auto"/>
          <w:left w:val="single" w:sz="4" w:space="4" w:color="auto"/>
          <w:bottom w:val="single" w:sz="4" w:space="1" w:color="auto"/>
          <w:right w:val="single" w:sz="4" w:space="4" w:color="auto"/>
        </w:pBdr>
      </w:pPr>
      <w:r w:rsidRPr="00B207EC">
        <w:t xml:space="preserve">There will be a separate program (web application), the Walking Tour Displayer (WTD) that lets the user select a walk to display. When a walk is selected, the user will see each of the places included in the walk displayed at the correct coordinates on a map. The user will be able to choose a place, and see the correct details for that place within the selected walk, including textural </w:t>
      </w:r>
      <w:r w:rsidRPr="00B207EC">
        <w:rPr>
          <w:iCs/>
        </w:rPr>
        <w:t xml:space="preserve">[sic] </w:t>
      </w:r>
      <w:r w:rsidRPr="00B207EC">
        <w:t>descriptions and images.</w:t>
      </w:r>
    </w:p>
    <w:p w:rsidR="00B5789E" w:rsidRPr="00B207EC" w:rsidRDefault="00B5789E" w:rsidP="00B5789E"/>
    <w:p w:rsidR="00B5789E" w:rsidRPr="00B207EC" w:rsidRDefault="00B5789E" w:rsidP="00B5789E">
      <w:r w:rsidRPr="00B207EC">
        <w:t>The requirements for the Walking Tour Displayer seem to be as follows:</w:t>
      </w:r>
    </w:p>
    <w:p w:rsidR="00B5789E" w:rsidRPr="00B207EC" w:rsidRDefault="00B5789E" w:rsidP="00B5789E">
      <w:pPr>
        <w:pStyle w:val="ListParagraph"/>
        <w:numPr>
          <w:ilvl w:val="0"/>
          <w:numId w:val="22"/>
        </w:numPr>
      </w:pPr>
      <w:r w:rsidRPr="00B207EC">
        <w:t>There is a web application known as the Walking Tour Displayer</w:t>
      </w:r>
    </w:p>
    <w:p w:rsidR="00B5789E" w:rsidRPr="00B207EC" w:rsidRDefault="00B5789E" w:rsidP="00B5789E">
      <w:pPr>
        <w:pStyle w:val="ListParagraph"/>
        <w:numPr>
          <w:ilvl w:val="0"/>
          <w:numId w:val="22"/>
        </w:numPr>
      </w:pPr>
      <w:r w:rsidRPr="00B207EC">
        <w:t>It shall have a list of all routes generated by users, which will show the name and sub-title of each</w:t>
      </w:r>
    </w:p>
    <w:p w:rsidR="00B5789E" w:rsidRPr="00B207EC" w:rsidRDefault="00B5789E" w:rsidP="00B5789E">
      <w:pPr>
        <w:pStyle w:val="ListParagraph"/>
        <w:numPr>
          <w:ilvl w:val="0"/>
          <w:numId w:val="22"/>
        </w:numPr>
      </w:pPr>
      <w:r w:rsidRPr="00B207EC">
        <w:t>A user can select a route and view a second page with more detailed information to do with the route</w:t>
      </w:r>
    </w:p>
    <w:p w:rsidR="00B5789E" w:rsidRPr="00B207EC" w:rsidRDefault="00B5789E" w:rsidP="00B5789E">
      <w:pPr>
        <w:pStyle w:val="ListParagraph"/>
        <w:numPr>
          <w:ilvl w:val="0"/>
          <w:numId w:val="22"/>
        </w:numPr>
      </w:pPr>
      <w:r w:rsidRPr="00B207EC">
        <w:t>This Route View shall have a longer description of the route</w:t>
      </w:r>
    </w:p>
    <w:p w:rsidR="00B5789E" w:rsidRPr="00B207EC" w:rsidRDefault="00B5789E" w:rsidP="00B5789E">
      <w:pPr>
        <w:pStyle w:val="ListParagraph"/>
        <w:numPr>
          <w:ilvl w:val="0"/>
          <w:numId w:val="22"/>
        </w:numPr>
      </w:pPr>
      <w:r w:rsidRPr="00B207EC">
        <w:t>The Route View will have a map of the route, with all locations along the way shown</w:t>
      </w:r>
    </w:p>
    <w:p w:rsidR="00B5789E" w:rsidRPr="00B207EC" w:rsidRDefault="00B5789E" w:rsidP="00B5789E">
      <w:pPr>
        <w:pStyle w:val="ListParagraph"/>
        <w:numPr>
          <w:ilvl w:val="0"/>
          <w:numId w:val="22"/>
        </w:numPr>
      </w:pPr>
      <w:r w:rsidRPr="00B207EC">
        <w:t>A user can click a location and view images and descriptions associated with such a route</w:t>
      </w:r>
    </w:p>
    <w:p w:rsidR="00B5789E" w:rsidRPr="00B207EC" w:rsidRDefault="00B5789E" w:rsidP="00B5789E">
      <w:pPr>
        <w:pStyle w:val="ListParagraph"/>
      </w:pPr>
    </w:p>
    <w:p w:rsidR="00B5789E" w:rsidRPr="00B207EC" w:rsidRDefault="00B5789E" w:rsidP="00B5789E">
      <w:pPr>
        <w:pStyle w:val="Heading4"/>
        <w:rPr>
          <w:i w:val="0"/>
        </w:rPr>
      </w:pPr>
      <w:r w:rsidRPr="00B207EC">
        <w:rPr>
          <w:i w:val="0"/>
        </w:rPr>
        <w:t>File Structure</w:t>
      </w:r>
    </w:p>
    <w:p w:rsidR="00B5789E" w:rsidRPr="00B207EC" w:rsidRDefault="00B5789E" w:rsidP="00B5789E">
      <w:pPr>
        <w:pStyle w:val="BodyText"/>
      </w:pPr>
      <w:r w:rsidRPr="00B207EC">
        <w:t xml:space="preserve">Although, theoretically, the entire web application could be written in one long </w:t>
      </w:r>
      <w:r w:rsidRPr="00B207EC">
        <w:rPr>
          <w:iCs/>
        </w:rPr>
        <w:t>index.php</w:t>
      </w:r>
      <w:r w:rsidRPr="00B207EC">
        <w:t xml:space="preserve"> file, it is not good practice. The scripts will be split into a couple of directories as follows:</w:t>
      </w:r>
    </w:p>
    <w:p w:rsidR="00B5789E" w:rsidRPr="00B207EC" w:rsidRDefault="00B5789E" w:rsidP="00B5789E">
      <w:pPr>
        <w:pStyle w:val="BodyText"/>
        <w:numPr>
          <w:ilvl w:val="0"/>
          <w:numId w:val="22"/>
        </w:numPr>
        <w:tabs>
          <w:tab w:val="left" w:pos="2748"/>
        </w:tabs>
      </w:pPr>
      <w:r w:rsidRPr="00B207EC">
        <w:t xml:space="preserve">The root directory will contain the entry-points for the server, for example, </w:t>
      </w:r>
      <w:r w:rsidRPr="00B207EC">
        <w:rPr>
          <w:iCs/>
        </w:rPr>
        <w:t>index.php</w:t>
      </w:r>
      <w:r w:rsidRPr="00B207EC">
        <w:t xml:space="preserve"> and </w:t>
      </w:r>
      <w:r w:rsidRPr="00B207EC">
        <w:rPr>
          <w:iCs/>
        </w:rPr>
        <w:t>upload.php</w:t>
      </w:r>
    </w:p>
    <w:p w:rsidR="00B5789E" w:rsidRPr="00B207EC" w:rsidRDefault="00B5789E" w:rsidP="00B5789E">
      <w:pPr>
        <w:pStyle w:val="BodyText"/>
        <w:numPr>
          <w:ilvl w:val="0"/>
          <w:numId w:val="22"/>
        </w:numPr>
        <w:tabs>
          <w:tab w:val="left" w:pos="2748"/>
        </w:tabs>
      </w:pPr>
      <w:r w:rsidRPr="00B207EC">
        <w:t xml:space="preserve">An </w:t>
      </w:r>
      <w:r w:rsidRPr="00B207EC">
        <w:rPr>
          <w:iCs/>
        </w:rPr>
        <w:t>includes</w:t>
      </w:r>
      <w:r w:rsidRPr="00B207EC">
        <w:t xml:space="preserve"> directory will contain functions and code used in multiple scripts. These functions will be included through use of the </w:t>
      </w:r>
      <w:r w:rsidRPr="00B207EC">
        <w:rPr>
          <w:iCs/>
        </w:rPr>
        <w:t xml:space="preserve">require </w:t>
      </w:r>
      <w:r w:rsidRPr="00B207EC">
        <w:t xml:space="preserve">and </w:t>
      </w:r>
      <w:r w:rsidRPr="00B207EC">
        <w:rPr>
          <w:iCs/>
        </w:rPr>
        <w:t>include</w:t>
      </w:r>
      <w:r w:rsidRPr="00B207EC">
        <w:t xml:space="preserve"> functions built into PHP.</w:t>
      </w:r>
    </w:p>
    <w:p w:rsidR="00B5789E" w:rsidRPr="00B207EC" w:rsidRDefault="00B5789E" w:rsidP="00B5789E">
      <w:pPr>
        <w:pStyle w:val="BodyText"/>
        <w:numPr>
          <w:ilvl w:val="0"/>
          <w:numId w:val="22"/>
        </w:numPr>
        <w:tabs>
          <w:tab w:val="left" w:pos="2748"/>
        </w:tabs>
      </w:pPr>
      <w:r w:rsidRPr="00B207EC">
        <w:t xml:space="preserve">An </w:t>
      </w:r>
      <w:r w:rsidRPr="00B207EC">
        <w:rPr>
          <w:iCs/>
        </w:rPr>
        <w:t>uploads</w:t>
      </w:r>
      <w:r w:rsidRPr="00B207EC">
        <w:t xml:space="preserve"> directory will contain any JPG files the Walking Tour Creator has uploaded to the server.</w:t>
      </w:r>
    </w:p>
    <w:p w:rsidR="00B5789E" w:rsidRPr="00B207EC" w:rsidRDefault="00B5789E" w:rsidP="00B5789E">
      <w:pPr>
        <w:pStyle w:val="BodyText"/>
        <w:numPr>
          <w:ilvl w:val="0"/>
          <w:numId w:val="22"/>
        </w:numPr>
        <w:tabs>
          <w:tab w:val="left" w:pos="2748"/>
        </w:tabs>
      </w:pPr>
      <w:r w:rsidRPr="00B207EC">
        <w:t xml:space="preserve">A </w:t>
      </w:r>
      <w:r w:rsidRPr="00B207EC">
        <w:rPr>
          <w:iCs/>
        </w:rPr>
        <w:t>resources</w:t>
      </w:r>
      <w:r w:rsidRPr="00B207EC">
        <w:t xml:space="preserve"> directory will contain static assets, such as CSS and JavaScript.</w:t>
      </w:r>
      <w:r w:rsidRPr="00B207EC">
        <w:tab/>
      </w:r>
    </w:p>
    <w:p w:rsidR="00B5789E" w:rsidRPr="00B207EC" w:rsidRDefault="00B5789E" w:rsidP="00B5789E">
      <w:pPr>
        <w:pStyle w:val="BodyText"/>
        <w:numPr>
          <w:ilvl w:val="0"/>
          <w:numId w:val="22"/>
        </w:numPr>
        <w:tabs>
          <w:tab w:val="left" w:pos="2748"/>
        </w:tabs>
      </w:pPr>
      <w:r w:rsidRPr="00B207EC">
        <w:t xml:space="preserve">A </w:t>
      </w:r>
      <w:r w:rsidRPr="00B207EC">
        <w:rPr>
          <w:iCs/>
        </w:rPr>
        <w:t>templates</w:t>
      </w:r>
      <w:r w:rsidRPr="00B207EC">
        <w:t xml:space="preserve"> directory will contain templates used to define the layout of the rendered HTML pages.</w:t>
      </w:r>
    </w:p>
    <w:p w:rsidR="00B5789E" w:rsidRPr="00B207EC" w:rsidRDefault="00B5789E" w:rsidP="00B5789E">
      <w:pPr>
        <w:pStyle w:val="Heading4"/>
        <w:rPr>
          <w:i w:val="0"/>
        </w:rPr>
      </w:pPr>
      <w:r w:rsidRPr="00B207EC">
        <w:rPr>
          <w:rFonts w:hint="eastAsia"/>
          <w:i w:val="0"/>
          <w:lang w:eastAsia="zh-TW"/>
        </w:rPr>
        <w:t>Viewing Walks</w:t>
      </w:r>
    </w:p>
    <w:p w:rsidR="00B5789E" w:rsidRPr="00B207EC" w:rsidRDefault="00B5789E" w:rsidP="00B5789E">
      <w:pPr>
        <w:rPr>
          <w:lang w:eastAsia="zh-TW"/>
        </w:rPr>
      </w:pPr>
      <w:r w:rsidRPr="00B207EC">
        <w:rPr>
          <w:rFonts w:hint="eastAsia"/>
          <w:lang w:eastAsia="zh-TW"/>
        </w:rPr>
        <w:t xml:space="preserve">The initial homepage </w:t>
      </w:r>
      <w:r w:rsidRPr="00B207EC">
        <w:rPr>
          <w:rFonts w:hint="eastAsia"/>
          <w:iCs/>
          <w:lang w:eastAsia="zh-TW"/>
        </w:rPr>
        <w:t>index.php</w:t>
      </w:r>
      <w:r w:rsidRPr="00B207EC">
        <w:rPr>
          <w:rFonts w:hint="eastAsia"/>
          <w:lang w:eastAsia="zh-TW"/>
        </w:rPr>
        <w:t xml:space="preserve"> will show a list of all walks uploaded to the server, displaying in a table the names and subtitles of each. Clicking on a name of a walk will take you to a second page (e.g. </w:t>
      </w:r>
      <w:r w:rsidRPr="00B207EC">
        <w:rPr>
          <w:rFonts w:hint="eastAsia"/>
          <w:iCs/>
          <w:lang w:eastAsia="zh-TW"/>
        </w:rPr>
        <w:t>index.php?id=2</w:t>
      </w:r>
      <w:r w:rsidRPr="00B207EC">
        <w:rPr>
          <w:rFonts w:hint="eastAsia"/>
          <w:lang w:eastAsia="zh-TW"/>
        </w:rPr>
        <w:t>) that will show a map of the route. The map shall show the points of interest specified in the walk, and interacting with a point of interest will display any photographs or descriptions associated with it.</w:t>
      </w:r>
    </w:p>
    <w:p w:rsidR="00B5789E" w:rsidRPr="00B207EC" w:rsidRDefault="00B5789E" w:rsidP="00B5789E">
      <w:pPr>
        <w:pStyle w:val="Heading4"/>
        <w:rPr>
          <w:i w:val="0"/>
        </w:rPr>
      </w:pPr>
      <w:r w:rsidRPr="00B207EC">
        <w:rPr>
          <w:i w:val="0"/>
        </w:rPr>
        <w:t>Uploading Walks</w:t>
      </w:r>
    </w:p>
    <w:p w:rsidR="00B5789E" w:rsidRPr="00B207EC" w:rsidRDefault="00B5789E" w:rsidP="00B5789E">
      <w:pPr>
        <w:pStyle w:val="BodyText"/>
      </w:pPr>
      <w:r w:rsidRPr="00B207EC">
        <w:t>FR6, replicated below, defines the way that the server communicates with the client.</w:t>
      </w:r>
    </w:p>
    <w:p w:rsidR="00B5789E" w:rsidRPr="00B207EC" w:rsidRDefault="00B5789E" w:rsidP="00B5789E">
      <w:pPr>
        <w:pBdr>
          <w:top w:val="single" w:sz="4" w:space="1" w:color="auto"/>
          <w:left w:val="single" w:sz="4" w:space="4" w:color="auto"/>
          <w:bottom w:val="single" w:sz="4" w:space="1" w:color="auto"/>
          <w:right w:val="single" w:sz="4" w:space="4" w:color="auto"/>
        </w:pBdr>
      </w:pPr>
      <w:r w:rsidRPr="00B207EC">
        <w:t>The user should be able to save the walk, by sending it to a server where it is saved into a database. The message should be formatted as a Multipurpose Internet Mail Extensions (MIME) message and sent to the server via an HTTP POST to a predefined URL.</w:t>
      </w:r>
    </w:p>
    <w:p w:rsidR="00B5789E" w:rsidRPr="00B207EC" w:rsidRDefault="00B5789E" w:rsidP="00B5789E"/>
    <w:p w:rsidR="00B5789E" w:rsidRPr="00B207EC" w:rsidRDefault="00B5789E" w:rsidP="00B5789E">
      <w:r w:rsidRPr="00B207EC">
        <w:t>However, FR6 gives considerable leeway in the way that the data is encoded. It is proposed that the client will send a JSON (‘JavaScript Object Notation’) formatted request to the server</w:t>
      </w:r>
      <w:r w:rsidRPr="00B207EC">
        <w:rPr>
          <w:rFonts w:hint="eastAsia"/>
          <w:lang w:eastAsia="zh-TW"/>
        </w:rPr>
        <w:t xml:space="preserve"> (at </w:t>
      </w:r>
      <w:r w:rsidRPr="00B207EC">
        <w:rPr>
          <w:rFonts w:hint="eastAsia"/>
          <w:iCs/>
          <w:lang w:eastAsia="zh-TW"/>
        </w:rPr>
        <w:t>upload.php</w:t>
      </w:r>
      <w:r w:rsidRPr="00B207EC">
        <w:rPr>
          <w:rFonts w:hint="eastAsia"/>
          <w:lang w:eastAsia="zh-TW"/>
        </w:rPr>
        <w:t>)</w:t>
      </w:r>
      <w:r w:rsidRPr="00B207EC">
        <w:t>, encoding the data that the server should save into the database. For example:</w:t>
      </w:r>
    </w:p>
    <w:p w:rsidR="00B5789E" w:rsidRPr="00B207EC" w:rsidRDefault="00B5789E" w:rsidP="00B5789E"/>
    <w:p w:rsidR="00B5789E" w:rsidRPr="00B207EC" w:rsidRDefault="00B5789E" w:rsidP="00B5789E">
      <w:pPr>
        <w:pBdr>
          <w:top w:val="single" w:sz="4" w:space="1" w:color="auto"/>
          <w:left w:val="single" w:sz="4" w:space="4" w:color="auto"/>
          <w:bottom w:val="single" w:sz="4" w:space="1" w:color="auto"/>
          <w:right w:val="single" w:sz="4" w:space="4" w:color="auto"/>
        </w:pBdr>
        <w:rPr>
          <w:rFonts w:ascii="Courier New" w:hAnsi="Courier New" w:cs="Courier New"/>
        </w:rPr>
      </w:pPr>
      <w:r w:rsidRPr="00B207EC">
        <w:rPr>
          <w:rFonts w:ascii="Courier New" w:hAnsi="Courier New" w:cs="Courier New"/>
        </w:rPr>
        <w:t>{</w:t>
      </w:r>
    </w:p>
    <w:p w:rsidR="00B5789E" w:rsidRPr="00B207EC" w:rsidRDefault="00B5789E" w:rsidP="00B5789E">
      <w:pPr>
        <w:pBdr>
          <w:top w:val="single" w:sz="4" w:space="1" w:color="auto"/>
          <w:left w:val="single" w:sz="4" w:space="4" w:color="auto"/>
          <w:bottom w:val="single" w:sz="4" w:space="1" w:color="auto"/>
          <w:right w:val="single" w:sz="4" w:space="4" w:color="auto"/>
        </w:pBdr>
        <w:rPr>
          <w:rFonts w:ascii="Courier New" w:hAnsi="Courier New" w:cs="Courier New"/>
        </w:rPr>
      </w:pPr>
      <w:r w:rsidRPr="00B207EC">
        <w:rPr>
          <w:rFonts w:ascii="Courier New" w:hAnsi="Courier New" w:cs="Courier New"/>
        </w:rPr>
        <w:t xml:space="preserve">    "authorization": {</w:t>
      </w:r>
    </w:p>
    <w:p w:rsidR="00B5789E" w:rsidRPr="00B207EC" w:rsidRDefault="00B5789E" w:rsidP="00B5789E">
      <w:pPr>
        <w:pBdr>
          <w:top w:val="single" w:sz="4" w:space="1" w:color="auto"/>
          <w:left w:val="single" w:sz="4" w:space="4" w:color="auto"/>
          <w:bottom w:val="single" w:sz="4" w:space="1" w:color="auto"/>
          <w:right w:val="single" w:sz="4" w:space="4" w:color="auto"/>
        </w:pBdr>
        <w:rPr>
          <w:rFonts w:ascii="Courier New" w:hAnsi="Courier New" w:cs="Courier New"/>
        </w:rPr>
      </w:pPr>
      <w:r w:rsidRPr="00B207EC">
        <w:rPr>
          <w:rFonts w:ascii="Courier New" w:hAnsi="Courier New" w:cs="Courier New"/>
        </w:rPr>
        <w:t xml:space="preserve">        "hash": "76EADA9B070BB27659359220A460C264C34745A9",</w:t>
      </w:r>
    </w:p>
    <w:p w:rsidR="00B5789E" w:rsidRPr="00B207EC" w:rsidRDefault="00B5789E" w:rsidP="00B5789E">
      <w:pPr>
        <w:pBdr>
          <w:top w:val="single" w:sz="4" w:space="1" w:color="auto"/>
          <w:left w:val="single" w:sz="4" w:space="4" w:color="auto"/>
          <w:bottom w:val="single" w:sz="4" w:space="1" w:color="auto"/>
          <w:right w:val="single" w:sz="4" w:space="4" w:color="auto"/>
        </w:pBdr>
        <w:rPr>
          <w:rFonts w:ascii="Courier New" w:hAnsi="Courier New" w:cs="Courier New"/>
        </w:rPr>
      </w:pPr>
      <w:r w:rsidRPr="00B207EC">
        <w:rPr>
          <w:rFonts w:ascii="Courier New" w:hAnsi="Courier New" w:cs="Courier New"/>
        </w:rPr>
        <w:t xml:space="preserve">        "salt": "swordfish"</w:t>
      </w:r>
    </w:p>
    <w:p w:rsidR="00B5789E" w:rsidRPr="00B207EC" w:rsidRDefault="00B5789E" w:rsidP="00B5789E">
      <w:pPr>
        <w:pBdr>
          <w:top w:val="single" w:sz="4" w:space="1" w:color="auto"/>
          <w:left w:val="single" w:sz="4" w:space="4" w:color="auto"/>
          <w:bottom w:val="single" w:sz="4" w:space="1" w:color="auto"/>
          <w:right w:val="single" w:sz="4" w:space="4" w:color="auto"/>
        </w:pBdr>
        <w:rPr>
          <w:rFonts w:ascii="Courier New" w:hAnsi="Courier New" w:cs="Courier New"/>
        </w:rPr>
      </w:pPr>
      <w:r w:rsidRPr="00B207EC">
        <w:rPr>
          <w:rFonts w:ascii="Courier New" w:hAnsi="Courier New" w:cs="Courier New"/>
        </w:rPr>
        <w:t xml:space="preserve">    },</w:t>
      </w:r>
    </w:p>
    <w:p w:rsidR="00B5789E" w:rsidRPr="00B207EC" w:rsidRDefault="00B5789E" w:rsidP="00B5789E">
      <w:pPr>
        <w:pBdr>
          <w:top w:val="single" w:sz="4" w:space="1" w:color="auto"/>
          <w:left w:val="single" w:sz="4" w:space="4" w:color="auto"/>
          <w:bottom w:val="single" w:sz="4" w:space="1" w:color="auto"/>
          <w:right w:val="single" w:sz="4" w:space="4" w:color="auto"/>
        </w:pBdr>
        <w:rPr>
          <w:rFonts w:ascii="Courier New" w:hAnsi="Courier New" w:cs="Courier New"/>
        </w:rPr>
      </w:pPr>
      <w:r w:rsidRPr="00B207EC">
        <w:rPr>
          <w:rFonts w:ascii="Courier New" w:hAnsi="Courier New" w:cs="Courier New"/>
        </w:rPr>
        <w:t xml:space="preserve">    "walk": {</w:t>
      </w:r>
    </w:p>
    <w:p w:rsidR="00B5789E" w:rsidRPr="00B207EC" w:rsidRDefault="00B5789E" w:rsidP="00B5789E">
      <w:pPr>
        <w:pBdr>
          <w:top w:val="single" w:sz="4" w:space="1" w:color="auto"/>
          <w:left w:val="single" w:sz="4" w:space="4" w:color="auto"/>
          <w:bottom w:val="single" w:sz="4" w:space="1" w:color="auto"/>
          <w:right w:val="single" w:sz="4" w:space="4" w:color="auto"/>
        </w:pBdr>
        <w:rPr>
          <w:rFonts w:ascii="Courier New" w:hAnsi="Courier New" w:cs="Courier New"/>
        </w:rPr>
      </w:pPr>
      <w:r w:rsidRPr="00B207EC">
        <w:rPr>
          <w:rFonts w:ascii="Courier New" w:hAnsi="Courier New" w:cs="Courier New"/>
        </w:rPr>
        <w:t xml:space="preserve">        "title": "Whitehall Wander",</w:t>
      </w:r>
    </w:p>
    <w:p w:rsidR="00B5789E" w:rsidRPr="00B207EC" w:rsidRDefault="00B5789E" w:rsidP="00B5789E">
      <w:pPr>
        <w:pBdr>
          <w:top w:val="single" w:sz="4" w:space="1" w:color="auto"/>
          <w:left w:val="single" w:sz="4" w:space="4" w:color="auto"/>
          <w:bottom w:val="single" w:sz="4" w:space="1" w:color="auto"/>
          <w:right w:val="single" w:sz="4" w:space="4" w:color="auto"/>
        </w:pBdr>
        <w:rPr>
          <w:rFonts w:ascii="Courier New" w:hAnsi="Courier New" w:cs="Courier New"/>
        </w:rPr>
      </w:pPr>
      <w:r w:rsidRPr="00B207EC">
        <w:rPr>
          <w:rFonts w:ascii="Courier New" w:hAnsi="Courier New" w:cs="Courier New"/>
        </w:rPr>
        <w:t xml:space="preserve">        "shortDesc": "A short walk around Westminster",</w:t>
      </w:r>
    </w:p>
    <w:p w:rsidR="00B5789E" w:rsidRPr="00B207EC" w:rsidRDefault="00B5789E" w:rsidP="00B5789E">
      <w:pPr>
        <w:pBdr>
          <w:top w:val="single" w:sz="4" w:space="1" w:color="auto"/>
          <w:left w:val="single" w:sz="4" w:space="4" w:color="auto"/>
          <w:bottom w:val="single" w:sz="4" w:space="1" w:color="auto"/>
          <w:right w:val="single" w:sz="4" w:space="4" w:color="auto"/>
        </w:pBdr>
        <w:rPr>
          <w:rFonts w:ascii="Courier New" w:hAnsi="Courier New" w:cs="Courier New"/>
        </w:rPr>
      </w:pPr>
      <w:r w:rsidRPr="00B207EC">
        <w:rPr>
          <w:rFonts w:ascii="Courier New" w:hAnsi="Courier New" w:cs="Courier New"/>
        </w:rPr>
        <w:lastRenderedPageBreak/>
        <w:t xml:space="preserve">        "longDesc": "A walk around London, viewing sights such as Downing Street, Trafalgar Square, and Scotland Yard",</w:t>
      </w:r>
    </w:p>
    <w:p w:rsidR="00B5789E" w:rsidRPr="0028766E" w:rsidRDefault="00B5789E" w:rsidP="00B5789E">
      <w:pPr>
        <w:pBdr>
          <w:top w:val="single" w:sz="4" w:space="1" w:color="auto"/>
          <w:left w:val="single" w:sz="4" w:space="4" w:color="auto"/>
          <w:bottom w:val="single" w:sz="4" w:space="1" w:color="auto"/>
          <w:right w:val="single" w:sz="4" w:space="4" w:color="auto"/>
        </w:pBdr>
        <w:rPr>
          <w:rFonts w:ascii="Courier New" w:hAnsi="Courier New" w:cs="Courier New"/>
        </w:rPr>
      </w:pPr>
      <w:r w:rsidRPr="00B207EC">
        <w:rPr>
          <w:rFonts w:ascii="Courier New" w:hAnsi="Courier New" w:cs="Courier New"/>
        </w:rPr>
        <w:t xml:space="preserve">        </w:t>
      </w:r>
      <w:r w:rsidRPr="0028766E">
        <w:rPr>
          <w:rFonts w:ascii="Courier New" w:hAnsi="Courier New" w:cs="Courier New"/>
        </w:rPr>
        <w:t>"locations": [</w:t>
      </w:r>
    </w:p>
    <w:p w:rsidR="00B5789E" w:rsidRPr="0028766E" w:rsidRDefault="00B5789E" w:rsidP="00B5789E">
      <w:pPr>
        <w:pBdr>
          <w:top w:val="single" w:sz="4" w:space="1" w:color="auto"/>
          <w:left w:val="single" w:sz="4" w:space="4" w:color="auto"/>
          <w:bottom w:val="single" w:sz="4" w:space="1" w:color="auto"/>
          <w:right w:val="single" w:sz="4" w:space="4" w:color="auto"/>
        </w:pBdr>
        <w:rPr>
          <w:rFonts w:ascii="Courier New" w:hAnsi="Courier New" w:cs="Courier New"/>
        </w:rPr>
      </w:pPr>
      <w:r w:rsidRPr="0028766E">
        <w:rPr>
          <w:rFonts w:ascii="Courier New" w:hAnsi="Courier New" w:cs="Courier New"/>
        </w:rPr>
        <w:t xml:space="preserve">            {</w:t>
      </w:r>
    </w:p>
    <w:p w:rsidR="00B5789E" w:rsidRPr="0028766E" w:rsidRDefault="00B5789E" w:rsidP="00B5789E">
      <w:pPr>
        <w:pBdr>
          <w:top w:val="single" w:sz="4" w:space="1" w:color="auto"/>
          <w:left w:val="single" w:sz="4" w:space="4" w:color="auto"/>
          <w:bottom w:val="single" w:sz="4" w:space="1" w:color="auto"/>
          <w:right w:val="single" w:sz="4" w:space="4" w:color="auto"/>
        </w:pBdr>
        <w:rPr>
          <w:rFonts w:ascii="Courier New" w:hAnsi="Courier New" w:cs="Courier New"/>
        </w:rPr>
      </w:pPr>
      <w:r w:rsidRPr="0028766E">
        <w:rPr>
          <w:rFonts w:ascii="Courier New" w:hAnsi="Courier New" w:cs="Courier New"/>
        </w:rPr>
        <w:t xml:space="preserve">                "latitude": 51.503396,</w:t>
      </w:r>
    </w:p>
    <w:p w:rsidR="00B5789E" w:rsidRPr="0028766E" w:rsidRDefault="00B5789E" w:rsidP="00B5789E">
      <w:pPr>
        <w:pBdr>
          <w:top w:val="single" w:sz="4" w:space="1" w:color="auto"/>
          <w:left w:val="single" w:sz="4" w:space="4" w:color="auto"/>
          <w:bottom w:val="single" w:sz="4" w:space="1" w:color="auto"/>
          <w:right w:val="single" w:sz="4" w:space="4" w:color="auto"/>
        </w:pBdr>
        <w:rPr>
          <w:rFonts w:ascii="Courier New" w:hAnsi="Courier New" w:cs="Courier New"/>
        </w:rPr>
      </w:pPr>
      <w:r w:rsidRPr="0028766E">
        <w:rPr>
          <w:rFonts w:ascii="Courier New" w:hAnsi="Courier New" w:cs="Courier New"/>
        </w:rPr>
        <w:t xml:space="preserve">                "longitude": 0.127640,</w:t>
      </w:r>
    </w:p>
    <w:p w:rsidR="00B5789E" w:rsidRPr="0028766E" w:rsidRDefault="00B5789E" w:rsidP="00B5789E">
      <w:pPr>
        <w:pBdr>
          <w:top w:val="single" w:sz="4" w:space="1" w:color="auto"/>
          <w:left w:val="single" w:sz="4" w:space="4" w:color="auto"/>
          <w:bottom w:val="single" w:sz="4" w:space="1" w:color="auto"/>
          <w:right w:val="single" w:sz="4" w:space="4" w:color="auto"/>
        </w:pBdr>
        <w:rPr>
          <w:rFonts w:ascii="Courier New" w:hAnsi="Courier New" w:cs="Courier New"/>
        </w:rPr>
      </w:pPr>
      <w:r w:rsidRPr="0028766E">
        <w:rPr>
          <w:rFonts w:ascii="Courier New" w:hAnsi="Courier New" w:cs="Courier New"/>
        </w:rPr>
        <w:t xml:space="preserve">                "timestamp": 0,</w:t>
      </w:r>
    </w:p>
    <w:p w:rsidR="00B5789E" w:rsidRPr="0028766E" w:rsidRDefault="00B5789E" w:rsidP="00B5789E">
      <w:pPr>
        <w:pBdr>
          <w:top w:val="single" w:sz="4" w:space="1" w:color="auto"/>
          <w:left w:val="single" w:sz="4" w:space="4" w:color="auto"/>
          <w:bottom w:val="single" w:sz="4" w:space="1" w:color="auto"/>
          <w:right w:val="single" w:sz="4" w:space="4" w:color="auto"/>
        </w:pBdr>
        <w:rPr>
          <w:rFonts w:ascii="Courier New" w:hAnsi="Courier New" w:cs="Courier New"/>
        </w:rPr>
      </w:pPr>
      <w:r w:rsidRPr="0028766E">
        <w:rPr>
          <w:rFonts w:ascii="Courier New" w:hAnsi="Courier New" w:cs="Courier New"/>
        </w:rPr>
        <w:t xml:space="preserve">                "descriptions": [</w:t>
      </w:r>
    </w:p>
    <w:p w:rsidR="00B5789E" w:rsidRPr="00B207EC" w:rsidRDefault="00B5789E" w:rsidP="00B5789E">
      <w:pPr>
        <w:pBdr>
          <w:top w:val="single" w:sz="4" w:space="1" w:color="auto"/>
          <w:left w:val="single" w:sz="4" w:space="4" w:color="auto"/>
          <w:bottom w:val="single" w:sz="4" w:space="1" w:color="auto"/>
          <w:right w:val="single" w:sz="4" w:space="4" w:color="auto"/>
        </w:pBdr>
        <w:rPr>
          <w:rFonts w:ascii="Courier New" w:hAnsi="Courier New" w:cs="Courier New"/>
        </w:rPr>
      </w:pPr>
      <w:r w:rsidRPr="0028766E">
        <w:rPr>
          <w:rFonts w:ascii="Courier New" w:hAnsi="Courier New" w:cs="Courier New"/>
        </w:rPr>
        <w:t xml:space="preserve">                    </w:t>
      </w:r>
      <w:r w:rsidRPr="00B207EC">
        <w:rPr>
          <w:rFonts w:ascii="Courier New" w:hAnsi="Courier New" w:cs="Courier New"/>
        </w:rPr>
        <w:t>"10 Downing Street"</w:t>
      </w:r>
    </w:p>
    <w:p w:rsidR="00B5789E" w:rsidRPr="00B207EC" w:rsidRDefault="00B5789E" w:rsidP="00B5789E">
      <w:pPr>
        <w:pBdr>
          <w:top w:val="single" w:sz="4" w:space="1" w:color="auto"/>
          <w:left w:val="single" w:sz="4" w:space="4" w:color="auto"/>
          <w:bottom w:val="single" w:sz="4" w:space="1" w:color="auto"/>
          <w:right w:val="single" w:sz="4" w:space="4" w:color="auto"/>
        </w:pBdr>
        <w:rPr>
          <w:rFonts w:ascii="Courier New" w:hAnsi="Courier New" w:cs="Courier New"/>
        </w:rPr>
      </w:pPr>
      <w:r w:rsidRPr="00B207EC">
        <w:rPr>
          <w:rFonts w:ascii="Courier New" w:hAnsi="Courier New" w:cs="Courier New"/>
        </w:rPr>
        <w:t xml:space="preserve">                ],</w:t>
      </w:r>
    </w:p>
    <w:p w:rsidR="00B5789E" w:rsidRPr="00B207EC" w:rsidRDefault="00B5789E" w:rsidP="00B5789E">
      <w:pPr>
        <w:pBdr>
          <w:top w:val="single" w:sz="4" w:space="1" w:color="auto"/>
          <w:left w:val="single" w:sz="4" w:space="4" w:color="auto"/>
          <w:bottom w:val="single" w:sz="4" w:space="1" w:color="auto"/>
          <w:right w:val="single" w:sz="4" w:space="4" w:color="auto"/>
        </w:pBdr>
        <w:rPr>
          <w:rFonts w:ascii="Courier New" w:hAnsi="Courier New" w:cs="Courier New"/>
        </w:rPr>
      </w:pPr>
      <w:r w:rsidRPr="00B207EC">
        <w:rPr>
          <w:rFonts w:ascii="Courier New" w:hAnsi="Courier New" w:cs="Courier New"/>
        </w:rPr>
        <w:t xml:space="preserve">                "images": [</w:t>
      </w:r>
    </w:p>
    <w:p w:rsidR="00B5789E" w:rsidRPr="00B207EC" w:rsidRDefault="00B5789E" w:rsidP="00B5789E">
      <w:pPr>
        <w:pBdr>
          <w:top w:val="single" w:sz="4" w:space="1" w:color="auto"/>
          <w:left w:val="single" w:sz="4" w:space="4" w:color="auto"/>
          <w:bottom w:val="single" w:sz="4" w:space="1" w:color="auto"/>
          <w:right w:val="single" w:sz="4" w:space="4" w:color="auto"/>
        </w:pBdr>
        <w:rPr>
          <w:rFonts w:ascii="Courier New" w:hAnsi="Courier New" w:cs="Courier New"/>
        </w:rPr>
      </w:pPr>
      <w:r w:rsidRPr="00B207EC">
        <w:rPr>
          <w:rFonts w:ascii="Courier New" w:hAnsi="Courier New" w:cs="Courier New"/>
        </w:rPr>
        <w:t xml:space="preserve">                    "no10door",</w:t>
      </w:r>
    </w:p>
    <w:p w:rsidR="00B5789E" w:rsidRPr="00B207EC" w:rsidRDefault="00B5789E" w:rsidP="00B5789E">
      <w:pPr>
        <w:pBdr>
          <w:top w:val="single" w:sz="4" w:space="1" w:color="auto"/>
          <w:left w:val="single" w:sz="4" w:space="4" w:color="auto"/>
          <w:bottom w:val="single" w:sz="4" w:space="1" w:color="auto"/>
          <w:right w:val="single" w:sz="4" w:space="4" w:color="auto"/>
        </w:pBdr>
        <w:rPr>
          <w:rFonts w:ascii="Courier New" w:hAnsi="Courier New" w:cs="Courier New"/>
        </w:rPr>
      </w:pPr>
      <w:r w:rsidRPr="00B207EC">
        <w:rPr>
          <w:rFonts w:ascii="Courier New" w:hAnsi="Courier New" w:cs="Courier New"/>
        </w:rPr>
        <w:t xml:space="preserve">                    "primeminister"</w:t>
      </w:r>
    </w:p>
    <w:p w:rsidR="00B5789E" w:rsidRPr="00B207EC" w:rsidRDefault="00B5789E" w:rsidP="00B5789E">
      <w:pPr>
        <w:pBdr>
          <w:top w:val="single" w:sz="4" w:space="1" w:color="auto"/>
          <w:left w:val="single" w:sz="4" w:space="4" w:color="auto"/>
          <w:bottom w:val="single" w:sz="4" w:space="1" w:color="auto"/>
          <w:right w:val="single" w:sz="4" w:space="4" w:color="auto"/>
        </w:pBdr>
        <w:rPr>
          <w:rFonts w:ascii="Courier New" w:hAnsi="Courier New" w:cs="Courier New"/>
        </w:rPr>
      </w:pPr>
      <w:r w:rsidRPr="00B207EC">
        <w:rPr>
          <w:rFonts w:ascii="Courier New" w:hAnsi="Courier New" w:cs="Courier New"/>
        </w:rPr>
        <w:t xml:space="preserve">                ]</w:t>
      </w:r>
    </w:p>
    <w:p w:rsidR="00B5789E" w:rsidRPr="00B207EC" w:rsidRDefault="00B5789E" w:rsidP="00B5789E">
      <w:pPr>
        <w:pBdr>
          <w:top w:val="single" w:sz="4" w:space="1" w:color="auto"/>
          <w:left w:val="single" w:sz="4" w:space="4" w:color="auto"/>
          <w:bottom w:val="single" w:sz="4" w:space="1" w:color="auto"/>
          <w:right w:val="single" w:sz="4" w:space="4" w:color="auto"/>
        </w:pBdr>
        <w:rPr>
          <w:rFonts w:ascii="Courier New" w:hAnsi="Courier New" w:cs="Courier New"/>
        </w:rPr>
      </w:pPr>
      <w:r w:rsidRPr="00B207EC">
        <w:rPr>
          <w:rFonts w:ascii="Courier New" w:hAnsi="Courier New" w:cs="Courier New"/>
        </w:rPr>
        <w:t xml:space="preserve">            },</w:t>
      </w:r>
    </w:p>
    <w:p w:rsidR="00B5789E" w:rsidRPr="00B207EC" w:rsidRDefault="00B5789E" w:rsidP="00B5789E">
      <w:pPr>
        <w:pBdr>
          <w:top w:val="single" w:sz="4" w:space="1" w:color="auto"/>
          <w:left w:val="single" w:sz="4" w:space="4" w:color="auto"/>
          <w:bottom w:val="single" w:sz="4" w:space="1" w:color="auto"/>
          <w:right w:val="single" w:sz="4" w:space="4" w:color="auto"/>
        </w:pBdr>
        <w:rPr>
          <w:rFonts w:ascii="Courier New" w:hAnsi="Courier New" w:cs="Courier New"/>
        </w:rPr>
      </w:pPr>
      <w:r w:rsidRPr="00B207EC">
        <w:rPr>
          <w:rFonts w:ascii="Courier New" w:hAnsi="Courier New" w:cs="Courier New"/>
        </w:rPr>
        <w:t xml:space="preserve">            {</w:t>
      </w:r>
    </w:p>
    <w:p w:rsidR="00B5789E" w:rsidRPr="00B207EC" w:rsidRDefault="00B5789E" w:rsidP="00B5789E">
      <w:pPr>
        <w:pBdr>
          <w:top w:val="single" w:sz="4" w:space="1" w:color="auto"/>
          <w:left w:val="single" w:sz="4" w:space="4" w:color="auto"/>
          <w:bottom w:val="single" w:sz="4" w:space="1" w:color="auto"/>
          <w:right w:val="single" w:sz="4" w:space="4" w:color="auto"/>
        </w:pBdr>
        <w:rPr>
          <w:rFonts w:ascii="Courier New" w:hAnsi="Courier New" w:cs="Courier New"/>
        </w:rPr>
      </w:pPr>
      <w:r w:rsidRPr="00B207EC">
        <w:rPr>
          <w:rFonts w:ascii="Courier New" w:hAnsi="Courier New" w:cs="Courier New"/>
        </w:rPr>
        <w:t xml:space="preserve">                "latitude": 51.506758,</w:t>
      </w:r>
    </w:p>
    <w:p w:rsidR="00B5789E" w:rsidRPr="00B207EC" w:rsidRDefault="00B5789E" w:rsidP="00B5789E">
      <w:pPr>
        <w:pBdr>
          <w:top w:val="single" w:sz="4" w:space="1" w:color="auto"/>
          <w:left w:val="single" w:sz="4" w:space="4" w:color="auto"/>
          <w:bottom w:val="single" w:sz="4" w:space="1" w:color="auto"/>
          <w:right w:val="single" w:sz="4" w:space="4" w:color="auto"/>
        </w:pBdr>
        <w:rPr>
          <w:rFonts w:ascii="Courier New" w:hAnsi="Courier New" w:cs="Courier New"/>
        </w:rPr>
      </w:pPr>
      <w:r w:rsidRPr="00B207EC">
        <w:rPr>
          <w:rFonts w:ascii="Courier New" w:hAnsi="Courier New" w:cs="Courier New"/>
        </w:rPr>
        <w:t xml:space="preserve">                "longitude": 0.128692,</w:t>
      </w:r>
    </w:p>
    <w:p w:rsidR="00B5789E" w:rsidRPr="00B207EC" w:rsidRDefault="00B5789E" w:rsidP="00B5789E">
      <w:pPr>
        <w:pBdr>
          <w:top w:val="single" w:sz="4" w:space="1" w:color="auto"/>
          <w:left w:val="single" w:sz="4" w:space="4" w:color="auto"/>
          <w:bottom w:val="single" w:sz="4" w:space="1" w:color="auto"/>
          <w:right w:val="single" w:sz="4" w:space="4" w:color="auto"/>
        </w:pBdr>
        <w:rPr>
          <w:rFonts w:ascii="Courier New" w:hAnsi="Courier New" w:cs="Courier New"/>
        </w:rPr>
      </w:pPr>
      <w:r w:rsidRPr="00B207EC">
        <w:rPr>
          <w:rFonts w:ascii="Courier New" w:hAnsi="Courier New" w:cs="Courier New"/>
        </w:rPr>
        <w:t xml:space="preserve">                "timestamp": 20,</w:t>
      </w:r>
    </w:p>
    <w:p w:rsidR="00B5789E" w:rsidRPr="00B207EC" w:rsidRDefault="00B5789E" w:rsidP="00B5789E">
      <w:pPr>
        <w:pBdr>
          <w:top w:val="single" w:sz="4" w:space="1" w:color="auto"/>
          <w:left w:val="single" w:sz="4" w:space="4" w:color="auto"/>
          <w:bottom w:val="single" w:sz="4" w:space="1" w:color="auto"/>
          <w:right w:val="single" w:sz="4" w:space="4" w:color="auto"/>
        </w:pBdr>
        <w:rPr>
          <w:rFonts w:ascii="Courier New" w:hAnsi="Courier New" w:cs="Courier New"/>
        </w:rPr>
      </w:pPr>
      <w:r w:rsidRPr="00B207EC">
        <w:rPr>
          <w:rFonts w:ascii="Courier New" w:hAnsi="Courier New" w:cs="Courier New"/>
        </w:rPr>
        <w:t xml:space="preserve">                "descriptions": [</w:t>
      </w:r>
    </w:p>
    <w:p w:rsidR="00B5789E" w:rsidRPr="00B207EC" w:rsidRDefault="00B5789E" w:rsidP="00B5789E">
      <w:pPr>
        <w:pBdr>
          <w:top w:val="single" w:sz="4" w:space="1" w:color="auto"/>
          <w:left w:val="single" w:sz="4" w:space="4" w:color="auto"/>
          <w:bottom w:val="single" w:sz="4" w:space="1" w:color="auto"/>
          <w:right w:val="single" w:sz="4" w:space="4" w:color="auto"/>
        </w:pBdr>
        <w:rPr>
          <w:rFonts w:ascii="Courier New" w:hAnsi="Courier New" w:cs="Courier New"/>
        </w:rPr>
      </w:pPr>
      <w:r w:rsidRPr="00B207EC">
        <w:rPr>
          <w:rFonts w:ascii="Courier New" w:hAnsi="Courier New" w:cs="Courier New"/>
        </w:rPr>
        <w:t xml:space="preserve">                    "Admiralty Arch"</w:t>
      </w:r>
    </w:p>
    <w:p w:rsidR="00B5789E" w:rsidRPr="00B207EC" w:rsidRDefault="00B5789E" w:rsidP="00B5789E">
      <w:pPr>
        <w:pBdr>
          <w:top w:val="single" w:sz="4" w:space="1" w:color="auto"/>
          <w:left w:val="single" w:sz="4" w:space="4" w:color="auto"/>
          <w:bottom w:val="single" w:sz="4" w:space="1" w:color="auto"/>
          <w:right w:val="single" w:sz="4" w:space="4" w:color="auto"/>
        </w:pBdr>
        <w:rPr>
          <w:rFonts w:ascii="Courier New" w:hAnsi="Courier New" w:cs="Courier New"/>
        </w:rPr>
      </w:pPr>
      <w:r w:rsidRPr="00B207EC">
        <w:rPr>
          <w:rFonts w:ascii="Courier New" w:hAnsi="Courier New" w:cs="Courier New"/>
        </w:rPr>
        <w:t xml:space="preserve">                ],</w:t>
      </w:r>
    </w:p>
    <w:p w:rsidR="00B5789E" w:rsidRPr="00B207EC" w:rsidRDefault="00B5789E" w:rsidP="00B5789E">
      <w:pPr>
        <w:pBdr>
          <w:top w:val="single" w:sz="4" w:space="1" w:color="auto"/>
          <w:left w:val="single" w:sz="4" w:space="4" w:color="auto"/>
          <w:bottom w:val="single" w:sz="4" w:space="1" w:color="auto"/>
          <w:right w:val="single" w:sz="4" w:space="4" w:color="auto"/>
        </w:pBdr>
        <w:rPr>
          <w:rFonts w:ascii="Courier New" w:hAnsi="Courier New" w:cs="Courier New"/>
        </w:rPr>
      </w:pPr>
      <w:r w:rsidRPr="00B207EC">
        <w:rPr>
          <w:rFonts w:ascii="Courier New" w:hAnsi="Courier New" w:cs="Courier New"/>
        </w:rPr>
        <w:t xml:space="preserve">                "images": [</w:t>
      </w:r>
    </w:p>
    <w:p w:rsidR="00B5789E" w:rsidRPr="00B207EC" w:rsidRDefault="00B5789E" w:rsidP="00B5789E">
      <w:pPr>
        <w:pBdr>
          <w:top w:val="single" w:sz="4" w:space="1" w:color="auto"/>
          <w:left w:val="single" w:sz="4" w:space="4" w:color="auto"/>
          <w:bottom w:val="single" w:sz="4" w:space="1" w:color="auto"/>
          <w:right w:val="single" w:sz="4" w:space="4" w:color="auto"/>
        </w:pBdr>
        <w:rPr>
          <w:rFonts w:ascii="Courier New" w:hAnsi="Courier New" w:cs="Courier New"/>
        </w:rPr>
      </w:pPr>
      <w:r w:rsidRPr="00B207EC">
        <w:rPr>
          <w:rFonts w:ascii="Courier New" w:hAnsi="Courier New" w:cs="Courier New"/>
        </w:rPr>
        <w:t xml:space="preserve">                ]</w:t>
      </w:r>
    </w:p>
    <w:p w:rsidR="00B5789E" w:rsidRPr="00B207EC" w:rsidRDefault="00B5789E" w:rsidP="00B5789E">
      <w:pPr>
        <w:pBdr>
          <w:top w:val="single" w:sz="4" w:space="1" w:color="auto"/>
          <w:left w:val="single" w:sz="4" w:space="4" w:color="auto"/>
          <w:bottom w:val="single" w:sz="4" w:space="1" w:color="auto"/>
          <w:right w:val="single" w:sz="4" w:space="4" w:color="auto"/>
        </w:pBdr>
        <w:rPr>
          <w:rFonts w:ascii="Courier New" w:hAnsi="Courier New" w:cs="Courier New"/>
        </w:rPr>
      </w:pPr>
      <w:r w:rsidRPr="00B207EC">
        <w:rPr>
          <w:rFonts w:ascii="Courier New" w:hAnsi="Courier New" w:cs="Courier New"/>
        </w:rPr>
        <w:t xml:space="preserve">           },</w:t>
      </w:r>
    </w:p>
    <w:p w:rsidR="00B5789E" w:rsidRPr="00B207EC" w:rsidRDefault="00B5789E" w:rsidP="00B5789E">
      <w:pPr>
        <w:pBdr>
          <w:top w:val="single" w:sz="4" w:space="1" w:color="auto"/>
          <w:left w:val="single" w:sz="4" w:space="4" w:color="auto"/>
          <w:bottom w:val="single" w:sz="4" w:space="1" w:color="auto"/>
          <w:right w:val="single" w:sz="4" w:space="4" w:color="auto"/>
        </w:pBdr>
        <w:rPr>
          <w:rFonts w:ascii="Courier New" w:hAnsi="Courier New" w:cs="Courier New"/>
        </w:rPr>
      </w:pPr>
      <w:r w:rsidRPr="00B207EC">
        <w:rPr>
          <w:rFonts w:ascii="Courier New" w:hAnsi="Courier New" w:cs="Courier New"/>
        </w:rPr>
        <w:t xml:space="preserve">           {</w:t>
      </w:r>
    </w:p>
    <w:p w:rsidR="00B5789E" w:rsidRPr="00B207EC" w:rsidRDefault="00B5789E" w:rsidP="00B5789E">
      <w:pPr>
        <w:pBdr>
          <w:top w:val="single" w:sz="4" w:space="1" w:color="auto"/>
          <w:left w:val="single" w:sz="4" w:space="4" w:color="auto"/>
          <w:bottom w:val="single" w:sz="4" w:space="1" w:color="auto"/>
          <w:right w:val="single" w:sz="4" w:space="4" w:color="auto"/>
        </w:pBdr>
        <w:rPr>
          <w:rFonts w:ascii="Courier New" w:hAnsi="Courier New" w:cs="Courier New"/>
        </w:rPr>
      </w:pPr>
      <w:r w:rsidRPr="00B207EC">
        <w:rPr>
          <w:rFonts w:ascii="Courier New" w:hAnsi="Courier New" w:cs="Courier New"/>
        </w:rPr>
        <w:t xml:space="preserve">                "latitude": 51.49861,</w:t>
      </w:r>
    </w:p>
    <w:p w:rsidR="00B5789E" w:rsidRPr="00B207EC" w:rsidRDefault="00B5789E" w:rsidP="00B5789E">
      <w:pPr>
        <w:pBdr>
          <w:top w:val="single" w:sz="4" w:space="1" w:color="auto"/>
          <w:left w:val="single" w:sz="4" w:space="4" w:color="auto"/>
          <w:bottom w:val="single" w:sz="4" w:space="1" w:color="auto"/>
          <w:right w:val="single" w:sz="4" w:space="4" w:color="auto"/>
        </w:pBdr>
        <w:rPr>
          <w:rFonts w:ascii="Courier New" w:hAnsi="Courier New" w:cs="Courier New"/>
        </w:rPr>
      </w:pPr>
      <w:r w:rsidRPr="00B207EC">
        <w:rPr>
          <w:rFonts w:ascii="Courier New" w:hAnsi="Courier New" w:cs="Courier New"/>
        </w:rPr>
        <w:t xml:space="preserve">                "longitude": 0.13305,</w:t>
      </w:r>
    </w:p>
    <w:p w:rsidR="00B5789E" w:rsidRPr="00B207EC" w:rsidRDefault="00B5789E" w:rsidP="00B5789E">
      <w:pPr>
        <w:pBdr>
          <w:top w:val="single" w:sz="4" w:space="1" w:color="auto"/>
          <w:left w:val="single" w:sz="4" w:space="4" w:color="auto"/>
          <w:bottom w:val="single" w:sz="4" w:space="1" w:color="auto"/>
          <w:right w:val="single" w:sz="4" w:space="4" w:color="auto"/>
        </w:pBdr>
        <w:rPr>
          <w:rFonts w:ascii="Courier New" w:hAnsi="Courier New" w:cs="Courier New"/>
        </w:rPr>
      </w:pPr>
      <w:r w:rsidRPr="00B207EC">
        <w:rPr>
          <w:rFonts w:ascii="Courier New" w:hAnsi="Courier New" w:cs="Courier New"/>
        </w:rPr>
        <w:t xml:space="preserve">                "timestamp": 60,</w:t>
      </w:r>
    </w:p>
    <w:p w:rsidR="00B5789E" w:rsidRPr="00B207EC" w:rsidRDefault="00B5789E" w:rsidP="00B5789E">
      <w:pPr>
        <w:pBdr>
          <w:top w:val="single" w:sz="4" w:space="1" w:color="auto"/>
          <w:left w:val="single" w:sz="4" w:space="4" w:color="auto"/>
          <w:bottom w:val="single" w:sz="4" w:space="1" w:color="auto"/>
          <w:right w:val="single" w:sz="4" w:space="4" w:color="auto"/>
        </w:pBdr>
        <w:rPr>
          <w:rFonts w:ascii="Courier New" w:hAnsi="Courier New" w:cs="Courier New"/>
        </w:rPr>
      </w:pPr>
      <w:r w:rsidRPr="00B207EC">
        <w:rPr>
          <w:rFonts w:ascii="Courier New" w:hAnsi="Courier New" w:cs="Courier New"/>
        </w:rPr>
        <w:t xml:space="preserve">                "descriptions": [</w:t>
      </w:r>
    </w:p>
    <w:p w:rsidR="00B5789E" w:rsidRPr="00B207EC" w:rsidRDefault="00B5789E" w:rsidP="00B5789E">
      <w:pPr>
        <w:pBdr>
          <w:top w:val="single" w:sz="4" w:space="1" w:color="auto"/>
          <w:left w:val="single" w:sz="4" w:space="4" w:color="auto"/>
          <w:bottom w:val="single" w:sz="4" w:space="1" w:color="auto"/>
          <w:right w:val="single" w:sz="4" w:space="4" w:color="auto"/>
        </w:pBdr>
        <w:rPr>
          <w:rFonts w:ascii="Courier New" w:hAnsi="Courier New" w:cs="Courier New"/>
        </w:rPr>
      </w:pPr>
      <w:r w:rsidRPr="00B207EC">
        <w:rPr>
          <w:rFonts w:ascii="Courier New" w:hAnsi="Courier New" w:cs="Courier New"/>
        </w:rPr>
        <w:t xml:space="preserve">                    "New Scotland Yard",</w:t>
      </w:r>
    </w:p>
    <w:p w:rsidR="00B5789E" w:rsidRPr="00B207EC" w:rsidRDefault="00B5789E" w:rsidP="00B5789E">
      <w:pPr>
        <w:pBdr>
          <w:top w:val="single" w:sz="4" w:space="1" w:color="auto"/>
          <w:left w:val="single" w:sz="4" w:space="4" w:color="auto"/>
          <w:bottom w:val="single" w:sz="4" w:space="1" w:color="auto"/>
          <w:right w:val="single" w:sz="4" w:space="4" w:color="auto"/>
        </w:pBdr>
        <w:rPr>
          <w:rFonts w:ascii="Courier New" w:hAnsi="Courier New" w:cs="Courier New"/>
        </w:rPr>
      </w:pPr>
      <w:r w:rsidRPr="00B207EC">
        <w:rPr>
          <w:rFonts w:ascii="Courier New" w:hAnsi="Courier New" w:cs="Courier New"/>
        </w:rPr>
        <w:t xml:space="preserve">                    "Metropolitan Police HQ"</w:t>
      </w:r>
    </w:p>
    <w:p w:rsidR="00B5789E" w:rsidRPr="00B207EC" w:rsidRDefault="00B5789E" w:rsidP="00B5789E">
      <w:pPr>
        <w:pBdr>
          <w:top w:val="single" w:sz="4" w:space="1" w:color="auto"/>
          <w:left w:val="single" w:sz="4" w:space="4" w:color="auto"/>
          <w:bottom w:val="single" w:sz="4" w:space="1" w:color="auto"/>
          <w:right w:val="single" w:sz="4" w:space="4" w:color="auto"/>
        </w:pBdr>
        <w:rPr>
          <w:rFonts w:ascii="Courier New" w:hAnsi="Courier New" w:cs="Courier New"/>
        </w:rPr>
      </w:pPr>
      <w:r w:rsidRPr="00B207EC">
        <w:rPr>
          <w:rFonts w:ascii="Courier New" w:hAnsi="Courier New" w:cs="Courier New"/>
        </w:rPr>
        <w:t xml:space="preserve">                ],</w:t>
      </w:r>
    </w:p>
    <w:p w:rsidR="00B5789E" w:rsidRPr="00B207EC" w:rsidRDefault="00B5789E" w:rsidP="00B5789E">
      <w:pPr>
        <w:pBdr>
          <w:top w:val="single" w:sz="4" w:space="1" w:color="auto"/>
          <w:left w:val="single" w:sz="4" w:space="4" w:color="auto"/>
          <w:bottom w:val="single" w:sz="4" w:space="1" w:color="auto"/>
          <w:right w:val="single" w:sz="4" w:space="4" w:color="auto"/>
        </w:pBdr>
        <w:rPr>
          <w:rFonts w:ascii="Courier New" w:hAnsi="Courier New" w:cs="Courier New"/>
        </w:rPr>
      </w:pPr>
      <w:r w:rsidRPr="00B207EC">
        <w:rPr>
          <w:rFonts w:ascii="Courier New" w:hAnsi="Courier New" w:cs="Courier New"/>
        </w:rPr>
        <w:t xml:space="preserve">                "images": [</w:t>
      </w:r>
    </w:p>
    <w:p w:rsidR="00B5789E" w:rsidRPr="00B207EC" w:rsidRDefault="00B5789E" w:rsidP="00B5789E">
      <w:pPr>
        <w:pBdr>
          <w:top w:val="single" w:sz="4" w:space="1" w:color="auto"/>
          <w:left w:val="single" w:sz="4" w:space="4" w:color="auto"/>
          <w:bottom w:val="single" w:sz="4" w:space="1" w:color="auto"/>
          <w:right w:val="single" w:sz="4" w:space="4" w:color="auto"/>
        </w:pBdr>
        <w:rPr>
          <w:rFonts w:ascii="Courier New" w:hAnsi="Courier New" w:cs="Courier New"/>
        </w:rPr>
      </w:pPr>
      <w:r w:rsidRPr="00B207EC">
        <w:rPr>
          <w:rFonts w:ascii="Courier New" w:hAnsi="Courier New" w:cs="Courier New"/>
        </w:rPr>
        <w:t xml:space="preserve">                    "revolvingsign"</w:t>
      </w:r>
    </w:p>
    <w:p w:rsidR="00B5789E" w:rsidRPr="00B207EC" w:rsidRDefault="00B5789E" w:rsidP="00B5789E">
      <w:pPr>
        <w:pBdr>
          <w:top w:val="single" w:sz="4" w:space="1" w:color="auto"/>
          <w:left w:val="single" w:sz="4" w:space="4" w:color="auto"/>
          <w:bottom w:val="single" w:sz="4" w:space="1" w:color="auto"/>
          <w:right w:val="single" w:sz="4" w:space="4" w:color="auto"/>
        </w:pBdr>
        <w:rPr>
          <w:rFonts w:ascii="Courier New" w:hAnsi="Courier New" w:cs="Courier New"/>
        </w:rPr>
      </w:pPr>
      <w:r w:rsidRPr="00B207EC">
        <w:rPr>
          <w:rFonts w:ascii="Courier New" w:hAnsi="Courier New" w:cs="Courier New"/>
        </w:rPr>
        <w:t xml:space="preserve">                ]</w:t>
      </w:r>
    </w:p>
    <w:p w:rsidR="00B5789E" w:rsidRPr="00B207EC" w:rsidRDefault="00B5789E" w:rsidP="00B5789E">
      <w:pPr>
        <w:pBdr>
          <w:top w:val="single" w:sz="4" w:space="1" w:color="auto"/>
          <w:left w:val="single" w:sz="4" w:space="4" w:color="auto"/>
          <w:bottom w:val="single" w:sz="4" w:space="1" w:color="auto"/>
          <w:right w:val="single" w:sz="4" w:space="4" w:color="auto"/>
        </w:pBdr>
        <w:rPr>
          <w:rFonts w:ascii="Courier New" w:hAnsi="Courier New" w:cs="Courier New"/>
        </w:rPr>
      </w:pPr>
      <w:r w:rsidRPr="00B207EC">
        <w:rPr>
          <w:rFonts w:ascii="Courier New" w:hAnsi="Courier New" w:cs="Courier New"/>
        </w:rPr>
        <w:t xml:space="preserve">           }</w:t>
      </w:r>
    </w:p>
    <w:p w:rsidR="00B5789E" w:rsidRPr="00B207EC" w:rsidRDefault="00B5789E" w:rsidP="00B5789E">
      <w:pPr>
        <w:pBdr>
          <w:top w:val="single" w:sz="4" w:space="1" w:color="auto"/>
          <w:left w:val="single" w:sz="4" w:space="4" w:color="auto"/>
          <w:bottom w:val="single" w:sz="4" w:space="1" w:color="auto"/>
          <w:right w:val="single" w:sz="4" w:space="4" w:color="auto"/>
        </w:pBdr>
        <w:rPr>
          <w:rFonts w:ascii="Courier New" w:hAnsi="Courier New" w:cs="Courier New"/>
        </w:rPr>
      </w:pPr>
      <w:r w:rsidRPr="00B207EC">
        <w:rPr>
          <w:rFonts w:ascii="Courier New" w:hAnsi="Courier New" w:cs="Courier New"/>
        </w:rPr>
        <w:t xml:space="preserve">        ]</w:t>
      </w:r>
    </w:p>
    <w:p w:rsidR="00B5789E" w:rsidRPr="00B207EC" w:rsidRDefault="00B5789E" w:rsidP="00B5789E">
      <w:pPr>
        <w:pBdr>
          <w:top w:val="single" w:sz="4" w:space="1" w:color="auto"/>
          <w:left w:val="single" w:sz="4" w:space="4" w:color="auto"/>
          <w:bottom w:val="single" w:sz="4" w:space="1" w:color="auto"/>
          <w:right w:val="single" w:sz="4" w:space="4" w:color="auto"/>
        </w:pBdr>
        <w:rPr>
          <w:rFonts w:ascii="Courier New" w:hAnsi="Courier New" w:cs="Courier New"/>
        </w:rPr>
      </w:pPr>
      <w:r w:rsidRPr="00B207EC">
        <w:rPr>
          <w:rFonts w:ascii="Courier New" w:hAnsi="Courier New" w:cs="Courier New"/>
        </w:rPr>
        <w:t xml:space="preserve">    }</w:t>
      </w:r>
    </w:p>
    <w:p w:rsidR="00B5789E" w:rsidRPr="00B207EC" w:rsidRDefault="00B5789E" w:rsidP="00B5789E">
      <w:pPr>
        <w:pBdr>
          <w:top w:val="single" w:sz="4" w:space="1" w:color="auto"/>
          <w:left w:val="single" w:sz="4" w:space="4" w:color="auto"/>
          <w:bottom w:val="single" w:sz="4" w:space="1" w:color="auto"/>
          <w:right w:val="single" w:sz="4" w:space="4" w:color="auto"/>
        </w:pBdr>
        <w:rPr>
          <w:rFonts w:ascii="Courier New" w:hAnsi="Courier New" w:cs="Courier New"/>
        </w:rPr>
      </w:pPr>
      <w:r w:rsidRPr="00B207EC">
        <w:rPr>
          <w:rFonts w:ascii="Courier New" w:hAnsi="Courier New" w:cs="Courier New"/>
        </w:rPr>
        <w:t xml:space="preserve">} </w:t>
      </w:r>
    </w:p>
    <w:p w:rsidR="00B5789E" w:rsidRPr="00B207EC" w:rsidRDefault="00B5789E" w:rsidP="00B5789E">
      <w:pPr>
        <w:rPr>
          <w:lang w:eastAsia="zh-TW"/>
        </w:rPr>
      </w:pPr>
    </w:p>
    <w:p w:rsidR="00B5789E" w:rsidRPr="00B207EC" w:rsidRDefault="00B5789E" w:rsidP="00B5789E">
      <w:pPr>
        <w:rPr>
          <w:lang w:eastAsia="zh-TW"/>
        </w:rPr>
      </w:pPr>
      <w:r w:rsidRPr="00B207EC">
        <w:rPr>
          <w:rFonts w:hint="eastAsia"/>
          <w:lang w:eastAsia="zh-TW"/>
        </w:rPr>
        <w:t xml:space="preserve">Images should be uploaded separately, with a request for each, by POSTing the file and its name to </w:t>
      </w:r>
      <w:r w:rsidRPr="00B207EC">
        <w:rPr>
          <w:rFonts w:hint="eastAsia"/>
          <w:iCs/>
          <w:lang w:eastAsia="zh-TW"/>
        </w:rPr>
        <w:t>imageUpload.php</w:t>
      </w:r>
      <w:r w:rsidRPr="00B207EC">
        <w:rPr>
          <w:rFonts w:hint="eastAsia"/>
          <w:lang w:eastAsia="zh-TW"/>
        </w:rPr>
        <w:t>.</w:t>
      </w:r>
    </w:p>
    <w:p w:rsidR="00B5789E" w:rsidRDefault="00B5789E" w:rsidP="00B5789E">
      <w:pPr>
        <w:pStyle w:val="Heading5"/>
      </w:pPr>
      <w:r w:rsidRPr="00B207EC">
        <w:t>JSON Schema</w:t>
      </w:r>
    </w:p>
    <w:p w:rsidR="005412AC" w:rsidRDefault="005412AC" w:rsidP="005412AC"/>
    <w:p w:rsidR="005412AC" w:rsidRPr="005412AC" w:rsidRDefault="005412AC" w:rsidP="005412AC"/>
    <w:tbl>
      <w:tblPr>
        <w:tblStyle w:val="TableGrid"/>
        <w:tblW w:w="0" w:type="auto"/>
        <w:tblLook w:val="04A0" w:firstRow="1" w:lastRow="0" w:firstColumn="1" w:lastColumn="0" w:noHBand="0" w:noVBand="1"/>
      </w:tblPr>
      <w:tblGrid>
        <w:gridCol w:w="3081"/>
        <w:gridCol w:w="3081"/>
        <w:gridCol w:w="3081"/>
      </w:tblGrid>
      <w:tr w:rsidR="00B5789E" w:rsidRPr="00B207EC" w:rsidTr="00BF53A5">
        <w:tc>
          <w:tcPr>
            <w:tcW w:w="3081" w:type="dxa"/>
          </w:tcPr>
          <w:p w:rsidR="00B5789E" w:rsidRPr="00B207EC" w:rsidRDefault="00B5789E" w:rsidP="00BF53A5">
            <w:pPr>
              <w:pStyle w:val="BodyText"/>
              <w:rPr>
                <w:iCs/>
              </w:rPr>
            </w:pPr>
            <w:r w:rsidRPr="00B207EC">
              <w:rPr>
                <w:iCs/>
              </w:rPr>
              <w:t>Name</w:t>
            </w:r>
          </w:p>
        </w:tc>
        <w:tc>
          <w:tcPr>
            <w:tcW w:w="3081" w:type="dxa"/>
          </w:tcPr>
          <w:p w:rsidR="00B5789E" w:rsidRPr="00B207EC" w:rsidRDefault="00B5789E" w:rsidP="00BF53A5">
            <w:pPr>
              <w:pStyle w:val="BodyText"/>
              <w:rPr>
                <w:iCs/>
              </w:rPr>
            </w:pPr>
            <w:r w:rsidRPr="00B207EC">
              <w:rPr>
                <w:iCs/>
              </w:rPr>
              <w:t>Type</w:t>
            </w:r>
          </w:p>
        </w:tc>
        <w:tc>
          <w:tcPr>
            <w:tcW w:w="3081" w:type="dxa"/>
          </w:tcPr>
          <w:p w:rsidR="00B5789E" w:rsidRPr="00B207EC" w:rsidRDefault="00B5789E" w:rsidP="00BF53A5">
            <w:pPr>
              <w:pStyle w:val="BodyText"/>
              <w:rPr>
                <w:iCs/>
              </w:rPr>
            </w:pPr>
            <w:r w:rsidRPr="00B207EC">
              <w:rPr>
                <w:iCs/>
              </w:rPr>
              <w:t>Description</w:t>
            </w:r>
          </w:p>
        </w:tc>
      </w:tr>
      <w:tr w:rsidR="00B5789E" w:rsidRPr="00B207EC" w:rsidTr="00BF53A5">
        <w:tc>
          <w:tcPr>
            <w:tcW w:w="3081" w:type="dxa"/>
          </w:tcPr>
          <w:p w:rsidR="00B5789E" w:rsidRPr="00B207EC" w:rsidRDefault="00B5789E" w:rsidP="00BF53A5">
            <w:pPr>
              <w:pStyle w:val="BodyText"/>
              <w:rPr>
                <w:b/>
                <w:bCs/>
              </w:rPr>
            </w:pPr>
            <w:r w:rsidRPr="00B207EC">
              <w:rPr>
                <w:b/>
                <w:bCs/>
              </w:rPr>
              <w:t>authorization</w:t>
            </w:r>
          </w:p>
        </w:tc>
        <w:tc>
          <w:tcPr>
            <w:tcW w:w="3081" w:type="dxa"/>
          </w:tcPr>
          <w:p w:rsidR="00B5789E" w:rsidRPr="00B207EC" w:rsidRDefault="00B5789E" w:rsidP="00BF53A5">
            <w:pPr>
              <w:pStyle w:val="BodyText"/>
            </w:pPr>
            <w:r w:rsidRPr="00B207EC">
              <w:t xml:space="preserve">Object, containing one </w:t>
            </w:r>
            <w:r w:rsidRPr="00B207EC">
              <w:rPr>
                <w:b/>
                <w:bCs/>
              </w:rPr>
              <w:t>hash</w:t>
            </w:r>
            <w:r w:rsidRPr="00B207EC">
              <w:t xml:space="preserve">, and one </w:t>
            </w:r>
            <w:r w:rsidRPr="00B207EC">
              <w:rPr>
                <w:b/>
                <w:bCs/>
              </w:rPr>
              <w:t>salt</w:t>
            </w:r>
          </w:p>
        </w:tc>
        <w:tc>
          <w:tcPr>
            <w:tcW w:w="3081" w:type="dxa"/>
          </w:tcPr>
          <w:p w:rsidR="00B5789E" w:rsidRPr="00B207EC" w:rsidRDefault="00B5789E" w:rsidP="00BF53A5">
            <w:pPr>
              <w:pStyle w:val="BodyText"/>
            </w:pPr>
            <w:r w:rsidRPr="00B207EC">
              <w:t>A container to ensure that an upload definitely comes from the server</w:t>
            </w:r>
          </w:p>
        </w:tc>
      </w:tr>
      <w:tr w:rsidR="00B5789E" w:rsidRPr="00B207EC" w:rsidTr="00BF53A5">
        <w:tc>
          <w:tcPr>
            <w:tcW w:w="3081" w:type="dxa"/>
          </w:tcPr>
          <w:p w:rsidR="00B5789E" w:rsidRPr="00B207EC" w:rsidRDefault="00B5789E" w:rsidP="00BF53A5">
            <w:pPr>
              <w:pStyle w:val="BodyText"/>
              <w:rPr>
                <w:b/>
                <w:bCs/>
              </w:rPr>
            </w:pPr>
            <w:r w:rsidRPr="00B207EC">
              <w:rPr>
                <w:b/>
                <w:bCs/>
              </w:rPr>
              <w:t>hash</w:t>
            </w:r>
          </w:p>
        </w:tc>
        <w:tc>
          <w:tcPr>
            <w:tcW w:w="3081" w:type="dxa"/>
          </w:tcPr>
          <w:p w:rsidR="00B5789E" w:rsidRPr="00B207EC" w:rsidRDefault="00B5789E" w:rsidP="00BF53A5">
            <w:pPr>
              <w:pStyle w:val="BodyText"/>
            </w:pPr>
            <w:r w:rsidRPr="00B207EC">
              <w:t>String</w:t>
            </w:r>
          </w:p>
        </w:tc>
        <w:tc>
          <w:tcPr>
            <w:tcW w:w="3081" w:type="dxa"/>
          </w:tcPr>
          <w:p w:rsidR="00B5789E" w:rsidRPr="00B207EC" w:rsidRDefault="00B5789E" w:rsidP="00BF53A5">
            <w:pPr>
              <w:pStyle w:val="BodyText"/>
            </w:pPr>
            <w:r w:rsidRPr="00B207EC">
              <w:t xml:space="preserve">SHA1 of the </w:t>
            </w:r>
            <w:r w:rsidRPr="00B207EC">
              <w:rPr>
                <w:b/>
                <w:bCs/>
              </w:rPr>
              <w:t xml:space="preserve">salt </w:t>
            </w:r>
            <w:r w:rsidRPr="00B207EC">
              <w:t>combined with a secret passphrase hardcoded into the client and server</w:t>
            </w:r>
          </w:p>
        </w:tc>
      </w:tr>
      <w:tr w:rsidR="00B5789E" w:rsidRPr="00B207EC" w:rsidTr="00BF53A5">
        <w:tc>
          <w:tcPr>
            <w:tcW w:w="3081" w:type="dxa"/>
          </w:tcPr>
          <w:p w:rsidR="00B5789E" w:rsidRPr="00B207EC" w:rsidRDefault="00B5789E" w:rsidP="00BF53A5">
            <w:pPr>
              <w:pStyle w:val="BodyText"/>
              <w:rPr>
                <w:b/>
                <w:bCs/>
              </w:rPr>
            </w:pPr>
            <w:r w:rsidRPr="00B207EC">
              <w:rPr>
                <w:b/>
                <w:bCs/>
              </w:rPr>
              <w:t>Salt</w:t>
            </w:r>
          </w:p>
        </w:tc>
        <w:tc>
          <w:tcPr>
            <w:tcW w:w="3081" w:type="dxa"/>
          </w:tcPr>
          <w:p w:rsidR="00B5789E" w:rsidRPr="00B207EC" w:rsidRDefault="00B5789E" w:rsidP="00BF53A5">
            <w:pPr>
              <w:pStyle w:val="BodyText"/>
            </w:pPr>
            <w:r w:rsidRPr="00B207EC">
              <w:t>String</w:t>
            </w:r>
          </w:p>
        </w:tc>
        <w:tc>
          <w:tcPr>
            <w:tcW w:w="3081" w:type="dxa"/>
          </w:tcPr>
          <w:p w:rsidR="00B5789E" w:rsidRPr="00B207EC" w:rsidRDefault="00B5789E" w:rsidP="00BF53A5">
            <w:pPr>
              <w:pStyle w:val="BodyText"/>
            </w:pPr>
            <w:r w:rsidRPr="00B207EC">
              <w:t>Randomly generated to ensure the hash is different every time</w:t>
            </w:r>
          </w:p>
        </w:tc>
      </w:tr>
      <w:tr w:rsidR="00B5789E" w:rsidRPr="00B207EC" w:rsidTr="00BF53A5">
        <w:tc>
          <w:tcPr>
            <w:tcW w:w="3081" w:type="dxa"/>
          </w:tcPr>
          <w:p w:rsidR="00B5789E" w:rsidRPr="00B207EC" w:rsidRDefault="00B5789E" w:rsidP="00BF53A5">
            <w:pPr>
              <w:pStyle w:val="BodyText"/>
              <w:rPr>
                <w:b/>
                <w:bCs/>
              </w:rPr>
            </w:pPr>
            <w:r w:rsidRPr="00B207EC">
              <w:rPr>
                <w:b/>
                <w:bCs/>
              </w:rPr>
              <w:t>Walk</w:t>
            </w:r>
          </w:p>
        </w:tc>
        <w:tc>
          <w:tcPr>
            <w:tcW w:w="3081" w:type="dxa"/>
          </w:tcPr>
          <w:p w:rsidR="00B5789E" w:rsidRPr="00B207EC" w:rsidRDefault="00B5789E" w:rsidP="00BF53A5">
            <w:pPr>
              <w:pStyle w:val="BodyText"/>
            </w:pPr>
            <w:r w:rsidRPr="00B207EC">
              <w:t xml:space="preserve">Object, containing one of </w:t>
            </w:r>
            <w:r w:rsidRPr="00B207EC">
              <w:rPr>
                <w:b/>
                <w:bCs/>
              </w:rPr>
              <w:t>title</w:t>
            </w:r>
            <w:r w:rsidRPr="00B207EC">
              <w:t xml:space="preserve">, </w:t>
            </w:r>
            <w:r w:rsidRPr="00B207EC">
              <w:rPr>
                <w:b/>
                <w:bCs/>
              </w:rPr>
              <w:t>shortDesc</w:t>
            </w:r>
            <w:r w:rsidRPr="00B207EC">
              <w:t xml:space="preserve">, </w:t>
            </w:r>
            <w:r w:rsidRPr="00B207EC">
              <w:rPr>
                <w:b/>
                <w:bCs/>
              </w:rPr>
              <w:t>longDesc</w:t>
            </w:r>
            <w:r w:rsidRPr="00B207EC">
              <w:t xml:space="preserve">, and </w:t>
            </w:r>
            <w:r w:rsidRPr="00B207EC">
              <w:rPr>
                <w:b/>
                <w:bCs/>
              </w:rPr>
              <w:t>locations</w:t>
            </w:r>
          </w:p>
        </w:tc>
        <w:tc>
          <w:tcPr>
            <w:tcW w:w="3081" w:type="dxa"/>
          </w:tcPr>
          <w:p w:rsidR="00B5789E" w:rsidRPr="00B207EC" w:rsidRDefault="00B5789E" w:rsidP="00BF53A5">
            <w:pPr>
              <w:pStyle w:val="BodyText"/>
            </w:pPr>
            <w:r w:rsidRPr="00B207EC">
              <w:t>A walk is one fully contained route.</w:t>
            </w:r>
          </w:p>
        </w:tc>
      </w:tr>
      <w:tr w:rsidR="00B5789E" w:rsidRPr="00B207EC" w:rsidTr="00BF53A5">
        <w:tc>
          <w:tcPr>
            <w:tcW w:w="3081" w:type="dxa"/>
          </w:tcPr>
          <w:p w:rsidR="00B5789E" w:rsidRPr="00B207EC" w:rsidRDefault="00B5789E" w:rsidP="00BF53A5">
            <w:pPr>
              <w:pStyle w:val="BodyText"/>
              <w:rPr>
                <w:b/>
                <w:bCs/>
              </w:rPr>
            </w:pPr>
            <w:r w:rsidRPr="00B207EC">
              <w:rPr>
                <w:b/>
                <w:bCs/>
              </w:rPr>
              <w:lastRenderedPageBreak/>
              <w:t>Title</w:t>
            </w:r>
          </w:p>
        </w:tc>
        <w:tc>
          <w:tcPr>
            <w:tcW w:w="3081" w:type="dxa"/>
          </w:tcPr>
          <w:p w:rsidR="00B5789E" w:rsidRPr="00B207EC" w:rsidRDefault="00B5789E" w:rsidP="00BF53A5">
            <w:pPr>
              <w:pStyle w:val="BodyText"/>
            </w:pPr>
            <w:r w:rsidRPr="00B207EC">
              <w:t>String</w:t>
            </w:r>
          </w:p>
        </w:tc>
        <w:tc>
          <w:tcPr>
            <w:tcW w:w="3081" w:type="dxa"/>
          </w:tcPr>
          <w:p w:rsidR="00B5789E" w:rsidRPr="00B207EC" w:rsidRDefault="00B5789E" w:rsidP="00BF53A5">
            <w:pPr>
              <w:pStyle w:val="BodyText"/>
            </w:pPr>
            <w:r w:rsidRPr="00B207EC">
              <w:t>The title of the route, to be stored in the database</w:t>
            </w:r>
          </w:p>
        </w:tc>
      </w:tr>
      <w:tr w:rsidR="00B5789E" w:rsidRPr="00B207EC" w:rsidTr="00BF53A5">
        <w:tc>
          <w:tcPr>
            <w:tcW w:w="3081" w:type="dxa"/>
          </w:tcPr>
          <w:p w:rsidR="00B5789E" w:rsidRPr="00B207EC" w:rsidRDefault="00B5789E" w:rsidP="00BF53A5">
            <w:pPr>
              <w:pStyle w:val="BodyText"/>
              <w:rPr>
                <w:b/>
                <w:bCs/>
              </w:rPr>
            </w:pPr>
            <w:r w:rsidRPr="00B207EC">
              <w:rPr>
                <w:b/>
                <w:bCs/>
              </w:rPr>
              <w:t>shortDesc</w:t>
            </w:r>
          </w:p>
        </w:tc>
        <w:tc>
          <w:tcPr>
            <w:tcW w:w="3081" w:type="dxa"/>
          </w:tcPr>
          <w:p w:rsidR="00B5789E" w:rsidRPr="00B207EC" w:rsidRDefault="00B5789E" w:rsidP="00BF53A5">
            <w:pPr>
              <w:pStyle w:val="BodyText"/>
            </w:pPr>
            <w:r w:rsidRPr="00B207EC">
              <w:t>String</w:t>
            </w:r>
          </w:p>
        </w:tc>
        <w:tc>
          <w:tcPr>
            <w:tcW w:w="3081" w:type="dxa"/>
          </w:tcPr>
          <w:p w:rsidR="00B5789E" w:rsidRPr="00B207EC" w:rsidRDefault="00B5789E" w:rsidP="00BF53A5">
            <w:pPr>
              <w:pStyle w:val="BodyText"/>
            </w:pPr>
            <w:r w:rsidRPr="00B207EC">
              <w:t>The short description of the route</w:t>
            </w:r>
          </w:p>
        </w:tc>
      </w:tr>
      <w:tr w:rsidR="00B5789E" w:rsidRPr="00B207EC" w:rsidTr="00BF53A5">
        <w:tc>
          <w:tcPr>
            <w:tcW w:w="3081" w:type="dxa"/>
          </w:tcPr>
          <w:p w:rsidR="00B5789E" w:rsidRPr="00B207EC" w:rsidRDefault="00B5789E" w:rsidP="00BF53A5">
            <w:pPr>
              <w:pStyle w:val="BodyText"/>
              <w:rPr>
                <w:b/>
                <w:bCs/>
              </w:rPr>
            </w:pPr>
            <w:r w:rsidRPr="00B207EC">
              <w:rPr>
                <w:b/>
                <w:bCs/>
              </w:rPr>
              <w:t>longDesc</w:t>
            </w:r>
          </w:p>
        </w:tc>
        <w:tc>
          <w:tcPr>
            <w:tcW w:w="3081" w:type="dxa"/>
          </w:tcPr>
          <w:p w:rsidR="00B5789E" w:rsidRPr="00B207EC" w:rsidRDefault="00B5789E" w:rsidP="00BF53A5">
            <w:pPr>
              <w:pStyle w:val="BodyText"/>
            </w:pPr>
            <w:r w:rsidRPr="00B207EC">
              <w:t>String</w:t>
            </w:r>
          </w:p>
        </w:tc>
        <w:tc>
          <w:tcPr>
            <w:tcW w:w="3081" w:type="dxa"/>
          </w:tcPr>
          <w:p w:rsidR="00B5789E" w:rsidRPr="00B207EC" w:rsidRDefault="00B5789E" w:rsidP="00BF53A5">
            <w:pPr>
              <w:pStyle w:val="BodyText"/>
            </w:pPr>
            <w:r w:rsidRPr="00B207EC">
              <w:t>A long description of the route</w:t>
            </w:r>
          </w:p>
        </w:tc>
      </w:tr>
      <w:tr w:rsidR="00B5789E" w:rsidRPr="00B207EC" w:rsidTr="00BF53A5">
        <w:tc>
          <w:tcPr>
            <w:tcW w:w="3081" w:type="dxa"/>
          </w:tcPr>
          <w:p w:rsidR="00B5789E" w:rsidRPr="00B207EC" w:rsidRDefault="00B5789E" w:rsidP="00BF53A5">
            <w:pPr>
              <w:pStyle w:val="BodyText"/>
              <w:rPr>
                <w:b/>
                <w:bCs/>
              </w:rPr>
            </w:pPr>
            <w:r w:rsidRPr="00B207EC">
              <w:rPr>
                <w:b/>
                <w:bCs/>
              </w:rPr>
              <w:t>locations</w:t>
            </w:r>
          </w:p>
        </w:tc>
        <w:tc>
          <w:tcPr>
            <w:tcW w:w="3081" w:type="dxa"/>
          </w:tcPr>
          <w:p w:rsidR="00B5789E" w:rsidRPr="00B207EC" w:rsidRDefault="00B5789E" w:rsidP="00BF53A5">
            <w:pPr>
              <w:pStyle w:val="BodyText"/>
            </w:pPr>
            <w:r w:rsidRPr="00B207EC">
              <w:t xml:space="preserve">Array of </w:t>
            </w:r>
            <w:r w:rsidRPr="00B207EC">
              <w:rPr>
                <w:b/>
                <w:bCs/>
              </w:rPr>
              <w:t>location</w:t>
            </w:r>
          </w:p>
        </w:tc>
        <w:tc>
          <w:tcPr>
            <w:tcW w:w="3081" w:type="dxa"/>
          </w:tcPr>
          <w:p w:rsidR="00B5789E" w:rsidRPr="00B207EC" w:rsidRDefault="00B5789E" w:rsidP="00BF53A5">
            <w:pPr>
              <w:pStyle w:val="BodyText"/>
            </w:pPr>
          </w:p>
        </w:tc>
      </w:tr>
      <w:tr w:rsidR="00B5789E" w:rsidRPr="00B207EC" w:rsidTr="00BF53A5">
        <w:tc>
          <w:tcPr>
            <w:tcW w:w="3081" w:type="dxa"/>
          </w:tcPr>
          <w:p w:rsidR="00B5789E" w:rsidRPr="00B207EC" w:rsidRDefault="00B5789E" w:rsidP="00BF53A5">
            <w:pPr>
              <w:pStyle w:val="BodyText"/>
              <w:rPr>
                <w:b/>
                <w:bCs/>
              </w:rPr>
            </w:pPr>
            <w:r w:rsidRPr="00B207EC">
              <w:rPr>
                <w:b/>
                <w:bCs/>
              </w:rPr>
              <w:t>location</w:t>
            </w:r>
          </w:p>
        </w:tc>
        <w:tc>
          <w:tcPr>
            <w:tcW w:w="3081" w:type="dxa"/>
          </w:tcPr>
          <w:p w:rsidR="00B5789E" w:rsidRPr="00B207EC" w:rsidRDefault="00B5789E" w:rsidP="00BF53A5">
            <w:pPr>
              <w:pStyle w:val="BodyText"/>
              <w:rPr>
                <w:bCs/>
              </w:rPr>
            </w:pPr>
            <w:r w:rsidRPr="00B207EC">
              <w:t xml:space="preserve">Object, containing a </w:t>
            </w:r>
            <w:r w:rsidRPr="00B207EC">
              <w:rPr>
                <w:b/>
              </w:rPr>
              <w:t>latitude</w:t>
            </w:r>
            <w:r w:rsidRPr="00B207EC">
              <w:rPr>
                <w:bCs/>
              </w:rPr>
              <w:t xml:space="preserve">, a </w:t>
            </w:r>
            <w:r w:rsidRPr="00B207EC">
              <w:rPr>
                <w:b/>
              </w:rPr>
              <w:t>longitude</w:t>
            </w:r>
            <w:r w:rsidRPr="00B207EC">
              <w:rPr>
                <w:bCs/>
              </w:rPr>
              <w:t xml:space="preserve">, a </w:t>
            </w:r>
            <w:r w:rsidRPr="00B207EC">
              <w:rPr>
                <w:b/>
              </w:rPr>
              <w:t>timestamp</w:t>
            </w:r>
            <w:r w:rsidRPr="00B207EC">
              <w:rPr>
                <w:bCs/>
              </w:rPr>
              <w:t xml:space="preserve">, a </w:t>
            </w:r>
            <w:r w:rsidRPr="00B207EC">
              <w:rPr>
                <w:b/>
              </w:rPr>
              <w:t>descriptions</w:t>
            </w:r>
            <w:r w:rsidRPr="00B207EC">
              <w:rPr>
                <w:bCs/>
              </w:rPr>
              <w:t xml:space="preserve">, and an </w:t>
            </w:r>
            <w:r w:rsidRPr="00B207EC">
              <w:rPr>
                <w:b/>
              </w:rPr>
              <w:t>images</w:t>
            </w:r>
          </w:p>
        </w:tc>
        <w:tc>
          <w:tcPr>
            <w:tcW w:w="3081" w:type="dxa"/>
          </w:tcPr>
          <w:p w:rsidR="00B5789E" w:rsidRPr="00B207EC" w:rsidRDefault="00B5789E" w:rsidP="00BF53A5">
            <w:pPr>
              <w:pStyle w:val="BodyText"/>
            </w:pPr>
            <w:r w:rsidRPr="00B207EC">
              <w:t>One point of interest along the route</w:t>
            </w:r>
          </w:p>
        </w:tc>
      </w:tr>
      <w:tr w:rsidR="00B5789E" w:rsidRPr="00B207EC" w:rsidTr="00BF53A5">
        <w:tc>
          <w:tcPr>
            <w:tcW w:w="3081" w:type="dxa"/>
          </w:tcPr>
          <w:p w:rsidR="00B5789E" w:rsidRPr="00B207EC" w:rsidRDefault="00B5789E" w:rsidP="00BF53A5">
            <w:pPr>
              <w:pStyle w:val="BodyText"/>
              <w:rPr>
                <w:b/>
                <w:bCs/>
              </w:rPr>
            </w:pPr>
            <w:r w:rsidRPr="00B207EC">
              <w:rPr>
                <w:b/>
                <w:bCs/>
              </w:rPr>
              <w:t>latitude</w:t>
            </w:r>
          </w:p>
        </w:tc>
        <w:tc>
          <w:tcPr>
            <w:tcW w:w="3081" w:type="dxa"/>
          </w:tcPr>
          <w:p w:rsidR="00B5789E" w:rsidRPr="00B207EC" w:rsidRDefault="00B5789E" w:rsidP="00BF53A5">
            <w:pPr>
              <w:pStyle w:val="BodyText"/>
            </w:pPr>
            <w:r w:rsidRPr="00B207EC">
              <w:t>Float</w:t>
            </w:r>
          </w:p>
        </w:tc>
        <w:tc>
          <w:tcPr>
            <w:tcW w:w="3081" w:type="dxa"/>
          </w:tcPr>
          <w:p w:rsidR="00B5789E" w:rsidRPr="00B207EC" w:rsidRDefault="00B5789E" w:rsidP="00BF53A5">
            <w:pPr>
              <w:pStyle w:val="BodyText"/>
            </w:pPr>
            <w:r w:rsidRPr="00B207EC">
              <w:t>A decimal representation of the latitude of the point of interest</w:t>
            </w:r>
          </w:p>
        </w:tc>
      </w:tr>
      <w:tr w:rsidR="00B5789E" w:rsidRPr="00B207EC" w:rsidTr="00BF53A5">
        <w:tc>
          <w:tcPr>
            <w:tcW w:w="3081" w:type="dxa"/>
          </w:tcPr>
          <w:p w:rsidR="00B5789E" w:rsidRPr="00B207EC" w:rsidRDefault="00B5789E" w:rsidP="00BF53A5">
            <w:pPr>
              <w:pStyle w:val="BodyText"/>
            </w:pPr>
            <w:r w:rsidRPr="00B207EC">
              <w:rPr>
                <w:b/>
                <w:bCs/>
              </w:rPr>
              <w:t>longitude</w:t>
            </w:r>
          </w:p>
        </w:tc>
        <w:tc>
          <w:tcPr>
            <w:tcW w:w="3081" w:type="dxa"/>
          </w:tcPr>
          <w:p w:rsidR="00B5789E" w:rsidRPr="00B207EC" w:rsidRDefault="00B5789E" w:rsidP="00BF53A5">
            <w:pPr>
              <w:pStyle w:val="BodyText"/>
            </w:pPr>
            <w:r w:rsidRPr="00B207EC">
              <w:t>Float</w:t>
            </w:r>
          </w:p>
        </w:tc>
        <w:tc>
          <w:tcPr>
            <w:tcW w:w="3081" w:type="dxa"/>
          </w:tcPr>
          <w:p w:rsidR="00B5789E" w:rsidRPr="00B207EC" w:rsidRDefault="00B5789E" w:rsidP="00BF53A5">
            <w:pPr>
              <w:pStyle w:val="BodyText"/>
            </w:pPr>
            <w:r w:rsidRPr="00B207EC">
              <w:t>A decimal representation of the longitude of the point of interest</w:t>
            </w:r>
          </w:p>
        </w:tc>
      </w:tr>
      <w:tr w:rsidR="00B5789E" w:rsidRPr="00B207EC" w:rsidTr="00BF53A5">
        <w:tc>
          <w:tcPr>
            <w:tcW w:w="3081" w:type="dxa"/>
          </w:tcPr>
          <w:p w:rsidR="00B5789E" w:rsidRPr="00B207EC" w:rsidRDefault="00B5789E" w:rsidP="00BF53A5">
            <w:pPr>
              <w:pStyle w:val="BodyText"/>
              <w:rPr>
                <w:b/>
                <w:bCs/>
              </w:rPr>
            </w:pPr>
            <w:r w:rsidRPr="00B207EC">
              <w:rPr>
                <w:b/>
                <w:bCs/>
              </w:rPr>
              <w:t>timestamp</w:t>
            </w:r>
          </w:p>
        </w:tc>
        <w:tc>
          <w:tcPr>
            <w:tcW w:w="3081" w:type="dxa"/>
          </w:tcPr>
          <w:p w:rsidR="00B5789E" w:rsidRPr="00B207EC" w:rsidRDefault="00B5789E" w:rsidP="00BF53A5">
            <w:pPr>
              <w:pStyle w:val="BodyText"/>
            </w:pPr>
            <w:r w:rsidRPr="00B207EC">
              <w:t>Float</w:t>
            </w:r>
          </w:p>
        </w:tc>
        <w:tc>
          <w:tcPr>
            <w:tcW w:w="3081" w:type="dxa"/>
          </w:tcPr>
          <w:p w:rsidR="00B5789E" w:rsidRPr="00B207EC" w:rsidRDefault="00B5789E" w:rsidP="00BF53A5">
            <w:pPr>
              <w:pStyle w:val="BodyText"/>
            </w:pPr>
            <w:r w:rsidRPr="00B207EC">
              <w:t>The time since the start of the walk that the point of interest is reached, in minutes</w:t>
            </w:r>
          </w:p>
        </w:tc>
      </w:tr>
      <w:tr w:rsidR="00B5789E" w:rsidRPr="00B207EC" w:rsidTr="00BF53A5">
        <w:tc>
          <w:tcPr>
            <w:tcW w:w="3081" w:type="dxa"/>
          </w:tcPr>
          <w:p w:rsidR="00B5789E" w:rsidRPr="00B207EC" w:rsidRDefault="00B5789E" w:rsidP="00BF53A5">
            <w:pPr>
              <w:pStyle w:val="BodyText"/>
              <w:rPr>
                <w:b/>
                <w:bCs/>
                <w:lang w:eastAsia="zh-TW"/>
              </w:rPr>
            </w:pPr>
            <w:r w:rsidRPr="00B207EC">
              <w:rPr>
                <w:rFonts w:hint="eastAsia"/>
                <w:b/>
                <w:bCs/>
                <w:lang w:eastAsia="zh-TW"/>
              </w:rPr>
              <w:t>descriptions</w:t>
            </w:r>
          </w:p>
        </w:tc>
        <w:tc>
          <w:tcPr>
            <w:tcW w:w="3081" w:type="dxa"/>
          </w:tcPr>
          <w:p w:rsidR="00B5789E" w:rsidRPr="00B207EC" w:rsidRDefault="00B5789E" w:rsidP="00BF53A5">
            <w:pPr>
              <w:pStyle w:val="BodyText"/>
              <w:rPr>
                <w:lang w:eastAsia="zh-TW"/>
              </w:rPr>
            </w:pPr>
            <w:r w:rsidRPr="00B207EC">
              <w:rPr>
                <w:rFonts w:hint="eastAsia"/>
                <w:lang w:eastAsia="zh-TW"/>
              </w:rPr>
              <w:t>Array of zero or more Strings</w:t>
            </w:r>
          </w:p>
        </w:tc>
        <w:tc>
          <w:tcPr>
            <w:tcW w:w="3081" w:type="dxa"/>
          </w:tcPr>
          <w:p w:rsidR="00B5789E" w:rsidRPr="00B207EC" w:rsidRDefault="00B5789E" w:rsidP="00BF53A5">
            <w:pPr>
              <w:pStyle w:val="BodyText"/>
              <w:rPr>
                <w:lang w:eastAsia="zh-TW"/>
              </w:rPr>
            </w:pPr>
            <w:r w:rsidRPr="00B207EC">
              <w:rPr>
                <w:rFonts w:hint="eastAsia"/>
                <w:lang w:eastAsia="zh-TW"/>
              </w:rPr>
              <w:t>Descriptions of the point of interest</w:t>
            </w:r>
          </w:p>
        </w:tc>
      </w:tr>
      <w:tr w:rsidR="00B5789E" w:rsidRPr="00B207EC" w:rsidTr="00BF53A5">
        <w:tc>
          <w:tcPr>
            <w:tcW w:w="3081" w:type="dxa"/>
          </w:tcPr>
          <w:p w:rsidR="00B5789E" w:rsidRPr="00B207EC" w:rsidRDefault="00B5789E" w:rsidP="00BF53A5">
            <w:pPr>
              <w:pStyle w:val="BodyText"/>
              <w:rPr>
                <w:lang w:eastAsia="zh-TW"/>
              </w:rPr>
            </w:pPr>
            <w:r w:rsidRPr="00B207EC">
              <w:rPr>
                <w:rFonts w:hint="eastAsia"/>
                <w:b/>
                <w:bCs/>
                <w:lang w:eastAsia="zh-TW"/>
              </w:rPr>
              <w:t>images</w:t>
            </w:r>
          </w:p>
        </w:tc>
        <w:tc>
          <w:tcPr>
            <w:tcW w:w="3081" w:type="dxa"/>
          </w:tcPr>
          <w:p w:rsidR="00B5789E" w:rsidRPr="00B207EC" w:rsidRDefault="00B5789E" w:rsidP="00BF53A5">
            <w:pPr>
              <w:pStyle w:val="BodyText"/>
              <w:rPr>
                <w:lang w:eastAsia="zh-TW"/>
              </w:rPr>
            </w:pPr>
            <w:r w:rsidRPr="00B207EC">
              <w:rPr>
                <w:rFonts w:hint="eastAsia"/>
                <w:lang w:eastAsia="zh-TW"/>
              </w:rPr>
              <w:t>Array of zero or more Strings</w:t>
            </w:r>
          </w:p>
        </w:tc>
        <w:tc>
          <w:tcPr>
            <w:tcW w:w="3081" w:type="dxa"/>
          </w:tcPr>
          <w:p w:rsidR="00B5789E" w:rsidRPr="00B207EC" w:rsidRDefault="00B5789E" w:rsidP="00BF53A5">
            <w:pPr>
              <w:pStyle w:val="BodyText"/>
              <w:rPr>
                <w:lang w:eastAsia="zh-TW"/>
              </w:rPr>
            </w:pPr>
            <w:r w:rsidRPr="00B207EC">
              <w:rPr>
                <w:rFonts w:hint="eastAsia"/>
                <w:lang w:eastAsia="zh-TW"/>
              </w:rPr>
              <w:t>The name of images associated with each point of interest, without file extension</w:t>
            </w:r>
          </w:p>
        </w:tc>
      </w:tr>
    </w:tbl>
    <w:p w:rsidR="00B5789E" w:rsidRPr="00B207EC" w:rsidRDefault="00B5789E" w:rsidP="00B5789E">
      <w:pPr>
        <w:pStyle w:val="BodyText"/>
      </w:pPr>
    </w:p>
    <w:p w:rsidR="00B5789E" w:rsidRPr="00B207EC" w:rsidRDefault="00B5789E" w:rsidP="00B5789E">
      <w:pPr>
        <w:pStyle w:val="Heading5"/>
      </w:pPr>
      <w:r w:rsidRPr="00B207EC">
        <w:rPr>
          <w:rFonts w:hint="eastAsia"/>
          <w:lang w:eastAsia="zh-TW"/>
        </w:rPr>
        <w:t>Server Responses</w:t>
      </w:r>
    </w:p>
    <w:p w:rsidR="00B5789E" w:rsidRPr="00B207EC" w:rsidRDefault="00B5789E" w:rsidP="00B5789E">
      <w:pPr>
        <w:rPr>
          <w:lang w:eastAsia="zh-TW"/>
        </w:rPr>
      </w:pPr>
      <w:r w:rsidRPr="00B207EC">
        <w:rPr>
          <w:rFonts w:hint="eastAsia"/>
          <w:lang w:eastAsia="zh-TW"/>
        </w:rPr>
        <w:t>The server should respond with a HTTP header with a status code as defined in RFC 2616. In the event of an error, a JSON formatted error message may be sent to the client, who should display it accordingly. Common HTTP status codes are specified below:</w:t>
      </w:r>
    </w:p>
    <w:p w:rsidR="00B5789E" w:rsidRPr="00B207EC" w:rsidRDefault="00B5789E" w:rsidP="00B5789E">
      <w:pPr>
        <w:rPr>
          <w:lang w:eastAsia="zh-TW"/>
        </w:rPr>
      </w:pPr>
    </w:p>
    <w:tbl>
      <w:tblPr>
        <w:tblStyle w:val="TableGrid"/>
        <w:tblW w:w="0" w:type="auto"/>
        <w:tblLook w:val="04A0" w:firstRow="1" w:lastRow="0" w:firstColumn="1" w:lastColumn="0" w:noHBand="0" w:noVBand="1"/>
      </w:tblPr>
      <w:tblGrid>
        <w:gridCol w:w="2235"/>
        <w:gridCol w:w="7008"/>
      </w:tblGrid>
      <w:tr w:rsidR="00B5789E" w:rsidRPr="00B207EC" w:rsidTr="00BF53A5">
        <w:tc>
          <w:tcPr>
            <w:tcW w:w="2235" w:type="dxa"/>
          </w:tcPr>
          <w:p w:rsidR="00B5789E" w:rsidRPr="00B207EC" w:rsidRDefault="00B5789E" w:rsidP="00BF53A5">
            <w:pPr>
              <w:rPr>
                <w:lang w:eastAsia="zh-TW"/>
              </w:rPr>
            </w:pPr>
            <w:r w:rsidRPr="00B207EC">
              <w:rPr>
                <w:rFonts w:hint="eastAsia"/>
                <w:lang w:eastAsia="zh-TW"/>
              </w:rPr>
              <w:t>200 OK</w:t>
            </w:r>
          </w:p>
        </w:tc>
        <w:tc>
          <w:tcPr>
            <w:tcW w:w="7008" w:type="dxa"/>
          </w:tcPr>
          <w:p w:rsidR="00B5789E" w:rsidRPr="00B207EC" w:rsidRDefault="00B5789E" w:rsidP="00BF53A5">
            <w:pPr>
              <w:rPr>
                <w:lang w:eastAsia="zh-TW"/>
              </w:rPr>
            </w:pPr>
            <w:r w:rsidRPr="00B207EC">
              <w:rPr>
                <w:rFonts w:hint="eastAsia"/>
                <w:lang w:eastAsia="zh-TW"/>
              </w:rPr>
              <w:t>The server received the information and all was well.</w:t>
            </w:r>
          </w:p>
        </w:tc>
      </w:tr>
      <w:tr w:rsidR="00B5789E" w:rsidRPr="00B207EC" w:rsidTr="00BF53A5">
        <w:tc>
          <w:tcPr>
            <w:tcW w:w="2235" w:type="dxa"/>
          </w:tcPr>
          <w:p w:rsidR="00B5789E" w:rsidRPr="00B207EC" w:rsidRDefault="00B5789E" w:rsidP="00BF53A5">
            <w:pPr>
              <w:rPr>
                <w:lang w:eastAsia="zh-TW"/>
              </w:rPr>
            </w:pPr>
            <w:r w:rsidRPr="00B207EC">
              <w:rPr>
                <w:rFonts w:hint="eastAsia"/>
                <w:lang w:eastAsia="zh-TW"/>
              </w:rPr>
              <w:t>201 Created</w:t>
            </w:r>
          </w:p>
        </w:tc>
        <w:tc>
          <w:tcPr>
            <w:tcW w:w="7008" w:type="dxa"/>
          </w:tcPr>
          <w:p w:rsidR="00B5789E" w:rsidRPr="00B207EC" w:rsidRDefault="00B5789E" w:rsidP="00BF53A5">
            <w:pPr>
              <w:rPr>
                <w:lang w:eastAsia="zh-TW"/>
              </w:rPr>
            </w:pPr>
            <w:r w:rsidRPr="00B207EC">
              <w:rPr>
                <w:rFonts w:hint="eastAsia"/>
                <w:lang w:eastAsia="zh-TW"/>
              </w:rPr>
              <w:t>The server received the information and created a new walk.</w:t>
            </w:r>
          </w:p>
        </w:tc>
      </w:tr>
      <w:tr w:rsidR="00B5789E" w:rsidRPr="00B207EC" w:rsidTr="00BF53A5">
        <w:tc>
          <w:tcPr>
            <w:tcW w:w="2235" w:type="dxa"/>
          </w:tcPr>
          <w:p w:rsidR="00B5789E" w:rsidRPr="00B207EC" w:rsidRDefault="00B5789E" w:rsidP="00BF53A5">
            <w:pPr>
              <w:rPr>
                <w:lang w:eastAsia="zh-TW"/>
              </w:rPr>
            </w:pPr>
            <w:r w:rsidRPr="00B207EC">
              <w:rPr>
                <w:rFonts w:hint="eastAsia"/>
                <w:lang w:eastAsia="zh-TW"/>
              </w:rPr>
              <w:t>400 Bad Request</w:t>
            </w:r>
          </w:p>
        </w:tc>
        <w:tc>
          <w:tcPr>
            <w:tcW w:w="7008" w:type="dxa"/>
          </w:tcPr>
          <w:p w:rsidR="00B5789E" w:rsidRPr="00B207EC" w:rsidRDefault="00B5789E" w:rsidP="00BF53A5">
            <w:pPr>
              <w:rPr>
                <w:lang w:eastAsia="zh-TW"/>
              </w:rPr>
            </w:pPr>
            <w:r w:rsidRPr="00B207EC">
              <w:rPr>
                <w:rFonts w:hint="eastAsia"/>
                <w:lang w:eastAsia="zh-TW"/>
              </w:rPr>
              <w:t>The JSON was not formatted correctly; the walk was not saved.</w:t>
            </w:r>
          </w:p>
        </w:tc>
      </w:tr>
      <w:tr w:rsidR="00B5789E" w:rsidRPr="00B207EC" w:rsidTr="00BF53A5">
        <w:tc>
          <w:tcPr>
            <w:tcW w:w="2235" w:type="dxa"/>
          </w:tcPr>
          <w:p w:rsidR="00B5789E" w:rsidRPr="00B207EC" w:rsidRDefault="00B5789E" w:rsidP="00BF53A5">
            <w:pPr>
              <w:rPr>
                <w:lang w:eastAsia="zh-TW"/>
              </w:rPr>
            </w:pPr>
            <w:r w:rsidRPr="00B207EC">
              <w:rPr>
                <w:rFonts w:hint="eastAsia"/>
                <w:lang w:eastAsia="zh-TW"/>
              </w:rPr>
              <w:t>401 Unauthorized</w:t>
            </w:r>
          </w:p>
        </w:tc>
        <w:tc>
          <w:tcPr>
            <w:tcW w:w="7008" w:type="dxa"/>
          </w:tcPr>
          <w:p w:rsidR="00B5789E" w:rsidRPr="00B207EC" w:rsidRDefault="00B5789E" w:rsidP="00BF53A5">
            <w:pPr>
              <w:rPr>
                <w:lang w:eastAsia="zh-TW"/>
              </w:rPr>
            </w:pPr>
            <w:r w:rsidRPr="00B207EC">
              <w:rPr>
                <w:rFonts w:hint="eastAsia"/>
                <w:lang w:eastAsia="zh-TW"/>
              </w:rPr>
              <w:t>The authorization failed, and the hashes did not match; the walk was not saved.</w:t>
            </w:r>
          </w:p>
        </w:tc>
      </w:tr>
      <w:tr w:rsidR="00B5789E" w:rsidRPr="00B207EC" w:rsidTr="00BF53A5">
        <w:tc>
          <w:tcPr>
            <w:tcW w:w="2235" w:type="dxa"/>
          </w:tcPr>
          <w:p w:rsidR="00B5789E" w:rsidRPr="00B207EC" w:rsidRDefault="00B5789E" w:rsidP="00BF53A5">
            <w:pPr>
              <w:rPr>
                <w:lang w:eastAsia="zh-TW"/>
              </w:rPr>
            </w:pPr>
            <w:r w:rsidRPr="00B207EC">
              <w:rPr>
                <w:rFonts w:hint="eastAsia"/>
                <w:lang w:eastAsia="zh-TW"/>
              </w:rPr>
              <w:t>404 Not Found</w:t>
            </w:r>
          </w:p>
        </w:tc>
        <w:tc>
          <w:tcPr>
            <w:tcW w:w="7008" w:type="dxa"/>
          </w:tcPr>
          <w:p w:rsidR="00B5789E" w:rsidRPr="00B207EC" w:rsidRDefault="00B5789E" w:rsidP="00BF53A5">
            <w:pPr>
              <w:rPr>
                <w:lang w:eastAsia="zh-TW"/>
              </w:rPr>
            </w:pPr>
            <w:r w:rsidRPr="00B207EC">
              <w:rPr>
                <w:rFonts w:hint="eastAsia"/>
                <w:lang w:eastAsia="zh-TW"/>
              </w:rPr>
              <w:t>The data was not sent to the correct URL; the walk was not saved.</w:t>
            </w:r>
          </w:p>
        </w:tc>
      </w:tr>
      <w:tr w:rsidR="00B5789E" w:rsidRPr="00B207EC" w:rsidTr="00BF53A5">
        <w:tc>
          <w:tcPr>
            <w:tcW w:w="2235" w:type="dxa"/>
          </w:tcPr>
          <w:p w:rsidR="00B5789E" w:rsidRPr="00B207EC" w:rsidRDefault="00B5789E" w:rsidP="00BF53A5">
            <w:pPr>
              <w:rPr>
                <w:lang w:eastAsia="zh-TW"/>
              </w:rPr>
            </w:pPr>
            <w:r w:rsidRPr="00B207EC">
              <w:rPr>
                <w:rFonts w:hint="eastAsia"/>
                <w:lang w:eastAsia="zh-TW"/>
              </w:rPr>
              <w:t>500 Internal Server Error</w:t>
            </w:r>
          </w:p>
        </w:tc>
        <w:tc>
          <w:tcPr>
            <w:tcW w:w="7008" w:type="dxa"/>
          </w:tcPr>
          <w:p w:rsidR="00B5789E" w:rsidRPr="00B207EC" w:rsidRDefault="00B5789E" w:rsidP="00BF53A5">
            <w:pPr>
              <w:rPr>
                <w:lang w:eastAsia="zh-TW"/>
              </w:rPr>
            </w:pPr>
            <w:r w:rsidRPr="00B207EC">
              <w:rPr>
                <w:rFonts w:hint="eastAsia"/>
                <w:lang w:eastAsia="zh-TW"/>
              </w:rPr>
              <w:t>The server encountered a problem; the walk was not saved.</w:t>
            </w:r>
          </w:p>
        </w:tc>
      </w:tr>
      <w:tr w:rsidR="00B5789E" w:rsidRPr="00B207EC" w:rsidTr="00BF53A5">
        <w:tc>
          <w:tcPr>
            <w:tcW w:w="2235" w:type="dxa"/>
          </w:tcPr>
          <w:p w:rsidR="00B5789E" w:rsidRPr="00B207EC" w:rsidRDefault="00B5789E" w:rsidP="00BF53A5">
            <w:pPr>
              <w:rPr>
                <w:lang w:eastAsia="zh-TW"/>
              </w:rPr>
            </w:pPr>
            <w:r w:rsidRPr="00B207EC">
              <w:rPr>
                <w:rFonts w:hint="eastAsia"/>
                <w:lang w:eastAsia="zh-TW"/>
              </w:rPr>
              <w:t>503 Service Unavailable</w:t>
            </w:r>
          </w:p>
        </w:tc>
        <w:tc>
          <w:tcPr>
            <w:tcW w:w="7008" w:type="dxa"/>
          </w:tcPr>
          <w:p w:rsidR="00B5789E" w:rsidRPr="00B207EC" w:rsidRDefault="00B5789E" w:rsidP="00BF53A5">
            <w:pPr>
              <w:rPr>
                <w:lang w:eastAsia="zh-TW"/>
              </w:rPr>
            </w:pPr>
            <w:r w:rsidRPr="00B207EC">
              <w:rPr>
                <w:rFonts w:hint="eastAsia"/>
                <w:lang w:eastAsia="zh-TW"/>
              </w:rPr>
              <w:t>The server is overloaded; try again later; the walk was not saved.</w:t>
            </w:r>
          </w:p>
        </w:tc>
      </w:tr>
    </w:tbl>
    <w:p w:rsidR="007449D3" w:rsidRDefault="006070BD" w:rsidP="006070BD">
      <w:pPr>
        <w:pStyle w:val="Heading5"/>
      </w:pPr>
      <w:r>
        <w:t xml:space="preserve"> </w:t>
      </w:r>
      <w:r w:rsidR="007449D3" w:rsidRPr="006070BD">
        <w:t xml:space="preserve">JSON </w:t>
      </w:r>
    </w:p>
    <w:p w:rsidR="005412AC" w:rsidRDefault="005412AC" w:rsidP="005412AC"/>
    <w:p w:rsidR="005412AC" w:rsidRPr="005412AC" w:rsidRDefault="005412AC" w:rsidP="005412AC"/>
    <w:tbl>
      <w:tblPr>
        <w:tblStyle w:val="TableGrid"/>
        <w:tblW w:w="0" w:type="auto"/>
        <w:jc w:val="center"/>
        <w:tblLook w:val="04A0" w:firstRow="1" w:lastRow="0" w:firstColumn="1" w:lastColumn="0" w:noHBand="0" w:noVBand="1"/>
      </w:tblPr>
      <w:tblGrid>
        <w:gridCol w:w="4057"/>
        <w:gridCol w:w="2542"/>
        <w:gridCol w:w="2644"/>
      </w:tblGrid>
      <w:tr w:rsidR="007449D3" w:rsidRPr="007449D3" w:rsidTr="006070BD">
        <w:trPr>
          <w:jc w:val="center"/>
        </w:trPr>
        <w:tc>
          <w:tcPr>
            <w:tcW w:w="0" w:type="auto"/>
          </w:tcPr>
          <w:p w:rsidR="007449D3" w:rsidRPr="007449D3" w:rsidRDefault="007449D3" w:rsidP="006070BD">
            <w:r w:rsidRPr="007449D3">
              <w:t>Test for config disallowing uploads</w:t>
            </w:r>
          </w:p>
        </w:tc>
        <w:tc>
          <w:tcPr>
            <w:tcW w:w="0" w:type="auto"/>
          </w:tcPr>
          <w:p w:rsidR="007449D3" w:rsidRPr="007449D3" w:rsidRDefault="007E487A" w:rsidP="006070BD">
            <w:r>
              <w:t>400</w:t>
            </w:r>
          </w:p>
        </w:tc>
        <w:tc>
          <w:tcPr>
            <w:tcW w:w="0" w:type="auto"/>
          </w:tcPr>
          <w:p w:rsidR="007449D3" w:rsidRPr="007449D3" w:rsidRDefault="00E75B5A" w:rsidP="006070BD">
            <w:r>
              <w:t>U</w:t>
            </w:r>
            <w:r w:rsidR="007449D3" w:rsidRPr="007449D3">
              <w:t>ploading has been disabled by the system administrator</w:t>
            </w:r>
            <w:r>
              <w:t>.</w:t>
            </w:r>
          </w:p>
        </w:tc>
      </w:tr>
      <w:tr w:rsidR="007449D3" w:rsidRPr="007449D3" w:rsidTr="006070BD">
        <w:trPr>
          <w:jc w:val="center"/>
        </w:trPr>
        <w:tc>
          <w:tcPr>
            <w:tcW w:w="0" w:type="auto"/>
          </w:tcPr>
          <w:p w:rsidR="007449D3" w:rsidRPr="007449D3" w:rsidRDefault="007449D3" w:rsidP="006070BD">
            <w:r w:rsidRPr="007449D3">
              <w:t>Disallow GETs</w:t>
            </w:r>
          </w:p>
        </w:tc>
        <w:tc>
          <w:tcPr>
            <w:tcW w:w="0" w:type="auto"/>
          </w:tcPr>
          <w:p w:rsidR="007449D3" w:rsidRPr="007449D3" w:rsidRDefault="007449D3" w:rsidP="006070BD">
            <w:r w:rsidRPr="007449D3">
              <w:t>405 Method Not Allowed</w:t>
            </w:r>
          </w:p>
        </w:tc>
        <w:tc>
          <w:tcPr>
            <w:tcW w:w="0" w:type="auto"/>
          </w:tcPr>
          <w:p w:rsidR="007449D3" w:rsidRPr="007449D3" w:rsidRDefault="00E75B5A" w:rsidP="006070BD">
            <w:r>
              <w:t>O</w:t>
            </w:r>
            <w:r w:rsidR="007449D3" w:rsidRPr="007449D3">
              <w:t>nly POST is accepted</w:t>
            </w:r>
            <w:r>
              <w:t>.</w:t>
            </w:r>
          </w:p>
        </w:tc>
      </w:tr>
      <w:tr w:rsidR="007449D3" w:rsidRPr="007449D3" w:rsidTr="006070BD">
        <w:trPr>
          <w:jc w:val="center"/>
        </w:trPr>
        <w:tc>
          <w:tcPr>
            <w:tcW w:w="0" w:type="auto"/>
          </w:tcPr>
          <w:p w:rsidR="007449D3" w:rsidRPr="007449D3" w:rsidRDefault="007449D3" w:rsidP="006070BD">
            <w:r w:rsidRPr="007449D3">
              <w:t>Catch empty POST requests</w:t>
            </w:r>
          </w:p>
        </w:tc>
        <w:tc>
          <w:tcPr>
            <w:tcW w:w="0" w:type="auto"/>
          </w:tcPr>
          <w:p w:rsidR="007449D3" w:rsidRPr="007449D3" w:rsidRDefault="007E487A" w:rsidP="006070BD">
            <w:r>
              <w:t>400</w:t>
            </w:r>
          </w:p>
        </w:tc>
        <w:tc>
          <w:tcPr>
            <w:tcW w:w="0" w:type="auto"/>
          </w:tcPr>
          <w:p w:rsidR="007449D3" w:rsidRPr="007449D3" w:rsidRDefault="00E75B5A" w:rsidP="006070BD">
            <w:r>
              <w:t>N</w:t>
            </w:r>
            <w:r w:rsidR="007449D3" w:rsidRPr="007449D3">
              <w:t>o POST variables were sent</w:t>
            </w:r>
            <w:r>
              <w:t>.</w:t>
            </w:r>
          </w:p>
        </w:tc>
      </w:tr>
      <w:tr w:rsidR="007449D3" w:rsidRPr="007449D3" w:rsidTr="006070BD">
        <w:trPr>
          <w:jc w:val="center"/>
        </w:trPr>
        <w:tc>
          <w:tcPr>
            <w:tcW w:w="0" w:type="auto"/>
          </w:tcPr>
          <w:p w:rsidR="007449D3" w:rsidRPr="007449D3" w:rsidRDefault="007449D3" w:rsidP="006070BD">
            <w:r w:rsidRPr="007449D3">
              <w:t>POST needs a key to send its data within key-value pairs.</w:t>
            </w:r>
          </w:p>
          <w:p w:rsidR="007449D3" w:rsidRPr="007449D3" w:rsidRDefault="007449D3" w:rsidP="006070BD">
            <w:r w:rsidRPr="007449D3">
              <w:t>The key “data” has been chosen.</w:t>
            </w:r>
          </w:p>
        </w:tc>
        <w:tc>
          <w:tcPr>
            <w:tcW w:w="0" w:type="auto"/>
          </w:tcPr>
          <w:p w:rsidR="007449D3" w:rsidRPr="007449D3" w:rsidRDefault="007E487A" w:rsidP="006070BD">
            <w:r>
              <w:t>400</w:t>
            </w:r>
          </w:p>
        </w:tc>
        <w:tc>
          <w:tcPr>
            <w:tcW w:w="0" w:type="auto"/>
            <w:tcBorders>
              <w:bottom w:val="single" w:sz="4" w:space="0" w:color="000000" w:themeColor="text1"/>
            </w:tcBorders>
          </w:tcPr>
          <w:p w:rsidR="007449D3" w:rsidRPr="007449D3" w:rsidRDefault="00E75B5A" w:rsidP="006070BD">
            <w:r>
              <w:t>D</w:t>
            </w:r>
            <w:r w:rsidR="007449D3" w:rsidRPr="007449D3">
              <w:t>ata was not POSTed correctly</w:t>
            </w:r>
            <w:r>
              <w:t>.</w:t>
            </w:r>
          </w:p>
        </w:tc>
      </w:tr>
      <w:tr w:rsidR="007449D3" w:rsidRPr="007449D3" w:rsidTr="006070BD">
        <w:trPr>
          <w:jc w:val="center"/>
        </w:trPr>
        <w:tc>
          <w:tcPr>
            <w:tcW w:w="0" w:type="auto"/>
            <w:vMerge w:val="restart"/>
          </w:tcPr>
          <w:p w:rsidR="007449D3" w:rsidRPr="007449D3" w:rsidRDefault="007449D3" w:rsidP="006070BD">
            <w:r w:rsidRPr="007449D3">
              <w:t>Check if JSON decode failed; PHP does this by returning null on failure, and then has another function to see what the error was</w:t>
            </w:r>
          </w:p>
          <w:p w:rsidR="007449D3" w:rsidRPr="007449D3" w:rsidRDefault="007449D3" w:rsidP="006070BD"/>
        </w:tc>
        <w:tc>
          <w:tcPr>
            <w:tcW w:w="0" w:type="auto"/>
            <w:vMerge w:val="restart"/>
          </w:tcPr>
          <w:p w:rsidR="007449D3" w:rsidRPr="007449D3" w:rsidRDefault="00E75B5A" w:rsidP="006070BD">
            <w:r>
              <w:t>400</w:t>
            </w:r>
          </w:p>
        </w:tc>
        <w:tc>
          <w:tcPr>
            <w:tcW w:w="0" w:type="auto"/>
            <w:tcBorders>
              <w:bottom w:val="nil"/>
            </w:tcBorders>
          </w:tcPr>
          <w:p w:rsidR="007449D3" w:rsidRPr="007449D3" w:rsidRDefault="00E75B5A" w:rsidP="006070BD">
            <w:r>
              <w:t>U</w:t>
            </w:r>
            <w:r w:rsidR="007449D3" w:rsidRPr="007449D3">
              <w:t>nable to parse JSON</w:t>
            </w:r>
            <w:r>
              <w:t>.</w:t>
            </w:r>
          </w:p>
        </w:tc>
      </w:tr>
      <w:tr w:rsidR="007449D3" w:rsidRPr="007449D3" w:rsidTr="006070BD">
        <w:trPr>
          <w:jc w:val="center"/>
        </w:trPr>
        <w:tc>
          <w:tcPr>
            <w:tcW w:w="0" w:type="auto"/>
            <w:vMerge/>
          </w:tcPr>
          <w:p w:rsidR="007449D3" w:rsidRPr="007449D3" w:rsidRDefault="007449D3" w:rsidP="006070BD"/>
        </w:tc>
        <w:tc>
          <w:tcPr>
            <w:tcW w:w="0" w:type="auto"/>
            <w:vMerge/>
          </w:tcPr>
          <w:p w:rsidR="007449D3" w:rsidRPr="007449D3" w:rsidRDefault="007449D3" w:rsidP="006070BD"/>
        </w:tc>
        <w:tc>
          <w:tcPr>
            <w:tcW w:w="0" w:type="auto"/>
            <w:tcBorders>
              <w:top w:val="nil"/>
            </w:tcBorders>
          </w:tcPr>
          <w:p w:rsidR="007449D3" w:rsidRPr="007449D3" w:rsidRDefault="007449D3" w:rsidP="006070BD"/>
        </w:tc>
      </w:tr>
      <w:tr w:rsidR="007449D3" w:rsidRPr="007449D3" w:rsidTr="006070BD">
        <w:trPr>
          <w:jc w:val="center"/>
        </w:trPr>
        <w:tc>
          <w:tcPr>
            <w:tcW w:w="0" w:type="auto"/>
          </w:tcPr>
          <w:p w:rsidR="007449D3" w:rsidRPr="007449D3" w:rsidRDefault="007449D3" w:rsidP="006070BD">
            <w:r w:rsidRPr="007449D3">
              <w:t>Verify authorization</w:t>
            </w:r>
          </w:p>
          <w:p w:rsidR="007449D3" w:rsidRPr="007449D3" w:rsidRDefault="007449D3" w:rsidP="006070BD">
            <w:r w:rsidRPr="007449D3">
              <w:t>/</w:t>
            </w:r>
          </w:p>
          <w:p w:rsidR="007449D3" w:rsidRPr="007449D3" w:rsidRDefault="007449D3" w:rsidP="006070BD">
            <w:r w:rsidRPr="007449D3">
              <w:t>authorization section exists</w:t>
            </w:r>
          </w:p>
        </w:tc>
        <w:tc>
          <w:tcPr>
            <w:tcW w:w="0" w:type="auto"/>
          </w:tcPr>
          <w:p w:rsidR="007449D3" w:rsidRPr="007449D3" w:rsidRDefault="00E75B5A" w:rsidP="006070BD">
            <w:r>
              <w:t>400</w:t>
            </w:r>
          </w:p>
        </w:tc>
        <w:tc>
          <w:tcPr>
            <w:tcW w:w="0" w:type="auto"/>
          </w:tcPr>
          <w:p w:rsidR="007449D3" w:rsidRPr="007449D3" w:rsidRDefault="00E75B5A" w:rsidP="006070BD">
            <w:r>
              <w:t>No hash present.</w:t>
            </w:r>
          </w:p>
          <w:p w:rsidR="007449D3" w:rsidRPr="007449D3" w:rsidRDefault="007449D3" w:rsidP="006070BD">
            <w:r w:rsidRPr="007449D3">
              <w:t>/</w:t>
            </w:r>
          </w:p>
          <w:p w:rsidR="007449D3" w:rsidRPr="007449D3" w:rsidRDefault="00E75B5A" w:rsidP="006070BD">
            <w:r>
              <w:t>N</w:t>
            </w:r>
            <w:r w:rsidR="007449D3" w:rsidRPr="007449D3">
              <w:t>o salt present</w:t>
            </w:r>
          </w:p>
        </w:tc>
      </w:tr>
      <w:tr w:rsidR="007449D3" w:rsidRPr="007449D3" w:rsidTr="006070BD">
        <w:trPr>
          <w:jc w:val="center"/>
        </w:trPr>
        <w:tc>
          <w:tcPr>
            <w:tcW w:w="0" w:type="auto"/>
          </w:tcPr>
          <w:p w:rsidR="007449D3" w:rsidRPr="007449D3" w:rsidRDefault="007449D3" w:rsidP="006070BD">
            <w:r w:rsidRPr="007449D3">
              <w:t>SHA1 is 40 chars long when expressed in hex</w:t>
            </w:r>
          </w:p>
        </w:tc>
        <w:tc>
          <w:tcPr>
            <w:tcW w:w="0" w:type="auto"/>
          </w:tcPr>
          <w:p w:rsidR="007449D3" w:rsidRPr="007449D3" w:rsidRDefault="00E75B5A" w:rsidP="006070BD">
            <w:r>
              <w:t>400</w:t>
            </w:r>
          </w:p>
        </w:tc>
        <w:tc>
          <w:tcPr>
            <w:tcW w:w="0" w:type="auto"/>
          </w:tcPr>
          <w:p w:rsidR="007449D3" w:rsidRPr="007449D3" w:rsidRDefault="006070BD" w:rsidP="006070BD">
            <w:r w:rsidRPr="007449D3">
              <w:t>Hash</w:t>
            </w:r>
            <w:r w:rsidR="007449D3" w:rsidRPr="007449D3">
              <w:t xml:space="preserve"> is wrong length</w:t>
            </w:r>
            <w:r w:rsidR="00E75B5A">
              <w:t>.</w:t>
            </w:r>
          </w:p>
        </w:tc>
      </w:tr>
      <w:tr w:rsidR="007449D3" w:rsidRPr="007449D3" w:rsidTr="006070BD">
        <w:trPr>
          <w:jc w:val="center"/>
        </w:trPr>
        <w:tc>
          <w:tcPr>
            <w:tcW w:w="0" w:type="auto"/>
          </w:tcPr>
          <w:p w:rsidR="007449D3" w:rsidRPr="007449D3" w:rsidRDefault="007449D3" w:rsidP="006070BD">
            <w:r w:rsidRPr="007449D3">
              <w:t>Hashing is case sensitive; as PHP returns lowercase. we need to ensure the user's hash is also lowercase</w:t>
            </w:r>
          </w:p>
          <w:p w:rsidR="007449D3" w:rsidRPr="007449D3" w:rsidRDefault="007449D3" w:rsidP="006070BD"/>
        </w:tc>
        <w:tc>
          <w:tcPr>
            <w:tcW w:w="0" w:type="auto"/>
          </w:tcPr>
          <w:p w:rsidR="007449D3" w:rsidRPr="007449D3" w:rsidRDefault="00E75B5A" w:rsidP="006070BD">
            <w:r>
              <w:t>400</w:t>
            </w:r>
          </w:p>
        </w:tc>
        <w:tc>
          <w:tcPr>
            <w:tcW w:w="0" w:type="auto"/>
          </w:tcPr>
          <w:p w:rsidR="007449D3" w:rsidRPr="007449D3" w:rsidRDefault="00E75B5A" w:rsidP="006070BD">
            <w:r>
              <w:t>Invalid credentials.</w:t>
            </w:r>
          </w:p>
        </w:tc>
      </w:tr>
      <w:tr w:rsidR="007449D3" w:rsidRPr="007449D3" w:rsidTr="006070BD">
        <w:trPr>
          <w:jc w:val="center"/>
        </w:trPr>
        <w:tc>
          <w:tcPr>
            <w:tcW w:w="0" w:type="auto"/>
          </w:tcPr>
          <w:p w:rsidR="007449D3" w:rsidRPr="007449D3" w:rsidRDefault="00031955" w:rsidP="00031955">
            <w:r>
              <w:t>This will be shown when there are no credentials found.</w:t>
            </w:r>
          </w:p>
        </w:tc>
        <w:tc>
          <w:tcPr>
            <w:tcW w:w="0" w:type="auto"/>
          </w:tcPr>
          <w:p w:rsidR="007449D3" w:rsidRPr="007449D3" w:rsidRDefault="007449D3" w:rsidP="006070BD">
            <w:r w:rsidRPr="007449D3">
              <w:t>401 is not applicable as we are no</w:t>
            </w:r>
            <w:r w:rsidR="00E75B5A">
              <w:t>t using authentication headers</w:t>
            </w:r>
          </w:p>
          <w:p w:rsidR="007449D3" w:rsidRPr="007449D3" w:rsidRDefault="007449D3" w:rsidP="006070BD"/>
        </w:tc>
        <w:tc>
          <w:tcPr>
            <w:tcW w:w="0" w:type="auto"/>
          </w:tcPr>
          <w:p w:rsidR="007449D3" w:rsidRPr="007449D3" w:rsidRDefault="00E75B5A" w:rsidP="006070BD">
            <w:r>
              <w:t>N</w:t>
            </w:r>
            <w:r w:rsidR="007449D3" w:rsidRPr="007449D3">
              <w:t>o credentials found</w:t>
            </w:r>
            <w:r>
              <w:t>.</w:t>
            </w:r>
          </w:p>
        </w:tc>
      </w:tr>
      <w:tr w:rsidR="007449D3" w:rsidRPr="007449D3" w:rsidTr="006070BD">
        <w:trPr>
          <w:jc w:val="center"/>
        </w:trPr>
        <w:tc>
          <w:tcPr>
            <w:tcW w:w="0" w:type="auto"/>
          </w:tcPr>
          <w:p w:rsidR="007449D3" w:rsidRPr="007449D3" w:rsidRDefault="007449D3" w:rsidP="006070BD">
            <w:r w:rsidRPr="007449D3">
              <w:t>Check there is actually data</w:t>
            </w:r>
          </w:p>
        </w:tc>
        <w:tc>
          <w:tcPr>
            <w:tcW w:w="0" w:type="auto"/>
          </w:tcPr>
          <w:p w:rsidR="007449D3" w:rsidRPr="007449D3" w:rsidRDefault="00E75B5A" w:rsidP="006070BD">
            <w:r>
              <w:t>400</w:t>
            </w:r>
          </w:p>
        </w:tc>
        <w:tc>
          <w:tcPr>
            <w:tcW w:w="0" w:type="auto"/>
          </w:tcPr>
          <w:p w:rsidR="007449D3" w:rsidRPr="007449D3" w:rsidRDefault="00E75B5A" w:rsidP="006070BD">
            <w:r>
              <w:t>N</w:t>
            </w:r>
            <w:r w:rsidR="007449D3" w:rsidRPr="007449D3">
              <w:t>o route found</w:t>
            </w:r>
            <w:r>
              <w:t>.</w:t>
            </w:r>
          </w:p>
        </w:tc>
      </w:tr>
      <w:tr w:rsidR="007449D3" w:rsidRPr="007449D3" w:rsidTr="006070BD">
        <w:trPr>
          <w:jc w:val="center"/>
        </w:trPr>
        <w:tc>
          <w:tcPr>
            <w:tcW w:w="0" w:type="auto"/>
          </w:tcPr>
          <w:p w:rsidR="007449D3" w:rsidRPr="007449D3" w:rsidRDefault="007449D3" w:rsidP="006070BD">
            <w:r w:rsidRPr="007449D3">
              <w:t>We are enforcing that no properties are optional</w:t>
            </w:r>
          </w:p>
          <w:p w:rsidR="007449D3" w:rsidRPr="007449D3" w:rsidRDefault="007449D3" w:rsidP="006070BD">
            <w:r w:rsidRPr="007449D3">
              <w:t>this does not check whether the properties contain anything</w:t>
            </w:r>
          </w:p>
          <w:p w:rsidR="007449D3" w:rsidRPr="007449D3" w:rsidRDefault="007449D3" w:rsidP="006070BD">
            <w:r w:rsidRPr="007449D3">
              <w:t>And instead checks merely whether they exist.</w:t>
            </w:r>
          </w:p>
          <w:p w:rsidR="007449D3" w:rsidRPr="007449D3" w:rsidRDefault="007449D3" w:rsidP="006070BD"/>
        </w:tc>
        <w:tc>
          <w:tcPr>
            <w:tcW w:w="0" w:type="auto"/>
          </w:tcPr>
          <w:p w:rsidR="007449D3" w:rsidRPr="007449D3" w:rsidRDefault="00E75B5A" w:rsidP="006070BD">
            <w:r>
              <w:t>400</w:t>
            </w:r>
          </w:p>
        </w:tc>
        <w:tc>
          <w:tcPr>
            <w:tcW w:w="0" w:type="auto"/>
          </w:tcPr>
          <w:p w:rsidR="007449D3" w:rsidRPr="007449D3" w:rsidRDefault="00E75B5A" w:rsidP="006070BD">
            <w:r>
              <w:t>Route has no title.</w:t>
            </w:r>
          </w:p>
          <w:p w:rsidR="007449D3" w:rsidRPr="007449D3" w:rsidRDefault="00E75B5A" w:rsidP="006070BD">
            <w:r>
              <w:t>Route has no subtitle.</w:t>
            </w:r>
          </w:p>
          <w:p w:rsidR="007449D3" w:rsidRPr="007449D3" w:rsidRDefault="00E75B5A" w:rsidP="006070BD">
            <w:r>
              <w:t>Route has no description.</w:t>
            </w:r>
          </w:p>
          <w:p w:rsidR="007449D3" w:rsidRPr="007449D3" w:rsidRDefault="00E75B5A" w:rsidP="006070BD">
            <w:r>
              <w:t>Route has no locations.</w:t>
            </w:r>
          </w:p>
          <w:p w:rsidR="007449D3" w:rsidRPr="007449D3" w:rsidRDefault="007449D3" w:rsidP="006070BD"/>
        </w:tc>
      </w:tr>
      <w:tr w:rsidR="007449D3" w:rsidRPr="007449D3" w:rsidTr="006070BD">
        <w:trPr>
          <w:jc w:val="center"/>
        </w:trPr>
        <w:tc>
          <w:tcPr>
            <w:tcW w:w="0" w:type="auto"/>
          </w:tcPr>
          <w:p w:rsidR="007449D3" w:rsidRPr="007449D3" w:rsidRDefault="007449D3" w:rsidP="006070BD">
            <w:r w:rsidRPr="007449D3">
              <w:t>Check that all mandatory properties exist</w:t>
            </w:r>
          </w:p>
        </w:tc>
        <w:tc>
          <w:tcPr>
            <w:tcW w:w="0" w:type="auto"/>
          </w:tcPr>
          <w:p w:rsidR="007449D3" w:rsidRPr="007449D3" w:rsidRDefault="00E75B5A" w:rsidP="006070BD">
            <w:r>
              <w:t>400</w:t>
            </w:r>
          </w:p>
        </w:tc>
        <w:tc>
          <w:tcPr>
            <w:tcW w:w="0" w:type="auto"/>
          </w:tcPr>
          <w:p w:rsidR="007449D3" w:rsidRPr="007449D3" w:rsidRDefault="00E75B5A" w:rsidP="006070BD">
            <w:r w:rsidRPr="007449D3">
              <w:t>Location</w:t>
            </w:r>
            <w:r>
              <w:t xml:space="preserve"> $index has no latitude.</w:t>
            </w:r>
          </w:p>
          <w:p w:rsidR="007449D3" w:rsidRPr="007449D3" w:rsidRDefault="00E75B5A" w:rsidP="006070BD">
            <w:r w:rsidRPr="007449D3">
              <w:t>Location</w:t>
            </w:r>
            <w:r w:rsidR="007449D3" w:rsidRPr="007449D3">
              <w:t xml:space="preserve"> $index has no longitude</w:t>
            </w:r>
            <w:r>
              <w:t>.</w:t>
            </w:r>
          </w:p>
          <w:p w:rsidR="007449D3" w:rsidRPr="007449D3" w:rsidRDefault="00E75B5A" w:rsidP="006070BD">
            <w:r w:rsidRPr="007449D3">
              <w:t>Location</w:t>
            </w:r>
            <w:r w:rsidR="007449D3" w:rsidRPr="007449D3">
              <w:t xml:space="preserve"> $index has no timestamp</w:t>
            </w:r>
            <w:r>
              <w:t>.</w:t>
            </w:r>
          </w:p>
          <w:p w:rsidR="007449D3" w:rsidRPr="007449D3" w:rsidRDefault="00E75B5A" w:rsidP="006070BD">
            <w:r w:rsidRPr="007449D3">
              <w:t>Timestamp</w:t>
            </w:r>
            <w:r>
              <w:t xml:space="preserve"> $index is not numeric.</w:t>
            </w:r>
          </w:p>
          <w:p w:rsidR="007449D3" w:rsidRPr="007449D3" w:rsidRDefault="00E75B5A" w:rsidP="006070BD">
            <w:r w:rsidRPr="007449D3">
              <w:t>Location</w:t>
            </w:r>
            <w:r w:rsidR="007449D3" w:rsidRPr="007449D3">
              <w:t xml:space="preserve"> $index has no descriptions</w:t>
            </w:r>
            <w:r>
              <w:t>.</w:t>
            </w:r>
          </w:p>
          <w:p w:rsidR="007449D3" w:rsidRPr="007449D3" w:rsidRDefault="00E75B5A" w:rsidP="006070BD">
            <w:r w:rsidRPr="007449D3">
              <w:t>Location</w:t>
            </w:r>
            <w:r>
              <w:t xml:space="preserve"> $index has no images.</w:t>
            </w:r>
          </w:p>
          <w:p w:rsidR="007449D3" w:rsidRPr="007449D3" w:rsidRDefault="00E75B5A" w:rsidP="006070BD">
            <w:r w:rsidRPr="007449D3">
              <w:t>Location</w:t>
            </w:r>
            <w:r w:rsidR="007449D3" w:rsidRPr="007449D3">
              <w:t xml:space="preserve"> $index has no name</w:t>
            </w:r>
            <w:r>
              <w:t>.</w:t>
            </w:r>
          </w:p>
        </w:tc>
      </w:tr>
      <w:tr w:rsidR="007449D3" w:rsidRPr="007449D3" w:rsidTr="006070BD">
        <w:trPr>
          <w:jc w:val="center"/>
        </w:trPr>
        <w:tc>
          <w:tcPr>
            <w:tcW w:w="0" w:type="auto"/>
          </w:tcPr>
          <w:p w:rsidR="007449D3" w:rsidRPr="007449D3" w:rsidRDefault="007449D3" w:rsidP="006070BD">
            <w:r w:rsidRPr="007449D3">
              <w:t>Sanity checks some latitude is drawn from the equator (0) to the poles at 90 and -90.</w:t>
            </w:r>
          </w:p>
          <w:p w:rsidR="007449D3" w:rsidRPr="007449D3" w:rsidRDefault="007449D3" w:rsidP="006070BD"/>
        </w:tc>
        <w:tc>
          <w:tcPr>
            <w:tcW w:w="0" w:type="auto"/>
          </w:tcPr>
          <w:p w:rsidR="007449D3" w:rsidRPr="007449D3" w:rsidRDefault="00E75B5A" w:rsidP="006070BD">
            <w:r>
              <w:t>400</w:t>
            </w:r>
          </w:p>
        </w:tc>
        <w:tc>
          <w:tcPr>
            <w:tcW w:w="0" w:type="auto"/>
          </w:tcPr>
          <w:p w:rsidR="007449D3" w:rsidRPr="007449D3" w:rsidRDefault="00E75B5A" w:rsidP="006070BD">
            <w:r>
              <w:t>L</w:t>
            </w:r>
            <w:r w:rsidR="007449D3" w:rsidRPr="007449D3">
              <w:t>ati</w:t>
            </w:r>
            <w:r>
              <w:t>tude $index is out of bounds.</w:t>
            </w:r>
          </w:p>
          <w:p w:rsidR="007449D3" w:rsidRPr="007449D3" w:rsidRDefault="007449D3" w:rsidP="006070BD"/>
          <w:p w:rsidR="007449D3" w:rsidRPr="007449D3" w:rsidRDefault="007449D3" w:rsidP="006070BD">
            <w:r w:rsidRPr="007449D3">
              <w:tab/>
            </w:r>
          </w:p>
        </w:tc>
      </w:tr>
      <w:tr w:rsidR="007449D3" w:rsidRPr="007449D3" w:rsidTr="006070BD">
        <w:trPr>
          <w:jc w:val="center"/>
        </w:trPr>
        <w:tc>
          <w:tcPr>
            <w:tcW w:w="0" w:type="auto"/>
          </w:tcPr>
          <w:p w:rsidR="007449D3" w:rsidRPr="007449D3" w:rsidRDefault="007449D3" w:rsidP="006070BD">
            <w:r w:rsidRPr="007449D3">
              <w:t>longitude is east-west, and is therefore 0 (Greenwich) to</w:t>
            </w:r>
          </w:p>
          <w:p w:rsidR="007449D3" w:rsidRPr="007449D3" w:rsidRDefault="007449D3" w:rsidP="006070BD">
            <w:r w:rsidRPr="007449D3">
              <w:t>  # +-180, which are equivalent.</w:t>
            </w:r>
          </w:p>
          <w:p w:rsidR="007449D3" w:rsidRPr="007449D3" w:rsidRDefault="007449D3" w:rsidP="006070BD"/>
        </w:tc>
        <w:tc>
          <w:tcPr>
            <w:tcW w:w="0" w:type="auto"/>
          </w:tcPr>
          <w:p w:rsidR="007449D3" w:rsidRPr="007449D3" w:rsidRDefault="00E75B5A" w:rsidP="006070BD">
            <w:r>
              <w:t>400</w:t>
            </w:r>
          </w:p>
        </w:tc>
        <w:tc>
          <w:tcPr>
            <w:tcW w:w="0" w:type="auto"/>
          </w:tcPr>
          <w:p w:rsidR="007449D3" w:rsidRPr="007449D3" w:rsidRDefault="00E75B5A" w:rsidP="006070BD">
            <w:r>
              <w:t>L</w:t>
            </w:r>
            <w:r w:rsidR="007449D3" w:rsidRPr="007449D3">
              <w:t>ongitude $index is out of bounds</w:t>
            </w:r>
            <w:r>
              <w:t>.</w:t>
            </w:r>
          </w:p>
        </w:tc>
      </w:tr>
      <w:tr w:rsidR="007449D3" w:rsidRPr="007449D3" w:rsidTr="006070BD">
        <w:trPr>
          <w:jc w:val="center"/>
        </w:trPr>
        <w:tc>
          <w:tcPr>
            <w:tcW w:w="0" w:type="auto"/>
          </w:tcPr>
          <w:p w:rsidR="007449D3" w:rsidRPr="007449D3" w:rsidRDefault="007449D3" w:rsidP="006070BD">
            <w:r w:rsidRPr="007449D3">
              <w:t>If a timestamp is not numeric</w:t>
            </w:r>
          </w:p>
        </w:tc>
        <w:tc>
          <w:tcPr>
            <w:tcW w:w="0" w:type="auto"/>
          </w:tcPr>
          <w:p w:rsidR="007449D3" w:rsidRPr="007449D3" w:rsidRDefault="00E75B5A" w:rsidP="006070BD">
            <w:r>
              <w:t>400</w:t>
            </w:r>
          </w:p>
        </w:tc>
        <w:tc>
          <w:tcPr>
            <w:tcW w:w="0" w:type="auto"/>
          </w:tcPr>
          <w:p w:rsidR="007449D3" w:rsidRPr="007449D3" w:rsidRDefault="003173CB" w:rsidP="006070BD">
            <w:r w:rsidRPr="007449D3">
              <w:t>Cannot</w:t>
            </w:r>
            <w:r w:rsidR="007449D3" w:rsidRPr="007449D3">
              <w:t xml:space="preserve"> parse timest</w:t>
            </w:r>
            <w:r w:rsidR="006070BD">
              <w:t>amp $index.</w:t>
            </w:r>
          </w:p>
        </w:tc>
      </w:tr>
      <w:tr w:rsidR="007449D3" w:rsidRPr="007449D3" w:rsidTr="006070BD">
        <w:trPr>
          <w:jc w:val="center"/>
        </w:trPr>
        <w:tc>
          <w:tcPr>
            <w:tcW w:w="0" w:type="auto"/>
          </w:tcPr>
          <w:p w:rsidR="007449D3" w:rsidRPr="007449D3" w:rsidRDefault="007449D3" w:rsidP="006070BD">
            <w:r w:rsidRPr="007449D3">
              <w:t>If a location-description is not an array</w:t>
            </w:r>
          </w:p>
        </w:tc>
        <w:tc>
          <w:tcPr>
            <w:tcW w:w="0" w:type="auto"/>
          </w:tcPr>
          <w:p w:rsidR="007449D3" w:rsidRPr="007449D3" w:rsidRDefault="00E75B5A" w:rsidP="006070BD">
            <w:r>
              <w:t>400</w:t>
            </w:r>
          </w:p>
        </w:tc>
        <w:tc>
          <w:tcPr>
            <w:tcW w:w="0" w:type="auto"/>
          </w:tcPr>
          <w:p w:rsidR="007449D3" w:rsidRPr="007449D3" w:rsidRDefault="003173CB" w:rsidP="006070BD">
            <w:r w:rsidRPr="007449D3">
              <w:t>Location</w:t>
            </w:r>
            <w:r w:rsidR="007449D3" w:rsidRPr="007449D3">
              <w:t xml:space="preserve"> $index has bad</w:t>
            </w:r>
            <w:r w:rsidR="006070BD">
              <w:t xml:space="preserve"> descriptions (not an array).</w:t>
            </w:r>
          </w:p>
        </w:tc>
      </w:tr>
      <w:tr w:rsidR="007449D3" w:rsidRPr="007449D3" w:rsidTr="006070BD">
        <w:trPr>
          <w:jc w:val="center"/>
        </w:trPr>
        <w:tc>
          <w:tcPr>
            <w:tcW w:w="0" w:type="auto"/>
          </w:tcPr>
          <w:p w:rsidR="007449D3" w:rsidRPr="007449D3" w:rsidRDefault="007449D3" w:rsidP="006070BD">
            <w:r w:rsidRPr="007449D3">
              <w:t>If a description is not in an array</w:t>
            </w:r>
          </w:p>
        </w:tc>
        <w:tc>
          <w:tcPr>
            <w:tcW w:w="0" w:type="auto"/>
          </w:tcPr>
          <w:p w:rsidR="007449D3" w:rsidRPr="007449D3" w:rsidRDefault="00E75B5A" w:rsidP="006070BD">
            <w:r>
              <w:t>400</w:t>
            </w:r>
          </w:p>
        </w:tc>
        <w:tc>
          <w:tcPr>
            <w:tcW w:w="0" w:type="auto"/>
          </w:tcPr>
          <w:p w:rsidR="007449D3" w:rsidRPr="007449D3" w:rsidRDefault="006070BD" w:rsidP="006070BD">
            <w:r>
              <w:t>O</w:t>
            </w:r>
            <w:r w:rsidR="007449D3" w:rsidRPr="007449D3">
              <w:t>ne or more desc</w:t>
            </w:r>
            <w:r>
              <w:t>riptions are not in an array.</w:t>
            </w:r>
          </w:p>
        </w:tc>
      </w:tr>
      <w:tr w:rsidR="007449D3" w:rsidRPr="007449D3" w:rsidTr="006070BD">
        <w:trPr>
          <w:jc w:val="center"/>
        </w:trPr>
        <w:tc>
          <w:tcPr>
            <w:tcW w:w="0" w:type="auto"/>
          </w:tcPr>
          <w:p w:rsidR="007449D3" w:rsidRPr="007449D3" w:rsidRDefault="007449D3" w:rsidP="006070BD">
            <w:r w:rsidRPr="007449D3">
              <w:t>If the description array is “!=2”</w:t>
            </w:r>
          </w:p>
        </w:tc>
        <w:tc>
          <w:tcPr>
            <w:tcW w:w="0" w:type="auto"/>
          </w:tcPr>
          <w:p w:rsidR="007449D3" w:rsidRPr="007449D3" w:rsidRDefault="00E75B5A" w:rsidP="006070BD">
            <w:r>
              <w:t>400</w:t>
            </w:r>
          </w:p>
        </w:tc>
        <w:tc>
          <w:tcPr>
            <w:tcW w:w="0" w:type="auto"/>
          </w:tcPr>
          <w:p w:rsidR="007449D3" w:rsidRPr="007449D3" w:rsidRDefault="006070BD" w:rsidP="006070BD">
            <w:r>
              <w:t>O</w:t>
            </w:r>
            <w:r w:rsidR="007449D3" w:rsidRPr="007449D3">
              <w:t>ne or more description arrays are malformed</w:t>
            </w:r>
            <w:r>
              <w:t>.</w:t>
            </w:r>
          </w:p>
        </w:tc>
      </w:tr>
      <w:tr w:rsidR="007449D3" w:rsidRPr="007449D3" w:rsidTr="006070BD">
        <w:trPr>
          <w:jc w:val="center"/>
        </w:trPr>
        <w:tc>
          <w:tcPr>
            <w:tcW w:w="0" w:type="auto"/>
          </w:tcPr>
          <w:p w:rsidR="007449D3" w:rsidRPr="007449D3" w:rsidRDefault="007449D3" w:rsidP="006070BD">
            <w:r w:rsidRPr="007449D3">
              <w:t>If a location contains bad images</w:t>
            </w:r>
          </w:p>
        </w:tc>
        <w:tc>
          <w:tcPr>
            <w:tcW w:w="0" w:type="auto"/>
          </w:tcPr>
          <w:p w:rsidR="007449D3" w:rsidRPr="007449D3" w:rsidRDefault="00E75B5A" w:rsidP="006070BD">
            <w:r>
              <w:t>400</w:t>
            </w:r>
          </w:p>
        </w:tc>
        <w:tc>
          <w:tcPr>
            <w:tcW w:w="0" w:type="auto"/>
          </w:tcPr>
          <w:p w:rsidR="007449D3" w:rsidRPr="007449D3" w:rsidRDefault="006070BD" w:rsidP="006070BD">
            <w:r>
              <w:t>L</w:t>
            </w:r>
            <w:r w:rsidR="007449D3" w:rsidRPr="007449D3">
              <w:t>ocation $index has bad images (not an array)</w:t>
            </w:r>
            <w:r>
              <w:t>.</w:t>
            </w:r>
          </w:p>
        </w:tc>
      </w:tr>
      <w:tr w:rsidR="007449D3" w:rsidRPr="007449D3" w:rsidTr="006070BD">
        <w:trPr>
          <w:jc w:val="center"/>
        </w:trPr>
        <w:tc>
          <w:tcPr>
            <w:tcW w:w="0" w:type="auto"/>
          </w:tcPr>
          <w:p w:rsidR="007449D3" w:rsidRPr="007449D3" w:rsidRDefault="007449D3" w:rsidP="006070BD">
            <w:r w:rsidRPr="007449D3">
              <w:t>If an image tied to a location is not in an array</w:t>
            </w:r>
          </w:p>
        </w:tc>
        <w:tc>
          <w:tcPr>
            <w:tcW w:w="0" w:type="auto"/>
          </w:tcPr>
          <w:p w:rsidR="007449D3" w:rsidRPr="007449D3" w:rsidRDefault="00E75B5A" w:rsidP="006070BD">
            <w:r>
              <w:t>400</w:t>
            </w:r>
          </w:p>
        </w:tc>
        <w:tc>
          <w:tcPr>
            <w:tcW w:w="0" w:type="auto"/>
          </w:tcPr>
          <w:p w:rsidR="007449D3" w:rsidRPr="007449D3" w:rsidRDefault="006070BD" w:rsidP="006070BD">
            <w:r>
              <w:t>N</w:t>
            </w:r>
            <w:r w:rsidR="007449D3" w:rsidRPr="007449D3">
              <w:t>on-arrays are not in the image array</w:t>
            </w:r>
            <w:r>
              <w:t>.</w:t>
            </w:r>
          </w:p>
        </w:tc>
      </w:tr>
      <w:tr w:rsidR="007449D3" w:rsidRPr="007449D3" w:rsidTr="006070BD">
        <w:trPr>
          <w:jc w:val="center"/>
        </w:trPr>
        <w:tc>
          <w:tcPr>
            <w:tcW w:w="0" w:type="auto"/>
          </w:tcPr>
          <w:p w:rsidR="007449D3" w:rsidRPr="007449D3" w:rsidRDefault="007449D3" w:rsidP="006070BD">
            <w:r w:rsidRPr="007449D3">
              <w:t>If the image array is “!=2”</w:t>
            </w:r>
          </w:p>
        </w:tc>
        <w:tc>
          <w:tcPr>
            <w:tcW w:w="0" w:type="auto"/>
          </w:tcPr>
          <w:p w:rsidR="007449D3" w:rsidRPr="007449D3" w:rsidRDefault="00E75B5A" w:rsidP="006070BD">
            <w:r>
              <w:t>400</w:t>
            </w:r>
          </w:p>
        </w:tc>
        <w:tc>
          <w:tcPr>
            <w:tcW w:w="0" w:type="auto"/>
          </w:tcPr>
          <w:p w:rsidR="007449D3" w:rsidRPr="007449D3" w:rsidRDefault="006070BD" w:rsidP="006070BD">
            <w:r>
              <w:t>O</w:t>
            </w:r>
            <w:r w:rsidR="007449D3" w:rsidRPr="007449D3">
              <w:t>ne or more image arrays are malformed</w:t>
            </w:r>
            <w:r>
              <w:t>.</w:t>
            </w:r>
          </w:p>
        </w:tc>
      </w:tr>
      <w:tr w:rsidR="007449D3" w:rsidRPr="007449D3" w:rsidTr="006070BD">
        <w:trPr>
          <w:jc w:val="center"/>
        </w:trPr>
        <w:tc>
          <w:tcPr>
            <w:tcW w:w="0" w:type="auto"/>
          </w:tcPr>
          <w:p w:rsidR="007449D3" w:rsidRPr="007449D3" w:rsidRDefault="007449D3" w:rsidP="006070BD">
            <w:r w:rsidRPr="007449D3">
              <w:t>simplistic way of checking if name has an extension</w:t>
            </w:r>
          </w:p>
        </w:tc>
        <w:tc>
          <w:tcPr>
            <w:tcW w:w="0" w:type="auto"/>
          </w:tcPr>
          <w:p w:rsidR="007449D3" w:rsidRPr="007449D3" w:rsidRDefault="00E75B5A" w:rsidP="006070BD">
            <w:r>
              <w:t>400</w:t>
            </w:r>
          </w:p>
        </w:tc>
        <w:tc>
          <w:tcPr>
            <w:tcW w:w="0" w:type="auto"/>
          </w:tcPr>
          <w:p w:rsidR="007449D3" w:rsidRPr="007449D3" w:rsidRDefault="006070BD" w:rsidP="006070BD">
            <w:r>
              <w:t>$</w:t>
            </w:r>
            <w:r w:rsidR="003173CB" w:rsidRPr="007449D3">
              <w:t>image [</w:t>
            </w:r>
            <w:r w:rsidR="007449D3" w:rsidRPr="007449D3">
              <w:t>0] does not appear to have a file extension</w:t>
            </w:r>
            <w:r>
              <w:t>.</w:t>
            </w:r>
          </w:p>
        </w:tc>
      </w:tr>
      <w:tr w:rsidR="007449D3" w:rsidRPr="007449D3" w:rsidTr="006070BD">
        <w:trPr>
          <w:jc w:val="center"/>
        </w:trPr>
        <w:tc>
          <w:tcPr>
            <w:tcW w:w="0" w:type="auto"/>
          </w:tcPr>
          <w:p w:rsidR="007449D3" w:rsidRPr="007449D3" w:rsidRDefault="007449D3" w:rsidP="006070BD">
            <w:r w:rsidRPr="007449D3">
              <w:t>If an image is equal to another image</w:t>
            </w:r>
          </w:p>
        </w:tc>
        <w:tc>
          <w:tcPr>
            <w:tcW w:w="0" w:type="auto"/>
          </w:tcPr>
          <w:p w:rsidR="007449D3" w:rsidRPr="007449D3" w:rsidRDefault="00E75B5A" w:rsidP="006070BD">
            <w:r>
              <w:t>400</w:t>
            </w:r>
          </w:p>
        </w:tc>
        <w:tc>
          <w:tcPr>
            <w:tcW w:w="0" w:type="auto"/>
          </w:tcPr>
          <w:p w:rsidR="007449D3" w:rsidRPr="007449D3" w:rsidRDefault="006070BD" w:rsidP="006070BD">
            <w:r>
              <w:t>F</w:t>
            </w:r>
            <w:r w:rsidR="007449D3" w:rsidRPr="007449D3">
              <w:t>ile name collision; $</w:t>
            </w:r>
            <w:r w:rsidR="003173CB" w:rsidRPr="007449D3">
              <w:t>image [</w:t>
            </w:r>
            <w:r w:rsidR="007449D3" w:rsidRPr="007449D3">
              <w:t>0] already exists and we won't clobber</w:t>
            </w:r>
            <w:r>
              <w:t>.</w:t>
            </w:r>
          </w:p>
        </w:tc>
      </w:tr>
      <w:tr w:rsidR="007449D3" w:rsidRPr="007449D3" w:rsidTr="006070BD">
        <w:trPr>
          <w:jc w:val="center"/>
        </w:trPr>
        <w:tc>
          <w:tcPr>
            <w:tcW w:w="0" w:type="auto"/>
          </w:tcPr>
          <w:p w:rsidR="007449D3" w:rsidRPr="007449D3" w:rsidRDefault="007449D3" w:rsidP="006070BD">
            <w:r w:rsidRPr="007449D3">
              <w:t>If an image has the wrong encoding</w:t>
            </w:r>
          </w:p>
        </w:tc>
        <w:tc>
          <w:tcPr>
            <w:tcW w:w="0" w:type="auto"/>
          </w:tcPr>
          <w:p w:rsidR="007449D3" w:rsidRPr="007449D3" w:rsidRDefault="00E75B5A" w:rsidP="006070BD">
            <w:r>
              <w:t>400</w:t>
            </w:r>
          </w:p>
        </w:tc>
        <w:tc>
          <w:tcPr>
            <w:tcW w:w="0" w:type="auto"/>
          </w:tcPr>
          <w:p w:rsidR="007449D3" w:rsidRPr="007449D3" w:rsidRDefault="006070BD" w:rsidP="006070BD">
            <w:r>
              <w:t>$</w:t>
            </w:r>
            <w:r w:rsidR="003173CB" w:rsidRPr="007449D3">
              <w:t>image [</w:t>
            </w:r>
            <w:r w:rsidR="007449D3" w:rsidRPr="007449D3">
              <w:t>0] has bad base64 encoding; check and try again</w:t>
            </w:r>
            <w:r>
              <w:t>.</w:t>
            </w:r>
          </w:p>
        </w:tc>
      </w:tr>
      <w:tr w:rsidR="007449D3" w:rsidRPr="007449D3" w:rsidTr="006070BD">
        <w:trPr>
          <w:jc w:val="center"/>
        </w:trPr>
        <w:tc>
          <w:tcPr>
            <w:tcW w:w="0" w:type="auto"/>
          </w:tcPr>
          <w:p w:rsidR="007449D3" w:rsidRPr="007449D3" w:rsidRDefault="007449D3" w:rsidP="006070BD">
            <w:r w:rsidRPr="007449D3">
              <w:t>Server error</w:t>
            </w:r>
          </w:p>
        </w:tc>
        <w:tc>
          <w:tcPr>
            <w:tcW w:w="0" w:type="auto"/>
          </w:tcPr>
          <w:p w:rsidR="007449D3" w:rsidRPr="007449D3" w:rsidRDefault="007449D3" w:rsidP="006070BD">
            <w:r w:rsidRPr="007449D3">
              <w:t xml:space="preserve">500 </w:t>
            </w:r>
          </w:p>
        </w:tc>
        <w:tc>
          <w:tcPr>
            <w:tcW w:w="0" w:type="auto"/>
          </w:tcPr>
          <w:p w:rsidR="007449D3" w:rsidRPr="007449D3" w:rsidRDefault="006070BD" w:rsidP="006070BD">
            <w:r>
              <w:t>F</w:t>
            </w:r>
            <w:r w:rsidR="007449D3" w:rsidRPr="007449D3">
              <w:t>ile pu</w:t>
            </w:r>
            <w:r>
              <w:t>t failed; server error", true.</w:t>
            </w:r>
          </w:p>
        </w:tc>
      </w:tr>
      <w:tr w:rsidR="007449D3" w:rsidRPr="007449D3" w:rsidTr="006070BD">
        <w:trPr>
          <w:jc w:val="center"/>
        </w:trPr>
        <w:tc>
          <w:tcPr>
            <w:tcW w:w="0" w:type="auto"/>
          </w:tcPr>
          <w:p w:rsidR="007449D3" w:rsidRPr="007449D3" w:rsidRDefault="007449D3" w:rsidP="006070BD">
            <w:r w:rsidRPr="007449D3">
              <w:t>Default server error</w:t>
            </w:r>
          </w:p>
        </w:tc>
        <w:tc>
          <w:tcPr>
            <w:tcW w:w="0" w:type="auto"/>
          </w:tcPr>
          <w:p w:rsidR="007449D3" w:rsidRPr="007449D3" w:rsidRDefault="007449D3" w:rsidP="006070BD">
            <w:r w:rsidRPr="007449D3">
              <w:t xml:space="preserve">500 </w:t>
            </w:r>
          </w:p>
        </w:tc>
        <w:tc>
          <w:tcPr>
            <w:tcW w:w="0" w:type="auto"/>
          </w:tcPr>
          <w:p w:rsidR="007449D3" w:rsidRPr="007449D3" w:rsidRDefault="006070BD" w:rsidP="006070BD">
            <w:r>
              <w:t>F</w:t>
            </w:r>
            <w:r w:rsidR="007449D3" w:rsidRPr="007449D3">
              <w:t>ile upload failed; no further information available</w:t>
            </w:r>
            <w:r>
              <w:t>.</w:t>
            </w:r>
          </w:p>
        </w:tc>
      </w:tr>
      <w:tr w:rsidR="007449D3" w:rsidRPr="007449D3" w:rsidTr="006070BD">
        <w:trPr>
          <w:jc w:val="center"/>
        </w:trPr>
        <w:tc>
          <w:tcPr>
            <w:tcW w:w="0" w:type="auto"/>
          </w:tcPr>
          <w:p w:rsidR="007449D3" w:rsidRPr="007449D3" w:rsidRDefault="007449D3" w:rsidP="006070BD">
            <w:r w:rsidRPr="007449D3">
              <w:t>Saving to the database failed. This is a server error, not a client issue, so set 500.</w:t>
            </w:r>
          </w:p>
          <w:p w:rsidR="007449D3" w:rsidRPr="007449D3" w:rsidRDefault="007449D3" w:rsidP="006070BD"/>
        </w:tc>
        <w:tc>
          <w:tcPr>
            <w:tcW w:w="0" w:type="auto"/>
          </w:tcPr>
          <w:p w:rsidR="007449D3" w:rsidRPr="007449D3" w:rsidRDefault="007449D3" w:rsidP="006070BD">
            <w:r w:rsidRPr="007449D3">
              <w:t xml:space="preserve">500 </w:t>
            </w:r>
          </w:p>
        </w:tc>
        <w:tc>
          <w:tcPr>
            <w:tcW w:w="0" w:type="auto"/>
          </w:tcPr>
          <w:p w:rsidR="007449D3" w:rsidRPr="007449D3" w:rsidRDefault="003173CB" w:rsidP="006070BD">
            <w:r w:rsidRPr="007449D3">
              <w:t>Unable</w:t>
            </w:r>
            <w:r w:rsidR="007449D3" w:rsidRPr="007449D3">
              <w:t xml:space="preserve"> to save </w:t>
            </w:r>
            <w:r w:rsidR="006070BD">
              <w:t>to database: $dbInput".</w:t>
            </w:r>
          </w:p>
        </w:tc>
      </w:tr>
    </w:tbl>
    <w:p w:rsidR="00B5789E" w:rsidRPr="00B207EC" w:rsidRDefault="00B5789E" w:rsidP="00B5789E">
      <w:r w:rsidRPr="00B207EC">
        <w:t xml:space="preserve"> </w:t>
      </w:r>
    </w:p>
    <w:p w:rsidR="00B5789E" w:rsidRPr="00B207EC" w:rsidRDefault="00B5789E" w:rsidP="00B5789E">
      <w:pPr>
        <w:pStyle w:val="BodyText"/>
      </w:pPr>
    </w:p>
    <w:p w:rsidR="00B5789E" w:rsidRPr="00B207EC" w:rsidRDefault="00B5789E" w:rsidP="00B5789E">
      <w:pPr>
        <w:pStyle w:val="BodyText"/>
        <w:rPr>
          <w:lang w:eastAsia="en-GB"/>
        </w:rPr>
      </w:pPr>
    </w:p>
    <w:p w:rsidR="00F44D6F" w:rsidRDefault="00F44D6F" w:rsidP="00F44D6F">
      <w:pPr>
        <w:pStyle w:val="BodyText"/>
        <w:rPr>
          <w:lang w:eastAsia="en-GB"/>
        </w:rPr>
      </w:pPr>
    </w:p>
    <w:p w:rsidR="00432E19" w:rsidRDefault="00432E19" w:rsidP="00F44D6F">
      <w:pPr>
        <w:pStyle w:val="BodyText"/>
        <w:rPr>
          <w:lang w:eastAsia="en-GB"/>
        </w:rPr>
      </w:pPr>
    </w:p>
    <w:p w:rsidR="00432E19" w:rsidRDefault="00432E19" w:rsidP="00F44D6F">
      <w:pPr>
        <w:pStyle w:val="BodyText"/>
        <w:rPr>
          <w:lang w:eastAsia="en-GB"/>
        </w:rPr>
      </w:pPr>
    </w:p>
    <w:p w:rsidR="00432E19" w:rsidRDefault="00432E19" w:rsidP="00F44D6F">
      <w:pPr>
        <w:pStyle w:val="BodyText"/>
        <w:rPr>
          <w:lang w:eastAsia="en-GB"/>
        </w:rPr>
      </w:pPr>
    </w:p>
    <w:p w:rsidR="00EE7EF0" w:rsidRDefault="00EE7EF0">
      <w:pPr>
        <w:rPr>
          <w:lang w:eastAsia="en-GB"/>
        </w:rPr>
      </w:pPr>
      <w:r>
        <w:rPr>
          <w:lang w:eastAsia="en-GB"/>
        </w:rPr>
        <w:br w:type="page"/>
      </w:r>
    </w:p>
    <w:p w:rsidR="007449D3" w:rsidRDefault="007449D3" w:rsidP="007449D3">
      <w:pPr>
        <w:pStyle w:val="BodyText"/>
      </w:pPr>
    </w:p>
    <w:bookmarkStart w:id="24" w:name="_Toc378845248" w:displacedByCustomXml="next"/>
    <w:sdt>
      <w:sdtPr>
        <w:rPr>
          <w:rFonts w:ascii="Times New Roman" w:hAnsi="Times New Roman"/>
          <w:b w:val="0"/>
          <w:caps w:val="0"/>
          <w:kern w:val="0"/>
          <w:sz w:val="20"/>
        </w:rPr>
        <w:id w:val="156582090"/>
        <w:docPartObj>
          <w:docPartGallery w:val="Bibliographies"/>
          <w:docPartUnique/>
        </w:docPartObj>
      </w:sdtPr>
      <w:sdtContent>
        <w:p w:rsidR="007449D3" w:rsidRDefault="007449D3" w:rsidP="007449D3">
          <w:pPr>
            <w:pStyle w:val="Heading1"/>
          </w:pPr>
          <w:r>
            <w:t>Bibliography</w:t>
          </w:r>
          <w:bookmarkEnd w:id="24"/>
        </w:p>
        <w:sdt>
          <w:sdtPr>
            <w:id w:val="111145805"/>
            <w:bibliography/>
          </w:sdtPr>
          <w:sdtContent>
            <w:p w:rsidR="007E487A" w:rsidRPr="000B5E67" w:rsidRDefault="007E487A" w:rsidP="00031955">
              <w:r w:rsidRPr="000B5E67">
                <w:t>Help with globe logo</w:t>
              </w:r>
            </w:p>
            <w:p w:rsidR="007E487A" w:rsidRPr="000B5E67" w:rsidRDefault="007E487A" w:rsidP="00031955">
              <w:hyperlink r:id="rId16" w:history="1">
                <w:r w:rsidRPr="000B5E67">
                  <w:rPr>
                    <w:rStyle w:val="Hyperlink"/>
                  </w:rPr>
                  <w:t>http://24p.com/wordpress/index.php?cat=5&amp;paged=3</w:t>
                </w:r>
              </w:hyperlink>
              <w:r w:rsidR="00EE3869" w:rsidRPr="000B5E67">
                <w:t xml:space="preserve"> accessed</w:t>
              </w:r>
              <w:r w:rsidR="009B03BB" w:rsidRPr="000B5E67">
                <w:t xml:space="preserve"> 22/01/2014</w:t>
              </w:r>
            </w:p>
            <w:p w:rsidR="007E487A" w:rsidRPr="000B5E67" w:rsidRDefault="007E487A" w:rsidP="00031955"/>
            <w:p w:rsidR="007E487A" w:rsidRPr="000B5E67" w:rsidRDefault="007E487A" w:rsidP="00031955">
              <w:pPr>
                <w:pStyle w:val="BodyText"/>
                <w:spacing w:after="0"/>
              </w:pPr>
              <w:r w:rsidRPr="000B5E67">
                <w:t>Help with icon</w:t>
              </w:r>
            </w:p>
            <w:p w:rsidR="007E487A" w:rsidRPr="000B5E67" w:rsidRDefault="007E487A" w:rsidP="00031955">
              <w:pPr>
                <w:pStyle w:val="BodyText"/>
                <w:spacing w:after="0"/>
              </w:pPr>
              <w:hyperlink r:id="rId17" w:history="1">
                <w:r w:rsidRPr="000B5E67">
                  <w:rPr>
                    <w:rStyle w:val="Hyperlink"/>
                  </w:rPr>
                  <w:t>http://www.iconarchive.com/show/plump-icons-by-zerode/Help-Support-icon.html</w:t>
                </w:r>
              </w:hyperlink>
              <w:r w:rsidR="00EE3869" w:rsidRPr="000B5E67">
                <w:t xml:space="preserve"> accessed</w:t>
              </w:r>
              <w:r w:rsidR="009B03BB" w:rsidRPr="000B5E67">
                <w:t xml:space="preserve"> 22/01/2014</w:t>
              </w:r>
            </w:p>
            <w:p w:rsidR="007E487A" w:rsidRPr="000B5E67" w:rsidRDefault="007E487A" w:rsidP="00031955">
              <w:pPr>
                <w:pStyle w:val="BodyText"/>
                <w:spacing w:after="0"/>
              </w:pPr>
            </w:p>
            <w:p w:rsidR="007E487A" w:rsidRPr="000B5E67" w:rsidRDefault="003173CB" w:rsidP="00031955">
              <w:pPr>
                <w:pStyle w:val="BodyText"/>
                <w:spacing w:after="0"/>
              </w:pPr>
              <w:r w:rsidRPr="000B5E67">
                <w:t>H</w:t>
              </w:r>
              <w:r w:rsidR="007E487A" w:rsidRPr="000B5E67">
                <w:t>elp with Button null pointer:</w:t>
              </w:r>
            </w:p>
            <w:p w:rsidR="007E487A" w:rsidRPr="000B5E67" w:rsidRDefault="007E487A" w:rsidP="00031955">
              <w:pPr>
                <w:pStyle w:val="BodyText"/>
                <w:spacing w:after="0"/>
              </w:pPr>
              <w:hyperlink r:id="rId18" w:history="1">
                <w:r w:rsidRPr="000B5E67">
                  <w:rPr>
                    <w:rStyle w:val="Hyperlink"/>
                  </w:rPr>
                  <w:t>http://stackoverflow.com/questions/20957891/android-why-is-this-button-satying-as-null-when-assigning-its-value-based-off-f</w:t>
                </w:r>
              </w:hyperlink>
              <w:r w:rsidR="00EE3869" w:rsidRPr="000B5E67">
                <w:t xml:space="preserve"> accessed</w:t>
              </w:r>
              <w:r w:rsidR="009B03BB" w:rsidRPr="000B5E67">
                <w:t xml:space="preserve"> 24/01/2014</w:t>
              </w:r>
            </w:p>
            <w:p w:rsidR="007E487A" w:rsidRPr="000B5E67" w:rsidRDefault="007E487A" w:rsidP="00031955">
              <w:pPr>
                <w:pStyle w:val="BodyText"/>
                <w:spacing w:after="0"/>
              </w:pPr>
            </w:p>
            <w:p w:rsidR="007E487A" w:rsidRPr="000B5E67" w:rsidRDefault="003173CB" w:rsidP="00031955">
              <w:pPr>
                <w:pStyle w:val="BodyText"/>
                <w:spacing w:after="0"/>
              </w:pPr>
              <w:r w:rsidRPr="000B5E67">
                <w:t>GPS</w:t>
              </w:r>
              <w:r w:rsidR="007E487A" w:rsidRPr="000B5E67">
                <w:t xml:space="preserve"> tracker:</w:t>
              </w:r>
            </w:p>
            <w:p w:rsidR="009B03BB" w:rsidRPr="000B5E67" w:rsidRDefault="007E487A" w:rsidP="00031955">
              <w:pPr>
                <w:pStyle w:val="BodyText"/>
                <w:spacing w:after="0"/>
              </w:pPr>
              <w:hyperlink r:id="rId19" w:history="1">
                <w:r w:rsidRPr="000B5E67">
                  <w:rPr>
                    <w:rStyle w:val="Hyperlink"/>
                  </w:rPr>
                  <w:t>http://stackoverflow.com/a/15757944/2942536</w:t>
                </w:r>
              </w:hyperlink>
              <w:r w:rsidR="00EE3869" w:rsidRPr="000B5E67">
                <w:t xml:space="preserve"> accessed</w:t>
              </w:r>
              <w:r w:rsidR="009B03BB" w:rsidRPr="000B5E67">
                <w:t xml:space="preserve"> 24/01/2014</w:t>
              </w:r>
            </w:p>
            <w:p w:rsidR="009B03BB" w:rsidRPr="000B5E67" w:rsidRDefault="009B03BB" w:rsidP="00031955">
              <w:pPr>
                <w:pStyle w:val="BodyText"/>
                <w:spacing w:after="0"/>
              </w:pPr>
            </w:p>
            <w:p w:rsidR="009B03BB" w:rsidRPr="000B5E67" w:rsidRDefault="009B03BB" w:rsidP="00031955">
              <w:pPr>
                <w:pStyle w:val="BodyText"/>
                <w:spacing w:after="0"/>
              </w:pPr>
              <w:r w:rsidRPr="000B5E67">
                <w:t xml:space="preserve">Photo help </w:t>
              </w:r>
            </w:p>
            <w:p w:rsidR="009B03BB" w:rsidRPr="000B5E67" w:rsidRDefault="009B03BB" w:rsidP="00031955">
              <w:pPr>
                <w:pStyle w:val="BodyText"/>
                <w:spacing w:after="0"/>
              </w:pPr>
              <w:hyperlink r:id="rId20" w:history="1">
                <w:r w:rsidRPr="000B5E67">
                  <w:rPr>
                    <w:rStyle w:val="Hyperlink"/>
                  </w:rPr>
                  <w:t>http://developer.android.com/training/camera/photobasics.html</w:t>
                </w:r>
              </w:hyperlink>
              <w:r w:rsidRPr="000B5E67">
                <w:t xml:space="preserve"> accessed 06/01/2014</w:t>
              </w:r>
            </w:p>
            <w:p w:rsidR="009B03BB" w:rsidRPr="000B5E67" w:rsidRDefault="009B03BB" w:rsidP="00031955">
              <w:pPr>
                <w:pStyle w:val="BodyText"/>
                <w:spacing w:after="0"/>
              </w:pPr>
            </w:p>
            <w:p w:rsidR="007E487A" w:rsidRPr="000B5E67" w:rsidRDefault="003173CB" w:rsidP="00031955">
              <w:pPr>
                <w:pStyle w:val="BodyText"/>
                <w:spacing w:after="0"/>
              </w:pPr>
              <w:r w:rsidRPr="000B5E67">
                <w:t>T</w:t>
              </w:r>
              <w:r w:rsidR="007E487A" w:rsidRPr="000B5E67">
                <w:t>imer help:</w:t>
              </w:r>
            </w:p>
            <w:p w:rsidR="007E487A" w:rsidRPr="000B5E67" w:rsidRDefault="007E487A" w:rsidP="00031955">
              <w:pPr>
                <w:pStyle w:val="BodyText"/>
                <w:spacing w:after="0"/>
              </w:pPr>
              <w:hyperlink r:id="rId21" w:history="1">
                <w:r w:rsidRPr="000B5E67">
                  <w:rPr>
                    <w:rStyle w:val="Hyperlink"/>
                  </w:rPr>
                  <w:t>http://stackoverflow.com/questions/21316366/android-how-can-i-update-a-view-element-from-a-private-inner-class-which-is-an</w:t>
                </w:r>
              </w:hyperlink>
              <w:r w:rsidR="00EE3869" w:rsidRPr="000B5E67">
                <w:t xml:space="preserve"> accessed</w:t>
              </w:r>
              <w:r w:rsidR="00E27366" w:rsidRPr="000B5E67">
                <w:t xml:space="preserve"> 27/01/2014</w:t>
              </w:r>
            </w:p>
            <w:p w:rsidR="007E487A" w:rsidRPr="000B5E67" w:rsidRDefault="007E487A" w:rsidP="00031955">
              <w:pPr>
                <w:pStyle w:val="BodyText"/>
                <w:spacing w:after="0"/>
              </w:pPr>
            </w:p>
            <w:p w:rsidR="007E487A" w:rsidRPr="000B5E67" w:rsidRDefault="003173CB" w:rsidP="00031955">
              <w:pPr>
                <w:pStyle w:val="BodyText"/>
                <w:spacing w:after="0"/>
              </w:pPr>
              <w:r w:rsidRPr="000B5E67">
                <w:rPr>
                  <w:lang w:val="fr-FR"/>
                </w:rPr>
                <w:t>T</w:t>
              </w:r>
              <w:r w:rsidR="007E487A" w:rsidRPr="000B5E67">
                <w:rPr>
                  <w:lang w:val="fr-FR"/>
                </w:rPr>
                <w:t xml:space="preserve">imer </w:t>
              </w:r>
              <w:r w:rsidR="007E487A" w:rsidRPr="000B5E67">
                <w:t>problem:</w:t>
              </w:r>
            </w:p>
            <w:p w:rsidR="007E487A" w:rsidRPr="000B5E67" w:rsidRDefault="007E487A" w:rsidP="00031955">
              <w:pPr>
                <w:pStyle w:val="BodyText"/>
                <w:spacing w:after="0"/>
              </w:pPr>
              <w:hyperlink r:id="rId22" w:history="1">
                <w:r w:rsidRPr="000B5E67">
                  <w:rPr>
                    <w:rStyle w:val="Hyperlink"/>
                  </w:rPr>
                  <w:t>http://stackoverflow.com/questions/21319364/android-how-to-stop-my-timer-correctly-display-the-hhmmss-they-carry-on-counti</w:t>
                </w:r>
              </w:hyperlink>
              <w:r w:rsidR="00C4034B" w:rsidRPr="000B5E67">
                <w:t xml:space="preserve"> </w:t>
              </w:r>
              <w:r w:rsidR="00EE3869" w:rsidRPr="000B5E67">
                <w:t xml:space="preserve">accessed </w:t>
              </w:r>
              <w:r w:rsidR="00E27366" w:rsidRPr="000B5E67">
                <w:t>27/01/2014</w:t>
              </w:r>
            </w:p>
            <w:p w:rsidR="007E487A" w:rsidRPr="000B5E67" w:rsidRDefault="007E487A" w:rsidP="00031955">
              <w:pPr>
                <w:pStyle w:val="BodyText"/>
                <w:spacing w:after="0"/>
              </w:pPr>
            </w:p>
            <w:p w:rsidR="007E487A" w:rsidRPr="000B5E67" w:rsidRDefault="007E487A" w:rsidP="00031955">
              <w:pPr>
                <w:pStyle w:val="BodyText"/>
                <w:spacing w:after="0"/>
              </w:pPr>
              <w:r w:rsidRPr="000B5E67">
                <w:t>base64 sting bitmap</w:t>
              </w:r>
            </w:p>
            <w:p w:rsidR="007E487A" w:rsidRPr="000B5E67" w:rsidRDefault="007E487A" w:rsidP="00031955">
              <w:pPr>
                <w:pStyle w:val="BodyText"/>
                <w:spacing w:after="0"/>
              </w:pPr>
              <w:hyperlink r:id="rId23" w:history="1">
                <w:r w:rsidRPr="000B5E67">
                  <w:rPr>
                    <w:rStyle w:val="Hyperlink"/>
                  </w:rPr>
                  <w:t>http://stackoverflow.com/q/14926005/2942536</w:t>
                </w:r>
              </w:hyperlink>
              <w:r w:rsidR="00C4034B" w:rsidRPr="000B5E67">
                <w:t xml:space="preserve"> accessed 29/01/2014</w:t>
              </w:r>
            </w:p>
            <w:p w:rsidR="007E487A" w:rsidRPr="000B5E67" w:rsidRDefault="007E487A" w:rsidP="00031955">
              <w:pPr>
                <w:pStyle w:val="BodyText"/>
                <w:spacing w:after="0"/>
              </w:pPr>
              <w:hyperlink r:id="rId24" w:history="1">
                <w:r w:rsidRPr="000B5E67">
                  <w:rPr>
                    <w:rStyle w:val="Hyperlink"/>
                  </w:rPr>
                  <w:t>http://mobile.cs.fsu.edu/converting-images-to-json-objects/</w:t>
                </w:r>
              </w:hyperlink>
              <w:r w:rsidR="00C4034B" w:rsidRPr="000B5E67">
                <w:t xml:space="preserve"> accessed 29/01/2014</w:t>
              </w:r>
            </w:p>
            <w:p w:rsidR="007E487A" w:rsidRPr="000B5E67" w:rsidRDefault="007E487A" w:rsidP="00031955">
              <w:pPr>
                <w:pStyle w:val="BodyText"/>
                <w:spacing w:after="0"/>
              </w:pPr>
            </w:p>
            <w:p w:rsidR="00EB0180" w:rsidRPr="000B5E67" w:rsidRDefault="00EB0180" w:rsidP="00031955">
              <w:pPr>
                <w:rPr>
                  <w:lang w:val="es-ES"/>
                </w:rPr>
              </w:pPr>
              <w:r w:rsidRPr="000B5E67">
                <w:rPr>
                  <w:lang w:val="es-ES"/>
                </w:rPr>
                <w:t xml:space="preserve">JSON error </w:t>
              </w:r>
              <w:r w:rsidRPr="000B5E67">
                <w:t>messages</w:t>
              </w:r>
            </w:p>
            <w:p w:rsidR="00EB0180" w:rsidRPr="000B5E67" w:rsidRDefault="00EB0180" w:rsidP="00031955">
              <w:hyperlink r:id="rId25" w:history="1">
                <w:r w:rsidRPr="000B5E67">
                  <w:rPr>
                    <w:rStyle w:val="Hyperlink"/>
                  </w:rPr>
                  <w:t>http://github.com/</w:t>
                </w:r>
                <w:r w:rsidRPr="000B5E67">
                  <w:rPr>
                    <w:rStyle w:val="Hyperlink"/>
                    <w:shd w:val="clear" w:color="auto" w:fill="FFFFFF"/>
                  </w:rPr>
                  <w:t>cs22120/server/upload.php</w:t>
                </w:r>
              </w:hyperlink>
              <w:r w:rsidR="00C4034B" w:rsidRPr="000B5E67">
                <w:t xml:space="preserve"> accessed 29/01/2014</w:t>
              </w:r>
            </w:p>
            <w:p w:rsidR="00031955" w:rsidRPr="000B5E67" w:rsidRDefault="00031955" w:rsidP="00031955"/>
            <w:p w:rsidR="00031955" w:rsidRPr="000B5E67" w:rsidRDefault="00031955" w:rsidP="00031955">
              <w:r w:rsidRPr="000B5E67">
                <w:rPr>
                  <w:lang w:val="fr-FR"/>
                </w:rPr>
                <w:t xml:space="preserve">Distances </w:t>
              </w:r>
              <w:r w:rsidRPr="000B5E67">
                <w:t>between points</w:t>
              </w:r>
            </w:p>
            <w:p w:rsidR="00031955" w:rsidRPr="000B5E67" w:rsidRDefault="00031955" w:rsidP="00031955">
              <w:hyperlink r:id="rId26" w:tgtFrame="_blank" w:history="1">
                <w:r w:rsidRPr="000B5E67">
                  <w:rPr>
                    <w:rStyle w:val="Hyperlink"/>
                    <w:shd w:val="clear" w:color="auto" w:fill="FFFFFF"/>
                  </w:rPr>
                  <w:t>http://forums.asp.net/t/1952508.aspx?Draw+lines+between+markers+on+Google+Map+</w:t>
                </w:r>
              </w:hyperlink>
              <w:r w:rsidR="000A4201" w:rsidRPr="000B5E67">
                <w:t xml:space="preserve"> accessed 30/01/2014</w:t>
              </w:r>
            </w:p>
            <w:p w:rsidR="00031955" w:rsidRPr="000B5E67" w:rsidRDefault="00031955" w:rsidP="00031955"/>
            <w:p w:rsidR="00031955" w:rsidRPr="000B5E67" w:rsidRDefault="00031955" w:rsidP="00031955">
              <w:r w:rsidRPr="000B5E67">
                <w:t>Map workings and Google APIs</w:t>
              </w:r>
              <w:r w:rsidR="000A4201" w:rsidRPr="000B5E67">
                <w:t xml:space="preserve"> </w:t>
              </w:r>
            </w:p>
            <w:p w:rsidR="00031955" w:rsidRPr="000B5E67" w:rsidRDefault="00031955" w:rsidP="00031955">
              <w:pPr>
                <w:rPr>
                  <w:color w:val="000000"/>
                  <w:shd w:val="clear" w:color="auto" w:fill="FFFFFF"/>
                </w:rPr>
              </w:pPr>
              <w:hyperlink r:id="rId27" w:tgtFrame="_blank" w:history="1">
                <w:r w:rsidRPr="000B5E67">
                  <w:rPr>
                    <w:rStyle w:val="Hyperlink"/>
                    <w:shd w:val="clear" w:color="auto" w:fill="FFFFFF"/>
                  </w:rPr>
                  <w:t>https://developers.google.com/maps/articles/phpsqlajax_v3</w:t>
                </w:r>
              </w:hyperlink>
              <w:r w:rsidR="000A4201" w:rsidRPr="000B5E67">
                <w:t xml:space="preserve"> accessed 28/01/2014</w:t>
              </w:r>
            </w:p>
            <w:p w:rsidR="000B5E67" w:rsidRPr="000B5E67" w:rsidRDefault="000B5E67" w:rsidP="007E487A"/>
            <w:p w:rsidR="000B5E67" w:rsidRPr="000B5E67" w:rsidRDefault="000B5E67" w:rsidP="007E487A">
              <w:pPr>
                <w:rPr>
                  <w:lang w:val="fr-FR"/>
                </w:rPr>
              </w:pPr>
              <w:r w:rsidRPr="000B5E67">
                <w:rPr>
                  <w:lang w:val="fr-FR"/>
                </w:rPr>
                <w:t>QA Document SE.QA.03 - General Documentation Standards.</w:t>
              </w:r>
            </w:p>
            <w:p w:rsidR="000B5E67" w:rsidRPr="000B5E67" w:rsidRDefault="000B5E67" w:rsidP="007E487A">
              <w:pPr>
                <w:rPr>
                  <w:lang w:val="fr-FR"/>
                </w:rPr>
              </w:pPr>
            </w:p>
            <w:p w:rsidR="000B5E67" w:rsidRPr="000B5E67" w:rsidRDefault="000B5E67" w:rsidP="007E487A">
              <w:r w:rsidRPr="000B5E67">
                <w:t>QA Document SE.QA.08 - Operating Procedures and Configuration Management Standards.</w:t>
              </w:r>
            </w:p>
            <w:p w:rsidR="007E487A" w:rsidRPr="00EB0180" w:rsidRDefault="00E75B5A" w:rsidP="007E487A">
              <w:pPr>
                <w:rPr>
                  <w:lang w:val="es-ES"/>
                </w:rPr>
              </w:pPr>
            </w:p>
          </w:sdtContent>
        </w:sdt>
      </w:sdtContent>
    </w:sdt>
    <w:p w:rsidR="007E487A" w:rsidRPr="00EB0180" w:rsidRDefault="007E487A" w:rsidP="007E487A">
      <w:pPr>
        <w:pStyle w:val="BodyText"/>
        <w:rPr>
          <w:lang w:val="es-ES"/>
        </w:rPr>
      </w:pPr>
    </w:p>
    <w:p w:rsidR="007E487A" w:rsidRPr="00EB0180" w:rsidRDefault="007E487A" w:rsidP="007E487A">
      <w:pPr>
        <w:pStyle w:val="BodyText"/>
        <w:rPr>
          <w:lang w:val="es-ES"/>
        </w:rPr>
      </w:pPr>
    </w:p>
    <w:p w:rsidR="007E487A" w:rsidRPr="00EB0180" w:rsidRDefault="007E487A" w:rsidP="007E487A">
      <w:pPr>
        <w:pStyle w:val="BodyText"/>
        <w:rPr>
          <w:lang w:val="es-ES"/>
        </w:rPr>
      </w:pPr>
    </w:p>
    <w:p w:rsidR="007E487A" w:rsidRPr="00EB0180" w:rsidRDefault="007E487A" w:rsidP="007E487A">
      <w:pPr>
        <w:pStyle w:val="BodyText"/>
        <w:rPr>
          <w:lang w:val="es-ES"/>
        </w:rPr>
      </w:pPr>
    </w:p>
    <w:p w:rsidR="007E487A" w:rsidRPr="00EB0180" w:rsidRDefault="007E487A" w:rsidP="007E487A">
      <w:pPr>
        <w:pStyle w:val="BodyText"/>
        <w:rPr>
          <w:lang w:val="es-ES"/>
        </w:rPr>
      </w:pPr>
    </w:p>
    <w:p w:rsidR="007E487A" w:rsidRPr="00EB0180" w:rsidRDefault="007E487A" w:rsidP="007E487A">
      <w:pPr>
        <w:pStyle w:val="BodyText"/>
        <w:rPr>
          <w:lang w:val="es-ES"/>
        </w:rPr>
      </w:pPr>
    </w:p>
    <w:p w:rsidR="007449D3" w:rsidRDefault="007449D3" w:rsidP="003309A1">
      <w:pPr>
        <w:pStyle w:val="UnnumHeading1"/>
        <w:rPr>
          <w:lang w:val="es-ES"/>
        </w:rPr>
      </w:pPr>
    </w:p>
    <w:p w:rsidR="00EE7EF0" w:rsidRDefault="00EE7EF0" w:rsidP="00EE7EF0">
      <w:pPr>
        <w:pStyle w:val="BodyText"/>
        <w:rPr>
          <w:lang w:val="es-ES"/>
        </w:rPr>
      </w:pPr>
    </w:p>
    <w:p w:rsidR="00290CCF" w:rsidRPr="00B207EC" w:rsidRDefault="007449D3" w:rsidP="003309A1">
      <w:pPr>
        <w:pStyle w:val="UnnumHeading1"/>
      </w:pPr>
      <w:bookmarkStart w:id="25" w:name="_Toc378845249"/>
      <w:r w:rsidRPr="00B207EC">
        <w:t>DOCUMENT HISTORY</w:t>
      </w:r>
      <w:bookmarkEnd w:id="25"/>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290CCF" w:rsidRPr="00B207EC" w:rsidTr="008904EC">
        <w:trPr>
          <w:tblHeader/>
          <w:jc w:val="center"/>
        </w:trPr>
        <w:tc>
          <w:tcPr>
            <w:tcW w:w="864" w:type="dxa"/>
            <w:tcBorders>
              <w:bottom w:val="single" w:sz="12" w:space="0" w:color="000000"/>
            </w:tcBorders>
          </w:tcPr>
          <w:p w:rsidR="00290CCF" w:rsidRPr="00B207EC" w:rsidRDefault="00A44A71">
            <w:r w:rsidRPr="00B207EC">
              <w:t>Version</w:t>
            </w:r>
          </w:p>
        </w:tc>
        <w:tc>
          <w:tcPr>
            <w:tcW w:w="1008" w:type="dxa"/>
            <w:tcBorders>
              <w:bottom w:val="single" w:sz="12" w:space="0" w:color="000000"/>
            </w:tcBorders>
          </w:tcPr>
          <w:p w:rsidR="00290CCF" w:rsidRPr="00B207EC" w:rsidRDefault="00A44A71">
            <w:r w:rsidRPr="00B207EC">
              <w:t>CCF No.</w:t>
            </w:r>
          </w:p>
        </w:tc>
        <w:tc>
          <w:tcPr>
            <w:tcW w:w="1193" w:type="dxa"/>
            <w:tcBorders>
              <w:bottom w:val="single" w:sz="12" w:space="0" w:color="000000"/>
            </w:tcBorders>
          </w:tcPr>
          <w:p w:rsidR="00290CCF" w:rsidRPr="00B207EC" w:rsidRDefault="00A44A71">
            <w:r w:rsidRPr="00B207EC">
              <w:t>Date</w:t>
            </w:r>
          </w:p>
        </w:tc>
        <w:tc>
          <w:tcPr>
            <w:tcW w:w="3969" w:type="dxa"/>
            <w:tcBorders>
              <w:bottom w:val="single" w:sz="12" w:space="0" w:color="000000"/>
            </w:tcBorders>
          </w:tcPr>
          <w:p w:rsidR="00290CCF" w:rsidRPr="00B207EC" w:rsidRDefault="00A44A71">
            <w:r w:rsidRPr="00B207EC">
              <w:t>Changes made to document</w:t>
            </w:r>
          </w:p>
        </w:tc>
        <w:tc>
          <w:tcPr>
            <w:tcW w:w="1318" w:type="dxa"/>
            <w:tcBorders>
              <w:bottom w:val="single" w:sz="12" w:space="0" w:color="000000"/>
            </w:tcBorders>
          </w:tcPr>
          <w:p w:rsidR="00290CCF" w:rsidRPr="00B207EC" w:rsidRDefault="00A44A71">
            <w:r w:rsidRPr="00B207EC">
              <w:t>Changed by</w:t>
            </w:r>
          </w:p>
        </w:tc>
      </w:tr>
      <w:tr w:rsidR="00290CCF" w:rsidRPr="00B207EC" w:rsidTr="008904EC">
        <w:trPr>
          <w:jc w:val="center"/>
        </w:trPr>
        <w:tc>
          <w:tcPr>
            <w:tcW w:w="864" w:type="dxa"/>
            <w:tcBorders>
              <w:top w:val="nil"/>
            </w:tcBorders>
          </w:tcPr>
          <w:p w:rsidR="00290CCF" w:rsidRPr="00B207EC" w:rsidRDefault="00D93CDD">
            <w:r>
              <w:t>0.1</w:t>
            </w:r>
          </w:p>
        </w:tc>
        <w:tc>
          <w:tcPr>
            <w:tcW w:w="1008" w:type="dxa"/>
            <w:tcBorders>
              <w:top w:val="nil"/>
            </w:tcBorders>
          </w:tcPr>
          <w:p w:rsidR="00290CCF" w:rsidRPr="00B207EC" w:rsidRDefault="004728B0">
            <w:r w:rsidRPr="00B207EC">
              <w:t>N/A</w:t>
            </w:r>
          </w:p>
        </w:tc>
        <w:tc>
          <w:tcPr>
            <w:tcW w:w="1193" w:type="dxa"/>
            <w:tcBorders>
              <w:top w:val="nil"/>
            </w:tcBorders>
          </w:tcPr>
          <w:p w:rsidR="00290CCF" w:rsidRPr="00B207EC" w:rsidRDefault="00D93CDD">
            <w:r>
              <w:t>2014-12-03</w:t>
            </w:r>
          </w:p>
        </w:tc>
        <w:tc>
          <w:tcPr>
            <w:tcW w:w="3969" w:type="dxa"/>
            <w:tcBorders>
              <w:top w:val="nil"/>
            </w:tcBorders>
          </w:tcPr>
          <w:p w:rsidR="00290CCF" w:rsidRPr="00B207EC" w:rsidRDefault="004728B0">
            <w:r w:rsidRPr="00B207EC">
              <w:t>Collated document</w:t>
            </w:r>
          </w:p>
        </w:tc>
        <w:tc>
          <w:tcPr>
            <w:tcW w:w="1318" w:type="dxa"/>
            <w:tcBorders>
              <w:top w:val="nil"/>
            </w:tcBorders>
          </w:tcPr>
          <w:p w:rsidR="00290CCF" w:rsidRPr="00B207EC" w:rsidRDefault="004728B0">
            <w:r w:rsidRPr="00B207EC">
              <w:t>bar5</w:t>
            </w:r>
          </w:p>
        </w:tc>
      </w:tr>
      <w:tr w:rsidR="00290CCF" w:rsidRPr="00B207EC" w:rsidTr="008904EC">
        <w:trPr>
          <w:jc w:val="center"/>
        </w:trPr>
        <w:tc>
          <w:tcPr>
            <w:tcW w:w="864" w:type="dxa"/>
          </w:tcPr>
          <w:p w:rsidR="00290CCF" w:rsidRPr="00B207EC" w:rsidRDefault="00D93CDD">
            <w:r>
              <w:t>0.2</w:t>
            </w:r>
          </w:p>
        </w:tc>
        <w:tc>
          <w:tcPr>
            <w:tcW w:w="1008" w:type="dxa"/>
          </w:tcPr>
          <w:p w:rsidR="00290CCF" w:rsidRPr="00B207EC" w:rsidRDefault="00302093">
            <w:r w:rsidRPr="00B207EC">
              <w:t>N/A</w:t>
            </w:r>
          </w:p>
        </w:tc>
        <w:tc>
          <w:tcPr>
            <w:tcW w:w="1193" w:type="dxa"/>
          </w:tcPr>
          <w:p w:rsidR="00290CCF" w:rsidRPr="00B207EC" w:rsidRDefault="00D93CDD">
            <w:r>
              <w:t>2014-12-06</w:t>
            </w:r>
          </w:p>
        </w:tc>
        <w:tc>
          <w:tcPr>
            <w:tcW w:w="3969" w:type="dxa"/>
          </w:tcPr>
          <w:p w:rsidR="00290CCF" w:rsidRPr="00B207EC" w:rsidRDefault="00302093">
            <w:r w:rsidRPr="00B207EC">
              <w:t>Additional collating</w:t>
            </w:r>
          </w:p>
        </w:tc>
        <w:tc>
          <w:tcPr>
            <w:tcW w:w="1318" w:type="dxa"/>
          </w:tcPr>
          <w:p w:rsidR="00290CCF" w:rsidRPr="00B207EC" w:rsidRDefault="00302093">
            <w:r w:rsidRPr="00B207EC">
              <w:t>bar5</w:t>
            </w:r>
          </w:p>
        </w:tc>
      </w:tr>
      <w:tr w:rsidR="00290CCF" w:rsidRPr="00B207EC" w:rsidTr="008904EC">
        <w:trPr>
          <w:jc w:val="center"/>
        </w:trPr>
        <w:tc>
          <w:tcPr>
            <w:tcW w:w="864" w:type="dxa"/>
          </w:tcPr>
          <w:p w:rsidR="00290CCF" w:rsidRPr="00B207EC" w:rsidRDefault="00D93CDD">
            <w:r>
              <w:t>0.3</w:t>
            </w:r>
          </w:p>
        </w:tc>
        <w:tc>
          <w:tcPr>
            <w:tcW w:w="1008" w:type="dxa"/>
          </w:tcPr>
          <w:p w:rsidR="00290CCF" w:rsidRPr="00B207EC" w:rsidRDefault="00BF53A5">
            <w:r w:rsidRPr="00B207EC">
              <w:t>N/A</w:t>
            </w:r>
          </w:p>
        </w:tc>
        <w:tc>
          <w:tcPr>
            <w:tcW w:w="1193" w:type="dxa"/>
          </w:tcPr>
          <w:p w:rsidR="00290CCF" w:rsidRPr="00B207EC" w:rsidRDefault="00BF53A5">
            <w:r w:rsidRPr="00B207EC">
              <w:t>2014</w:t>
            </w:r>
            <w:r w:rsidR="00D93CDD">
              <w:t>-01-27</w:t>
            </w:r>
          </w:p>
        </w:tc>
        <w:tc>
          <w:tcPr>
            <w:tcW w:w="3969" w:type="dxa"/>
          </w:tcPr>
          <w:p w:rsidR="00290CCF" w:rsidRPr="00B207EC" w:rsidRDefault="00290CCF"/>
        </w:tc>
        <w:tc>
          <w:tcPr>
            <w:tcW w:w="1318" w:type="dxa"/>
          </w:tcPr>
          <w:p w:rsidR="00290CCF" w:rsidRPr="00B207EC" w:rsidRDefault="00BF53A5">
            <w:r w:rsidRPr="00B207EC">
              <w:t>ays8</w:t>
            </w:r>
          </w:p>
        </w:tc>
      </w:tr>
      <w:tr w:rsidR="00290CCF" w:rsidRPr="00B207EC" w:rsidTr="008904EC">
        <w:trPr>
          <w:jc w:val="center"/>
        </w:trPr>
        <w:tc>
          <w:tcPr>
            <w:tcW w:w="864" w:type="dxa"/>
          </w:tcPr>
          <w:p w:rsidR="00290CCF" w:rsidRPr="00B207EC" w:rsidRDefault="00D93CDD">
            <w:r>
              <w:t>0.4</w:t>
            </w:r>
          </w:p>
        </w:tc>
        <w:tc>
          <w:tcPr>
            <w:tcW w:w="1008" w:type="dxa"/>
          </w:tcPr>
          <w:p w:rsidR="00290CCF" w:rsidRPr="00B207EC" w:rsidRDefault="00D93CDD">
            <w:r>
              <w:t>N/A</w:t>
            </w:r>
          </w:p>
        </w:tc>
        <w:tc>
          <w:tcPr>
            <w:tcW w:w="1193" w:type="dxa"/>
          </w:tcPr>
          <w:p w:rsidR="00290CCF" w:rsidRPr="00B207EC" w:rsidRDefault="00D93CDD">
            <w:r>
              <w:t>2014-01-29</w:t>
            </w:r>
          </w:p>
        </w:tc>
        <w:tc>
          <w:tcPr>
            <w:tcW w:w="3969" w:type="dxa"/>
          </w:tcPr>
          <w:p w:rsidR="00290CCF" w:rsidRPr="00B207EC" w:rsidRDefault="00D1730A">
            <w:r>
              <w:t>Formatting, spelling and grammar checks and adding additional content</w:t>
            </w:r>
            <w:r w:rsidR="007449D3">
              <w:t xml:space="preserve"> and bibliography</w:t>
            </w:r>
          </w:p>
        </w:tc>
        <w:tc>
          <w:tcPr>
            <w:tcW w:w="1318" w:type="dxa"/>
          </w:tcPr>
          <w:p w:rsidR="00290CCF" w:rsidRPr="00B207EC" w:rsidRDefault="00D93CDD">
            <w:r>
              <w:t>bar5</w:t>
            </w:r>
          </w:p>
        </w:tc>
      </w:tr>
      <w:tr w:rsidR="00290CCF" w:rsidRPr="00B207EC" w:rsidTr="008904EC">
        <w:trPr>
          <w:jc w:val="center"/>
        </w:trPr>
        <w:tc>
          <w:tcPr>
            <w:tcW w:w="864" w:type="dxa"/>
          </w:tcPr>
          <w:p w:rsidR="00290CCF" w:rsidRPr="00B207EC" w:rsidRDefault="00290CCF"/>
        </w:tc>
        <w:tc>
          <w:tcPr>
            <w:tcW w:w="1008" w:type="dxa"/>
          </w:tcPr>
          <w:p w:rsidR="00290CCF" w:rsidRPr="00B207EC" w:rsidRDefault="00290CCF"/>
        </w:tc>
        <w:tc>
          <w:tcPr>
            <w:tcW w:w="1193" w:type="dxa"/>
          </w:tcPr>
          <w:p w:rsidR="00290CCF" w:rsidRPr="00B207EC" w:rsidRDefault="00290CCF"/>
        </w:tc>
        <w:tc>
          <w:tcPr>
            <w:tcW w:w="3969" w:type="dxa"/>
          </w:tcPr>
          <w:p w:rsidR="00290CCF" w:rsidRPr="00B207EC" w:rsidRDefault="00290CCF"/>
        </w:tc>
        <w:tc>
          <w:tcPr>
            <w:tcW w:w="1318" w:type="dxa"/>
          </w:tcPr>
          <w:p w:rsidR="00290CCF" w:rsidRPr="00B207EC" w:rsidRDefault="00290CCF"/>
        </w:tc>
      </w:tr>
      <w:tr w:rsidR="00290CCF" w:rsidRPr="00B207EC" w:rsidTr="008904EC">
        <w:trPr>
          <w:jc w:val="center"/>
        </w:trPr>
        <w:tc>
          <w:tcPr>
            <w:tcW w:w="864" w:type="dxa"/>
          </w:tcPr>
          <w:p w:rsidR="00290CCF" w:rsidRPr="00B207EC" w:rsidRDefault="00290CCF"/>
        </w:tc>
        <w:tc>
          <w:tcPr>
            <w:tcW w:w="1008" w:type="dxa"/>
          </w:tcPr>
          <w:p w:rsidR="00290CCF" w:rsidRPr="00B207EC" w:rsidRDefault="00290CCF"/>
        </w:tc>
        <w:tc>
          <w:tcPr>
            <w:tcW w:w="1193" w:type="dxa"/>
          </w:tcPr>
          <w:p w:rsidR="00290CCF" w:rsidRPr="00B207EC" w:rsidRDefault="00290CCF"/>
        </w:tc>
        <w:tc>
          <w:tcPr>
            <w:tcW w:w="3969" w:type="dxa"/>
          </w:tcPr>
          <w:p w:rsidR="00290CCF" w:rsidRPr="00B207EC" w:rsidRDefault="00290CCF"/>
        </w:tc>
        <w:tc>
          <w:tcPr>
            <w:tcW w:w="1318" w:type="dxa"/>
          </w:tcPr>
          <w:p w:rsidR="00290CCF" w:rsidRPr="00B207EC" w:rsidRDefault="00290CCF"/>
        </w:tc>
      </w:tr>
      <w:tr w:rsidR="00290CCF" w:rsidRPr="00B207EC" w:rsidTr="008904EC">
        <w:trPr>
          <w:jc w:val="center"/>
        </w:trPr>
        <w:tc>
          <w:tcPr>
            <w:tcW w:w="864" w:type="dxa"/>
          </w:tcPr>
          <w:p w:rsidR="00290CCF" w:rsidRPr="00B207EC" w:rsidRDefault="00290CCF"/>
        </w:tc>
        <w:tc>
          <w:tcPr>
            <w:tcW w:w="1008" w:type="dxa"/>
          </w:tcPr>
          <w:p w:rsidR="00290CCF" w:rsidRPr="00B207EC" w:rsidRDefault="00290CCF"/>
        </w:tc>
        <w:tc>
          <w:tcPr>
            <w:tcW w:w="1193" w:type="dxa"/>
          </w:tcPr>
          <w:p w:rsidR="00290CCF" w:rsidRPr="00B207EC" w:rsidRDefault="00290CCF"/>
        </w:tc>
        <w:tc>
          <w:tcPr>
            <w:tcW w:w="3969" w:type="dxa"/>
          </w:tcPr>
          <w:p w:rsidR="00290CCF" w:rsidRPr="00B207EC" w:rsidRDefault="00290CCF"/>
        </w:tc>
        <w:tc>
          <w:tcPr>
            <w:tcW w:w="1318" w:type="dxa"/>
          </w:tcPr>
          <w:p w:rsidR="00290CCF" w:rsidRPr="00B207EC" w:rsidRDefault="00290CCF"/>
        </w:tc>
      </w:tr>
      <w:tr w:rsidR="00290CCF" w:rsidRPr="00B207EC" w:rsidTr="008904EC">
        <w:trPr>
          <w:jc w:val="center"/>
        </w:trPr>
        <w:tc>
          <w:tcPr>
            <w:tcW w:w="864" w:type="dxa"/>
          </w:tcPr>
          <w:p w:rsidR="00290CCF" w:rsidRPr="00B207EC" w:rsidRDefault="00290CCF"/>
        </w:tc>
        <w:tc>
          <w:tcPr>
            <w:tcW w:w="1008" w:type="dxa"/>
          </w:tcPr>
          <w:p w:rsidR="00290CCF" w:rsidRPr="00B207EC" w:rsidRDefault="00290CCF"/>
        </w:tc>
        <w:tc>
          <w:tcPr>
            <w:tcW w:w="1193" w:type="dxa"/>
          </w:tcPr>
          <w:p w:rsidR="00290CCF" w:rsidRPr="00B207EC" w:rsidRDefault="00290CCF"/>
        </w:tc>
        <w:tc>
          <w:tcPr>
            <w:tcW w:w="3969" w:type="dxa"/>
          </w:tcPr>
          <w:p w:rsidR="00290CCF" w:rsidRPr="00B207EC" w:rsidRDefault="00290CCF"/>
        </w:tc>
        <w:tc>
          <w:tcPr>
            <w:tcW w:w="1318" w:type="dxa"/>
          </w:tcPr>
          <w:p w:rsidR="00290CCF" w:rsidRPr="00B207EC" w:rsidRDefault="00290CCF"/>
        </w:tc>
      </w:tr>
      <w:tr w:rsidR="00290CCF" w:rsidRPr="00B207EC" w:rsidTr="008904EC">
        <w:trPr>
          <w:jc w:val="center"/>
        </w:trPr>
        <w:tc>
          <w:tcPr>
            <w:tcW w:w="864" w:type="dxa"/>
          </w:tcPr>
          <w:p w:rsidR="00290CCF" w:rsidRPr="00B207EC" w:rsidRDefault="00290CCF"/>
        </w:tc>
        <w:tc>
          <w:tcPr>
            <w:tcW w:w="1008" w:type="dxa"/>
          </w:tcPr>
          <w:p w:rsidR="00290CCF" w:rsidRPr="00B207EC" w:rsidRDefault="00290CCF"/>
        </w:tc>
        <w:tc>
          <w:tcPr>
            <w:tcW w:w="1193" w:type="dxa"/>
          </w:tcPr>
          <w:p w:rsidR="00290CCF" w:rsidRPr="00B207EC" w:rsidRDefault="00290CCF"/>
        </w:tc>
        <w:tc>
          <w:tcPr>
            <w:tcW w:w="3969" w:type="dxa"/>
          </w:tcPr>
          <w:p w:rsidR="00290CCF" w:rsidRPr="00B207EC" w:rsidRDefault="00290CCF"/>
        </w:tc>
        <w:tc>
          <w:tcPr>
            <w:tcW w:w="1318" w:type="dxa"/>
          </w:tcPr>
          <w:p w:rsidR="00290CCF" w:rsidRPr="00B207EC" w:rsidRDefault="00290CCF"/>
        </w:tc>
      </w:tr>
      <w:tr w:rsidR="00290CCF" w:rsidRPr="00B207EC" w:rsidTr="008904EC">
        <w:trPr>
          <w:jc w:val="center"/>
        </w:trPr>
        <w:tc>
          <w:tcPr>
            <w:tcW w:w="864" w:type="dxa"/>
          </w:tcPr>
          <w:p w:rsidR="00290CCF" w:rsidRPr="00B207EC" w:rsidRDefault="00290CCF"/>
        </w:tc>
        <w:tc>
          <w:tcPr>
            <w:tcW w:w="1008" w:type="dxa"/>
          </w:tcPr>
          <w:p w:rsidR="00290CCF" w:rsidRPr="00B207EC" w:rsidRDefault="00290CCF"/>
        </w:tc>
        <w:tc>
          <w:tcPr>
            <w:tcW w:w="1193" w:type="dxa"/>
          </w:tcPr>
          <w:p w:rsidR="00290CCF" w:rsidRPr="00B207EC" w:rsidRDefault="00290CCF"/>
        </w:tc>
        <w:tc>
          <w:tcPr>
            <w:tcW w:w="3969" w:type="dxa"/>
          </w:tcPr>
          <w:p w:rsidR="00290CCF" w:rsidRPr="00B207EC" w:rsidRDefault="00290CCF"/>
        </w:tc>
        <w:tc>
          <w:tcPr>
            <w:tcW w:w="1318" w:type="dxa"/>
          </w:tcPr>
          <w:p w:rsidR="00290CCF" w:rsidRPr="00B207EC" w:rsidRDefault="00290CCF"/>
        </w:tc>
      </w:tr>
      <w:tr w:rsidR="00290CCF" w:rsidRPr="00B207EC" w:rsidTr="008904EC">
        <w:trPr>
          <w:jc w:val="center"/>
        </w:trPr>
        <w:tc>
          <w:tcPr>
            <w:tcW w:w="864" w:type="dxa"/>
          </w:tcPr>
          <w:p w:rsidR="00290CCF" w:rsidRPr="00B207EC" w:rsidRDefault="00290CCF"/>
        </w:tc>
        <w:tc>
          <w:tcPr>
            <w:tcW w:w="1008" w:type="dxa"/>
          </w:tcPr>
          <w:p w:rsidR="00290CCF" w:rsidRPr="00B207EC" w:rsidRDefault="00290CCF"/>
        </w:tc>
        <w:tc>
          <w:tcPr>
            <w:tcW w:w="1193" w:type="dxa"/>
          </w:tcPr>
          <w:p w:rsidR="00290CCF" w:rsidRPr="00B207EC" w:rsidRDefault="00290CCF"/>
        </w:tc>
        <w:tc>
          <w:tcPr>
            <w:tcW w:w="3969" w:type="dxa"/>
          </w:tcPr>
          <w:p w:rsidR="00290CCF" w:rsidRPr="00B207EC" w:rsidRDefault="00290CCF"/>
        </w:tc>
        <w:tc>
          <w:tcPr>
            <w:tcW w:w="1318" w:type="dxa"/>
          </w:tcPr>
          <w:p w:rsidR="00290CCF" w:rsidRPr="00B207EC" w:rsidRDefault="00290CCF"/>
        </w:tc>
      </w:tr>
    </w:tbl>
    <w:p w:rsidR="00D7147C" w:rsidRPr="00B207EC" w:rsidRDefault="00D7147C" w:rsidP="00E563D9">
      <w:pPr>
        <w:pStyle w:val="BodyText"/>
      </w:pPr>
    </w:p>
    <w:sectPr w:rsidR="00D7147C" w:rsidRPr="00B207EC" w:rsidSect="00B11D32">
      <w:pgSz w:w="11907" w:h="16840" w:code="9"/>
      <w:pgMar w:top="1440" w:right="1440" w:bottom="1440" w:left="1440"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12AC" w:rsidRDefault="005412AC">
      <w:r>
        <w:separator/>
      </w:r>
    </w:p>
  </w:endnote>
  <w:endnote w:type="continuationSeparator" w:id="0">
    <w:p w:rsidR="005412AC" w:rsidRDefault="005412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2AC" w:rsidRPr="00AE1293" w:rsidRDefault="005412AC">
    <w:pPr>
      <w:pStyle w:val="Footer"/>
      <w:tabs>
        <w:tab w:val="clear" w:pos="8306"/>
        <w:tab w:val="right" w:pos="8910"/>
      </w:tabs>
      <w:ind w:right="14"/>
      <w:rPr>
        <w:lang w:val="cy-GB"/>
      </w:rPr>
    </w:pPr>
    <w:r>
      <w:t>Aberystwyth University / Computer Science</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992862">
      <w:rPr>
        <w:rStyle w:val="PageNumber"/>
        <w:noProof/>
      </w:rPr>
      <w:t>8</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992862">
      <w:rPr>
        <w:rStyle w:val="PageNumber"/>
        <w:noProof/>
      </w:rPr>
      <w:t>32</w:t>
    </w:r>
    <w:r>
      <w:rPr>
        <w:rStyle w:val="PageNumber"/>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12AC" w:rsidRDefault="005412AC">
      <w:r>
        <w:separator/>
      </w:r>
    </w:p>
  </w:footnote>
  <w:footnote w:type="continuationSeparator" w:id="0">
    <w:p w:rsidR="005412AC" w:rsidRDefault="005412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2AC" w:rsidRDefault="005412AC">
    <w:pPr>
      <w:pStyle w:val="Header"/>
    </w:pPr>
    <w:sdt>
      <w:sdtPr>
        <w:alias w:val="Title"/>
        <w:id w:val="-185602362"/>
        <w:dataBinding w:prefixMappings="xmlns:ns0='http://purl.org/dc/elements/1.1/' xmlns:ns1='http://schemas.openxmlformats.org/package/2006/metadata/core-properties' " w:xpath="/ns1:coreProperties[1]/ns0:title[1]" w:storeItemID="{6C3C8BC8-F283-45AE-878A-BAB7291924A1}"/>
        <w:text/>
      </w:sdtPr>
      <w:sdtContent>
        <w:r>
          <w:t>Software Engineering Group Project</w:t>
        </w:r>
      </w:sdtContent>
    </w:sdt>
    <w:r>
      <w:t xml:space="preserve">: </w:t>
    </w:r>
    <w:sdt>
      <w:sdtPr>
        <w:alias w:val="Subject"/>
        <w:id w:val="-1619986057"/>
        <w:dataBinding w:prefixMappings="xmlns:ns0='http://purl.org/dc/elements/1.1/' xmlns:ns1='http://schemas.openxmlformats.org/package/2006/metadata/core-properties' " w:xpath="/ns1:coreProperties[1]/ns0:subject[1]" w:storeItemID="{6C3C8BC8-F283-45AE-878A-BAB7291924A1}"/>
        <w:text/>
      </w:sdtPr>
      <w:sdtContent>
        <w:r>
          <w:t>Design Specification</w:t>
        </w:r>
      </w:sdtContent>
    </w:sdt>
    <w:r>
      <w:t>/</w:t>
    </w:r>
    <w:sdt>
      <w:sdtPr>
        <w:alias w:val="Keywords"/>
        <w:id w:val="-1159230571"/>
        <w:dataBinding w:prefixMappings="xmlns:ns0='http://purl.org/dc/elements/1.1/' xmlns:ns1='http://schemas.openxmlformats.org/package/2006/metadata/core-properties' " w:xpath="/ns1:coreProperties[1]/ns1:keywords[1]" w:storeItemID="{6C3C8BC8-F283-45AE-878A-BAB7291924A1}"/>
        <w:text/>
      </w:sdtPr>
      <w:sdtContent>
        <w:r>
          <w:t>0.4</w:t>
        </w:r>
      </w:sdtContent>
    </w:sdt>
    <w:r>
      <w:t xml:space="preserve"> (</w:t>
    </w:r>
    <w:sdt>
      <w:sdtPr>
        <w:alias w:val="Status"/>
        <w:id w:val="935562960"/>
        <w:dataBinding w:prefixMappings="xmlns:ns0='http://purl.org/dc/elements/1.1/' xmlns:ns1='http://schemas.openxmlformats.org/package/2006/metadata/core-properties' " w:xpath="/ns1:coreProperties[1]/ns1:contentStatus[1]" w:storeItemID="{6C3C8BC8-F283-45AE-878A-BAB7291924A1}"/>
        <w:text/>
      </w:sdtPr>
      <w:sdtContent>
        <w:r>
          <w:t>Released v1.1</w:t>
        </w:r>
      </w:sdtContent>
    </w:sdt>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366709A"/>
    <w:lvl w:ilvl="0">
      <w:start w:val="1"/>
      <w:numFmt w:val="decimal"/>
      <w:lvlText w:val="%1."/>
      <w:lvlJc w:val="left"/>
      <w:pPr>
        <w:tabs>
          <w:tab w:val="num" w:pos="1492"/>
        </w:tabs>
        <w:ind w:left="1492" w:hanging="360"/>
      </w:pPr>
    </w:lvl>
  </w:abstractNum>
  <w:abstractNum w:abstractNumId="1">
    <w:nsid w:val="FFFFFF7D"/>
    <w:multiLevelType w:val="singleLevel"/>
    <w:tmpl w:val="C26077F2"/>
    <w:lvl w:ilvl="0">
      <w:start w:val="1"/>
      <w:numFmt w:val="decimal"/>
      <w:lvlText w:val="%1."/>
      <w:lvlJc w:val="left"/>
      <w:pPr>
        <w:tabs>
          <w:tab w:val="num" w:pos="1209"/>
        </w:tabs>
        <w:ind w:left="1209" w:hanging="360"/>
      </w:pPr>
    </w:lvl>
  </w:abstractNum>
  <w:abstractNum w:abstractNumId="2">
    <w:nsid w:val="FFFFFF7E"/>
    <w:multiLevelType w:val="singleLevel"/>
    <w:tmpl w:val="CE84268A"/>
    <w:lvl w:ilvl="0">
      <w:start w:val="1"/>
      <w:numFmt w:val="decimal"/>
      <w:lvlText w:val="%1."/>
      <w:lvlJc w:val="left"/>
      <w:pPr>
        <w:tabs>
          <w:tab w:val="num" w:pos="926"/>
        </w:tabs>
        <w:ind w:left="926" w:hanging="360"/>
      </w:pPr>
    </w:lvl>
  </w:abstractNum>
  <w:abstractNum w:abstractNumId="3">
    <w:nsid w:val="FFFFFF7F"/>
    <w:multiLevelType w:val="singleLevel"/>
    <w:tmpl w:val="E2A21B40"/>
    <w:lvl w:ilvl="0">
      <w:start w:val="1"/>
      <w:numFmt w:val="decimal"/>
      <w:lvlText w:val="%1."/>
      <w:lvlJc w:val="left"/>
      <w:pPr>
        <w:tabs>
          <w:tab w:val="num" w:pos="643"/>
        </w:tabs>
        <w:ind w:left="643" w:hanging="360"/>
      </w:pPr>
    </w:lvl>
  </w:abstractNum>
  <w:abstractNum w:abstractNumId="4">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50AE77A"/>
    <w:lvl w:ilvl="0">
      <w:start w:val="1"/>
      <w:numFmt w:val="decimal"/>
      <w:lvlText w:val="%1."/>
      <w:lvlJc w:val="left"/>
      <w:pPr>
        <w:tabs>
          <w:tab w:val="num" w:pos="360"/>
        </w:tabs>
        <w:ind w:left="360" w:hanging="360"/>
      </w:pPr>
    </w:lvl>
  </w:abstractNum>
  <w:abstractNum w:abstractNumId="9">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01A40D6E"/>
    <w:multiLevelType w:val="hybridMultilevel"/>
    <w:tmpl w:val="6C28A9E2"/>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4473D5D"/>
    <w:multiLevelType w:val="multilevel"/>
    <w:tmpl w:val="9A761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B16719D"/>
    <w:multiLevelType w:val="multilevel"/>
    <w:tmpl w:val="B0DC7238"/>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2"/>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20"/>
  </w:num>
  <w:num w:numId="16">
    <w:abstractNumId w:val="21"/>
  </w:num>
  <w:num w:numId="17">
    <w:abstractNumId w:val="19"/>
  </w:num>
  <w:num w:numId="18">
    <w:abstractNumId w:val="18"/>
  </w:num>
  <w:num w:numId="19">
    <w:abstractNumId w:val="17"/>
  </w:num>
  <w:num w:numId="20">
    <w:abstractNumId w:val="14"/>
  </w:num>
  <w:num w:numId="21">
    <w:abstractNumId w:val="15"/>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D6F"/>
    <w:rsid w:val="00006129"/>
    <w:rsid w:val="00021BA4"/>
    <w:rsid w:val="0002215E"/>
    <w:rsid w:val="00031955"/>
    <w:rsid w:val="0003694C"/>
    <w:rsid w:val="00060579"/>
    <w:rsid w:val="000A4201"/>
    <w:rsid w:val="000B0499"/>
    <w:rsid w:val="000B5E67"/>
    <w:rsid w:val="000D4E75"/>
    <w:rsid w:val="000E2CF5"/>
    <w:rsid w:val="000E465A"/>
    <w:rsid w:val="000F7738"/>
    <w:rsid w:val="00101697"/>
    <w:rsid w:val="0013737D"/>
    <w:rsid w:val="001711E8"/>
    <w:rsid w:val="001714DB"/>
    <w:rsid w:val="00171A6F"/>
    <w:rsid w:val="00177A99"/>
    <w:rsid w:val="001B226E"/>
    <w:rsid w:val="001C59C0"/>
    <w:rsid w:val="001E22BF"/>
    <w:rsid w:val="001E5E30"/>
    <w:rsid w:val="001F5425"/>
    <w:rsid w:val="002079C9"/>
    <w:rsid w:val="0026553E"/>
    <w:rsid w:val="0027380B"/>
    <w:rsid w:val="0028766E"/>
    <w:rsid w:val="00290CCF"/>
    <w:rsid w:val="002A1367"/>
    <w:rsid w:val="002B6CE7"/>
    <w:rsid w:val="002C0F1D"/>
    <w:rsid w:val="002E07E5"/>
    <w:rsid w:val="002E3464"/>
    <w:rsid w:val="002F2B4E"/>
    <w:rsid w:val="00302093"/>
    <w:rsid w:val="003064A6"/>
    <w:rsid w:val="00312F09"/>
    <w:rsid w:val="003173CB"/>
    <w:rsid w:val="003309A1"/>
    <w:rsid w:val="003362A5"/>
    <w:rsid w:val="00345457"/>
    <w:rsid w:val="00347F5D"/>
    <w:rsid w:val="00350A6D"/>
    <w:rsid w:val="00386278"/>
    <w:rsid w:val="003C3039"/>
    <w:rsid w:val="003D5B09"/>
    <w:rsid w:val="003D7F9B"/>
    <w:rsid w:val="003E63B8"/>
    <w:rsid w:val="00407E3A"/>
    <w:rsid w:val="004117B3"/>
    <w:rsid w:val="004249BF"/>
    <w:rsid w:val="00432E19"/>
    <w:rsid w:val="004375B0"/>
    <w:rsid w:val="0047267A"/>
    <w:rsid w:val="004728B0"/>
    <w:rsid w:val="00497D29"/>
    <w:rsid w:val="004B2F56"/>
    <w:rsid w:val="004D2290"/>
    <w:rsid w:val="004D2CC9"/>
    <w:rsid w:val="004F0F98"/>
    <w:rsid w:val="004F159E"/>
    <w:rsid w:val="004F2D26"/>
    <w:rsid w:val="00504AA6"/>
    <w:rsid w:val="00506697"/>
    <w:rsid w:val="005245AB"/>
    <w:rsid w:val="00534205"/>
    <w:rsid w:val="00534DFF"/>
    <w:rsid w:val="005412AC"/>
    <w:rsid w:val="00546FD3"/>
    <w:rsid w:val="0056640A"/>
    <w:rsid w:val="00570002"/>
    <w:rsid w:val="00570A64"/>
    <w:rsid w:val="00573F2E"/>
    <w:rsid w:val="00574FD4"/>
    <w:rsid w:val="005B78B7"/>
    <w:rsid w:val="005C5FF3"/>
    <w:rsid w:val="005D12B1"/>
    <w:rsid w:val="005D4CDB"/>
    <w:rsid w:val="005E7EA8"/>
    <w:rsid w:val="006070BD"/>
    <w:rsid w:val="00607514"/>
    <w:rsid w:val="006079B0"/>
    <w:rsid w:val="006678E7"/>
    <w:rsid w:val="00683A70"/>
    <w:rsid w:val="006917E7"/>
    <w:rsid w:val="006A16AC"/>
    <w:rsid w:val="006B31D5"/>
    <w:rsid w:val="006C70A8"/>
    <w:rsid w:val="006E2359"/>
    <w:rsid w:val="006E6158"/>
    <w:rsid w:val="007342A2"/>
    <w:rsid w:val="0073679A"/>
    <w:rsid w:val="00743C58"/>
    <w:rsid w:val="007449D3"/>
    <w:rsid w:val="00757A14"/>
    <w:rsid w:val="00783D32"/>
    <w:rsid w:val="007932AB"/>
    <w:rsid w:val="007E487A"/>
    <w:rsid w:val="00853D86"/>
    <w:rsid w:val="00854164"/>
    <w:rsid w:val="00857575"/>
    <w:rsid w:val="008904EC"/>
    <w:rsid w:val="008B37F7"/>
    <w:rsid w:val="008B6182"/>
    <w:rsid w:val="00991BAC"/>
    <w:rsid w:val="00992862"/>
    <w:rsid w:val="00994D52"/>
    <w:rsid w:val="009A7185"/>
    <w:rsid w:val="009B03BB"/>
    <w:rsid w:val="009C7316"/>
    <w:rsid w:val="009D12AB"/>
    <w:rsid w:val="009D7304"/>
    <w:rsid w:val="009D7DB8"/>
    <w:rsid w:val="009E289D"/>
    <w:rsid w:val="009E62F2"/>
    <w:rsid w:val="009F1CCB"/>
    <w:rsid w:val="00A24477"/>
    <w:rsid w:val="00A3530F"/>
    <w:rsid w:val="00A4331B"/>
    <w:rsid w:val="00A4336E"/>
    <w:rsid w:val="00A44A71"/>
    <w:rsid w:val="00A7483E"/>
    <w:rsid w:val="00AA269F"/>
    <w:rsid w:val="00AA5235"/>
    <w:rsid w:val="00AA53A0"/>
    <w:rsid w:val="00AD4446"/>
    <w:rsid w:val="00AE1293"/>
    <w:rsid w:val="00AE1CE4"/>
    <w:rsid w:val="00B06116"/>
    <w:rsid w:val="00B0738E"/>
    <w:rsid w:val="00B11D32"/>
    <w:rsid w:val="00B173DD"/>
    <w:rsid w:val="00B207EC"/>
    <w:rsid w:val="00B30EDD"/>
    <w:rsid w:val="00B5789E"/>
    <w:rsid w:val="00B614E0"/>
    <w:rsid w:val="00B61A79"/>
    <w:rsid w:val="00BA41FE"/>
    <w:rsid w:val="00BF53A5"/>
    <w:rsid w:val="00C34D6B"/>
    <w:rsid w:val="00C4034B"/>
    <w:rsid w:val="00C8782F"/>
    <w:rsid w:val="00CA50B8"/>
    <w:rsid w:val="00CB625A"/>
    <w:rsid w:val="00CB636C"/>
    <w:rsid w:val="00D1730A"/>
    <w:rsid w:val="00D30056"/>
    <w:rsid w:val="00D32042"/>
    <w:rsid w:val="00D476C2"/>
    <w:rsid w:val="00D47894"/>
    <w:rsid w:val="00D7147C"/>
    <w:rsid w:val="00D725AB"/>
    <w:rsid w:val="00D76EBB"/>
    <w:rsid w:val="00D84C26"/>
    <w:rsid w:val="00D84E76"/>
    <w:rsid w:val="00D90ABC"/>
    <w:rsid w:val="00D93CDD"/>
    <w:rsid w:val="00DA5F07"/>
    <w:rsid w:val="00DB46DA"/>
    <w:rsid w:val="00E16585"/>
    <w:rsid w:val="00E27366"/>
    <w:rsid w:val="00E563D9"/>
    <w:rsid w:val="00E57C78"/>
    <w:rsid w:val="00E742E7"/>
    <w:rsid w:val="00E75B5A"/>
    <w:rsid w:val="00E84DD8"/>
    <w:rsid w:val="00E952B3"/>
    <w:rsid w:val="00EB0180"/>
    <w:rsid w:val="00EE3869"/>
    <w:rsid w:val="00EE7EF0"/>
    <w:rsid w:val="00F12C10"/>
    <w:rsid w:val="00F21C57"/>
    <w:rsid w:val="00F4480B"/>
    <w:rsid w:val="00F44D6F"/>
    <w:rsid w:val="00F64A04"/>
    <w:rsid w:val="00FA3DC2"/>
    <w:rsid w:val="00FB5B30"/>
    <w:rsid w:val="00FD569D"/>
    <w:rsid w:val="00FD5CDD"/>
    <w:rsid w:val="00FE0113"/>
    <w:rsid w:val="00FE027E"/>
    <w:rsid w:val="00FF50CE"/>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3" w:unhideWhenUsed="0" w:qFormat="1"/>
    <w:lsdException w:name="heading 3" w:semiHidden="0" w:uiPriority="3"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uiPriority="1" w:qFormat="1"/>
    <w:lsdException w:name="Strong" w:uiPriority="22" w:qFormat="1"/>
    <w:lsdException w:name="Emphasis" w:uiPriority="2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unhideWhenUsed="0" w:qFormat="1"/>
    <w:lsdException w:name="Bibliography" w:uiPriority="37"/>
    <w:lsdException w:name="TOC Heading" w:uiPriority="39" w:qFormat="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9"/>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character" w:customStyle="1" w:styleId="apple-converted-space">
    <w:name w:val="apple-converted-space"/>
    <w:basedOn w:val="DefaultParagraphFont"/>
    <w:rsid w:val="004728B0"/>
  </w:style>
  <w:style w:type="character" w:styleId="Hyperlink">
    <w:name w:val="Hyperlink"/>
    <w:basedOn w:val="DefaultParagraphFont"/>
    <w:uiPriority w:val="99"/>
    <w:unhideWhenUsed/>
    <w:rsid w:val="007E487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3" w:unhideWhenUsed="0" w:qFormat="1"/>
    <w:lsdException w:name="heading 3" w:semiHidden="0" w:uiPriority="3"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uiPriority="1" w:qFormat="1"/>
    <w:lsdException w:name="Strong" w:uiPriority="22" w:qFormat="1"/>
    <w:lsdException w:name="Emphasis" w:uiPriority="2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unhideWhenUsed="0" w:qFormat="1"/>
    <w:lsdException w:name="Bibliography" w:uiPriority="37"/>
    <w:lsdException w:name="TOC Heading" w:uiPriority="39" w:qFormat="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9"/>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character" w:customStyle="1" w:styleId="apple-converted-space">
    <w:name w:val="apple-converted-space"/>
    <w:basedOn w:val="DefaultParagraphFont"/>
    <w:rsid w:val="004728B0"/>
  </w:style>
  <w:style w:type="character" w:styleId="Hyperlink">
    <w:name w:val="Hyperlink"/>
    <w:basedOn w:val="DefaultParagraphFont"/>
    <w:uiPriority w:val="99"/>
    <w:unhideWhenUsed/>
    <w:rsid w:val="007E487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103784">
      <w:bodyDiv w:val="1"/>
      <w:marLeft w:val="0"/>
      <w:marRight w:val="0"/>
      <w:marTop w:val="0"/>
      <w:marBottom w:val="0"/>
      <w:divBdr>
        <w:top w:val="none" w:sz="0" w:space="0" w:color="auto"/>
        <w:left w:val="none" w:sz="0" w:space="0" w:color="auto"/>
        <w:bottom w:val="none" w:sz="0" w:space="0" w:color="auto"/>
        <w:right w:val="none" w:sz="0" w:space="0" w:color="auto"/>
      </w:divBdr>
      <w:divsChild>
        <w:div w:id="1713649595">
          <w:marLeft w:val="0"/>
          <w:marRight w:val="0"/>
          <w:marTop w:val="0"/>
          <w:marBottom w:val="0"/>
          <w:divBdr>
            <w:top w:val="none" w:sz="0" w:space="0" w:color="auto"/>
            <w:left w:val="none" w:sz="0" w:space="0" w:color="auto"/>
            <w:bottom w:val="none" w:sz="0" w:space="0" w:color="auto"/>
            <w:right w:val="none" w:sz="0" w:space="0" w:color="auto"/>
          </w:divBdr>
        </w:div>
        <w:div w:id="139008730">
          <w:marLeft w:val="0"/>
          <w:marRight w:val="0"/>
          <w:marTop w:val="0"/>
          <w:marBottom w:val="0"/>
          <w:divBdr>
            <w:top w:val="none" w:sz="0" w:space="0" w:color="auto"/>
            <w:left w:val="none" w:sz="0" w:space="0" w:color="auto"/>
            <w:bottom w:val="none" w:sz="0" w:space="0" w:color="auto"/>
            <w:right w:val="none" w:sz="0" w:space="0" w:color="auto"/>
          </w:divBdr>
        </w:div>
        <w:div w:id="647592457">
          <w:marLeft w:val="0"/>
          <w:marRight w:val="0"/>
          <w:marTop w:val="0"/>
          <w:marBottom w:val="0"/>
          <w:divBdr>
            <w:top w:val="none" w:sz="0" w:space="0" w:color="auto"/>
            <w:left w:val="none" w:sz="0" w:space="0" w:color="auto"/>
            <w:bottom w:val="none" w:sz="0" w:space="0" w:color="auto"/>
            <w:right w:val="none" w:sz="0" w:space="0" w:color="auto"/>
          </w:divBdr>
        </w:div>
        <w:div w:id="1383675593">
          <w:marLeft w:val="0"/>
          <w:marRight w:val="0"/>
          <w:marTop w:val="0"/>
          <w:marBottom w:val="0"/>
          <w:divBdr>
            <w:top w:val="none" w:sz="0" w:space="0" w:color="auto"/>
            <w:left w:val="none" w:sz="0" w:space="0" w:color="auto"/>
            <w:bottom w:val="none" w:sz="0" w:space="0" w:color="auto"/>
            <w:right w:val="none" w:sz="0" w:space="0" w:color="auto"/>
          </w:divBdr>
        </w:div>
        <w:div w:id="1408117714">
          <w:marLeft w:val="0"/>
          <w:marRight w:val="0"/>
          <w:marTop w:val="0"/>
          <w:marBottom w:val="0"/>
          <w:divBdr>
            <w:top w:val="none" w:sz="0" w:space="0" w:color="auto"/>
            <w:left w:val="none" w:sz="0" w:space="0" w:color="auto"/>
            <w:bottom w:val="none" w:sz="0" w:space="0" w:color="auto"/>
            <w:right w:val="none" w:sz="0" w:space="0" w:color="auto"/>
          </w:divBdr>
        </w:div>
        <w:div w:id="487134444">
          <w:marLeft w:val="0"/>
          <w:marRight w:val="0"/>
          <w:marTop w:val="0"/>
          <w:marBottom w:val="0"/>
          <w:divBdr>
            <w:top w:val="none" w:sz="0" w:space="0" w:color="auto"/>
            <w:left w:val="none" w:sz="0" w:space="0" w:color="auto"/>
            <w:bottom w:val="none" w:sz="0" w:space="0" w:color="auto"/>
            <w:right w:val="none" w:sz="0" w:space="0" w:color="auto"/>
          </w:divBdr>
        </w:div>
        <w:div w:id="1022632827">
          <w:marLeft w:val="0"/>
          <w:marRight w:val="0"/>
          <w:marTop w:val="0"/>
          <w:marBottom w:val="283"/>
          <w:divBdr>
            <w:top w:val="none" w:sz="0" w:space="0" w:color="auto"/>
            <w:left w:val="none" w:sz="0" w:space="0" w:color="auto"/>
            <w:bottom w:val="none" w:sz="0" w:space="0" w:color="auto"/>
            <w:right w:val="none" w:sz="0" w:space="0" w:color="auto"/>
          </w:divBdr>
        </w:div>
        <w:div w:id="1118181043">
          <w:marLeft w:val="0"/>
          <w:marRight w:val="0"/>
          <w:marTop w:val="0"/>
          <w:marBottom w:val="283"/>
          <w:divBdr>
            <w:top w:val="none" w:sz="0" w:space="0" w:color="auto"/>
            <w:left w:val="none" w:sz="0" w:space="0" w:color="auto"/>
            <w:bottom w:val="none" w:sz="0" w:space="0" w:color="auto"/>
            <w:right w:val="none" w:sz="0" w:space="0" w:color="auto"/>
          </w:divBdr>
        </w:div>
        <w:div w:id="1652294057">
          <w:marLeft w:val="0"/>
          <w:marRight w:val="0"/>
          <w:marTop w:val="0"/>
          <w:marBottom w:val="283"/>
          <w:divBdr>
            <w:top w:val="none" w:sz="0" w:space="0" w:color="auto"/>
            <w:left w:val="none" w:sz="0" w:space="0" w:color="auto"/>
            <w:bottom w:val="none" w:sz="0" w:space="0" w:color="auto"/>
            <w:right w:val="none" w:sz="0" w:space="0" w:color="auto"/>
          </w:divBdr>
        </w:div>
        <w:div w:id="804079360">
          <w:marLeft w:val="0"/>
          <w:marRight w:val="0"/>
          <w:marTop w:val="0"/>
          <w:marBottom w:val="283"/>
          <w:divBdr>
            <w:top w:val="none" w:sz="0" w:space="0" w:color="auto"/>
            <w:left w:val="none" w:sz="0" w:space="0" w:color="auto"/>
            <w:bottom w:val="none" w:sz="0" w:space="0" w:color="auto"/>
            <w:right w:val="none" w:sz="0" w:space="0" w:color="auto"/>
          </w:divBdr>
        </w:div>
        <w:div w:id="1832284410">
          <w:marLeft w:val="0"/>
          <w:marRight w:val="0"/>
          <w:marTop w:val="0"/>
          <w:marBottom w:val="283"/>
          <w:divBdr>
            <w:top w:val="none" w:sz="0" w:space="0" w:color="auto"/>
            <w:left w:val="none" w:sz="0" w:space="0" w:color="auto"/>
            <w:bottom w:val="none" w:sz="0" w:space="0" w:color="auto"/>
            <w:right w:val="none" w:sz="0" w:space="0" w:color="auto"/>
          </w:divBdr>
        </w:div>
        <w:div w:id="1183782278">
          <w:marLeft w:val="0"/>
          <w:marRight w:val="0"/>
          <w:marTop w:val="0"/>
          <w:marBottom w:val="283"/>
          <w:divBdr>
            <w:top w:val="none" w:sz="0" w:space="0" w:color="auto"/>
            <w:left w:val="none" w:sz="0" w:space="0" w:color="auto"/>
            <w:bottom w:val="none" w:sz="0" w:space="0" w:color="auto"/>
            <w:right w:val="none" w:sz="0" w:space="0" w:color="auto"/>
          </w:divBdr>
        </w:div>
        <w:div w:id="1061909422">
          <w:marLeft w:val="0"/>
          <w:marRight w:val="0"/>
          <w:marTop w:val="0"/>
          <w:marBottom w:val="283"/>
          <w:divBdr>
            <w:top w:val="none" w:sz="0" w:space="0" w:color="auto"/>
            <w:left w:val="none" w:sz="0" w:space="0" w:color="auto"/>
            <w:bottom w:val="none" w:sz="0" w:space="0" w:color="auto"/>
            <w:right w:val="none" w:sz="0" w:space="0" w:color="auto"/>
          </w:divBdr>
        </w:div>
        <w:div w:id="170068836">
          <w:marLeft w:val="0"/>
          <w:marRight w:val="0"/>
          <w:marTop w:val="0"/>
          <w:marBottom w:val="283"/>
          <w:divBdr>
            <w:top w:val="none" w:sz="0" w:space="0" w:color="auto"/>
            <w:left w:val="none" w:sz="0" w:space="0" w:color="auto"/>
            <w:bottom w:val="none" w:sz="0" w:space="0" w:color="auto"/>
            <w:right w:val="none" w:sz="0" w:space="0" w:color="auto"/>
          </w:divBdr>
        </w:div>
      </w:divsChild>
    </w:div>
    <w:div w:id="502204526">
      <w:bodyDiv w:val="1"/>
      <w:marLeft w:val="0"/>
      <w:marRight w:val="0"/>
      <w:marTop w:val="0"/>
      <w:marBottom w:val="0"/>
      <w:divBdr>
        <w:top w:val="none" w:sz="0" w:space="0" w:color="auto"/>
        <w:left w:val="none" w:sz="0" w:space="0" w:color="auto"/>
        <w:bottom w:val="none" w:sz="0" w:space="0" w:color="auto"/>
        <w:right w:val="none" w:sz="0" w:space="0" w:color="auto"/>
      </w:divBdr>
      <w:divsChild>
        <w:div w:id="985010794">
          <w:marLeft w:val="0"/>
          <w:marRight w:val="0"/>
          <w:marTop w:val="0"/>
          <w:marBottom w:val="0"/>
          <w:divBdr>
            <w:top w:val="none" w:sz="0" w:space="0" w:color="auto"/>
            <w:left w:val="none" w:sz="0" w:space="0" w:color="auto"/>
            <w:bottom w:val="none" w:sz="0" w:space="0" w:color="auto"/>
            <w:right w:val="none" w:sz="0" w:space="0" w:color="auto"/>
          </w:divBdr>
        </w:div>
        <w:div w:id="1743480241">
          <w:marLeft w:val="0"/>
          <w:marRight w:val="0"/>
          <w:marTop w:val="0"/>
          <w:marBottom w:val="0"/>
          <w:divBdr>
            <w:top w:val="none" w:sz="0" w:space="0" w:color="auto"/>
            <w:left w:val="none" w:sz="0" w:space="0" w:color="auto"/>
            <w:bottom w:val="none" w:sz="0" w:space="0" w:color="auto"/>
            <w:right w:val="none" w:sz="0" w:space="0" w:color="auto"/>
          </w:divBdr>
        </w:div>
        <w:div w:id="1534878270">
          <w:marLeft w:val="0"/>
          <w:marRight w:val="0"/>
          <w:marTop w:val="0"/>
          <w:marBottom w:val="0"/>
          <w:divBdr>
            <w:top w:val="none" w:sz="0" w:space="0" w:color="auto"/>
            <w:left w:val="none" w:sz="0" w:space="0" w:color="auto"/>
            <w:bottom w:val="none" w:sz="0" w:space="0" w:color="auto"/>
            <w:right w:val="none" w:sz="0" w:space="0" w:color="auto"/>
          </w:divBdr>
        </w:div>
        <w:div w:id="172837600">
          <w:marLeft w:val="0"/>
          <w:marRight w:val="0"/>
          <w:marTop w:val="0"/>
          <w:marBottom w:val="0"/>
          <w:divBdr>
            <w:top w:val="none" w:sz="0" w:space="0" w:color="auto"/>
            <w:left w:val="none" w:sz="0" w:space="0" w:color="auto"/>
            <w:bottom w:val="none" w:sz="0" w:space="0" w:color="auto"/>
            <w:right w:val="none" w:sz="0" w:space="0" w:color="auto"/>
          </w:divBdr>
        </w:div>
        <w:div w:id="390930909">
          <w:marLeft w:val="0"/>
          <w:marRight w:val="0"/>
          <w:marTop w:val="0"/>
          <w:marBottom w:val="0"/>
          <w:divBdr>
            <w:top w:val="none" w:sz="0" w:space="0" w:color="auto"/>
            <w:left w:val="none" w:sz="0" w:space="0" w:color="auto"/>
            <w:bottom w:val="none" w:sz="0" w:space="0" w:color="auto"/>
            <w:right w:val="none" w:sz="0" w:space="0" w:color="auto"/>
          </w:divBdr>
        </w:div>
        <w:div w:id="753284245">
          <w:marLeft w:val="0"/>
          <w:marRight w:val="0"/>
          <w:marTop w:val="0"/>
          <w:marBottom w:val="0"/>
          <w:divBdr>
            <w:top w:val="none" w:sz="0" w:space="0" w:color="auto"/>
            <w:left w:val="none" w:sz="0" w:space="0" w:color="auto"/>
            <w:bottom w:val="none" w:sz="0" w:space="0" w:color="auto"/>
            <w:right w:val="none" w:sz="0" w:space="0" w:color="auto"/>
          </w:divBdr>
        </w:div>
        <w:div w:id="1256474839">
          <w:marLeft w:val="0"/>
          <w:marRight w:val="0"/>
          <w:marTop w:val="0"/>
          <w:marBottom w:val="283"/>
          <w:divBdr>
            <w:top w:val="none" w:sz="0" w:space="0" w:color="auto"/>
            <w:left w:val="none" w:sz="0" w:space="0" w:color="auto"/>
            <w:bottom w:val="none" w:sz="0" w:space="0" w:color="auto"/>
            <w:right w:val="none" w:sz="0" w:space="0" w:color="auto"/>
          </w:divBdr>
        </w:div>
        <w:div w:id="122700899">
          <w:marLeft w:val="0"/>
          <w:marRight w:val="0"/>
          <w:marTop w:val="0"/>
          <w:marBottom w:val="283"/>
          <w:divBdr>
            <w:top w:val="none" w:sz="0" w:space="0" w:color="auto"/>
            <w:left w:val="none" w:sz="0" w:space="0" w:color="auto"/>
            <w:bottom w:val="none" w:sz="0" w:space="0" w:color="auto"/>
            <w:right w:val="none" w:sz="0" w:space="0" w:color="auto"/>
          </w:divBdr>
        </w:div>
        <w:div w:id="745494063">
          <w:marLeft w:val="0"/>
          <w:marRight w:val="0"/>
          <w:marTop w:val="0"/>
          <w:marBottom w:val="283"/>
          <w:divBdr>
            <w:top w:val="none" w:sz="0" w:space="0" w:color="auto"/>
            <w:left w:val="none" w:sz="0" w:space="0" w:color="auto"/>
            <w:bottom w:val="none" w:sz="0" w:space="0" w:color="auto"/>
            <w:right w:val="none" w:sz="0" w:space="0" w:color="auto"/>
          </w:divBdr>
        </w:div>
        <w:div w:id="1536039235">
          <w:marLeft w:val="0"/>
          <w:marRight w:val="0"/>
          <w:marTop w:val="0"/>
          <w:marBottom w:val="283"/>
          <w:divBdr>
            <w:top w:val="none" w:sz="0" w:space="0" w:color="auto"/>
            <w:left w:val="none" w:sz="0" w:space="0" w:color="auto"/>
            <w:bottom w:val="none" w:sz="0" w:space="0" w:color="auto"/>
            <w:right w:val="none" w:sz="0" w:space="0" w:color="auto"/>
          </w:divBdr>
        </w:div>
        <w:div w:id="682826003">
          <w:marLeft w:val="0"/>
          <w:marRight w:val="0"/>
          <w:marTop w:val="0"/>
          <w:marBottom w:val="283"/>
          <w:divBdr>
            <w:top w:val="none" w:sz="0" w:space="0" w:color="auto"/>
            <w:left w:val="none" w:sz="0" w:space="0" w:color="auto"/>
            <w:bottom w:val="none" w:sz="0" w:space="0" w:color="auto"/>
            <w:right w:val="none" w:sz="0" w:space="0" w:color="auto"/>
          </w:divBdr>
        </w:div>
        <w:div w:id="2102067797">
          <w:marLeft w:val="0"/>
          <w:marRight w:val="0"/>
          <w:marTop w:val="0"/>
          <w:marBottom w:val="283"/>
          <w:divBdr>
            <w:top w:val="none" w:sz="0" w:space="0" w:color="auto"/>
            <w:left w:val="none" w:sz="0" w:space="0" w:color="auto"/>
            <w:bottom w:val="none" w:sz="0" w:space="0" w:color="auto"/>
            <w:right w:val="none" w:sz="0" w:space="0" w:color="auto"/>
          </w:divBdr>
        </w:div>
        <w:div w:id="1906334357">
          <w:marLeft w:val="0"/>
          <w:marRight w:val="0"/>
          <w:marTop w:val="0"/>
          <w:marBottom w:val="283"/>
          <w:divBdr>
            <w:top w:val="none" w:sz="0" w:space="0" w:color="auto"/>
            <w:left w:val="none" w:sz="0" w:space="0" w:color="auto"/>
            <w:bottom w:val="none" w:sz="0" w:space="0" w:color="auto"/>
            <w:right w:val="none" w:sz="0" w:space="0" w:color="auto"/>
          </w:divBdr>
        </w:div>
        <w:div w:id="592936085">
          <w:marLeft w:val="0"/>
          <w:marRight w:val="0"/>
          <w:marTop w:val="0"/>
          <w:marBottom w:val="283"/>
          <w:divBdr>
            <w:top w:val="none" w:sz="0" w:space="0" w:color="auto"/>
            <w:left w:val="none" w:sz="0" w:space="0" w:color="auto"/>
            <w:bottom w:val="none" w:sz="0" w:space="0" w:color="auto"/>
            <w:right w:val="none" w:sz="0" w:space="0" w:color="auto"/>
          </w:divBdr>
        </w:div>
      </w:divsChild>
    </w:div>
    <w:div w:id="896236127">
      <w:bodyDiv w:val="1"/>
      <w:marLeft w:val="0"/>
      <w:marRight w:val="0"/>
      <w:marTop w:val="0"/>
      <w:marBottom w:val="0"/>
      <w:divBdr>
        <w:top w:val="none" w:sz="0" w:space="0" w:color="auto"/>
        <w:left w:val="none" w:sz="0" w:space="0" w:color="auto"/>
        <w:bottom w:val="none" w:sz="0" w:space="0" w:color="auto"/>
        <w:right w:val="none" w:sz="0" w:space="0" w:color="auto"/>
      </w:divBdr>
      <w:divsChild>
        <w:div w:id="305279531">
          <w:marLeft w:val="0"/>
          <w:marRight w:val="0"/>
          <w:marTop w:val="0"/>
          <w:marBottom w:val="0"/>
          <w:divBdr>
            <w:top w:val="none" w:sz="0" w:space="0" w:color="auto"/>
            <w:left w:val="none" w:sz="0" w:space="0" w:color="auto"/>
            <w:bottom w:val="none" w:sz="0" w:space="0" w:color="auto"/>
            <w:right w:val="none" w:sz="0" w:space="0" w:color="auto"/>
          </w:divBdr>
          <w:divsChild>
            <w:div w:id="702243994">
              <w:marLeft w:val="0"/>
              <w:marRight w:val="0"/>
              <w:marTop w:val="0"/>
              <w:marBottom w:val="0"/>
              <w:divBdr>
                <w:top w:val="none" w:sz="0" w:space="0" w:color="auto"/>
                <w:left w:val="none" w:sz="0" w:space="0" w:color="auto"/>
                <w:bottom w:val="none" w:sz="0" w:space="0" w:color="auto"/>
                <w:right w:val="none" w:sz="0" w:space="0" w:color="auto"/>
              </w:divBdr>
              <w:divsChild>
                <w:div w:id="1652637298">
                  <w:marLeft w:val="0"/>
                  <w:marRight w:val="0"/>
                  <w:marTop w:val="0"/>
                  <w:marBottom w:val="0"/>
                  <w:divBdr>
                    <w:top w:val="none" w:sz="0" w:space="0" w:color="auto"/>
                    <w:left w:val="none" w:sz="0" w:space="0" w:color="auto"/>
                    <w:bottom w:val="none" w:sz="0" w:space="0" w:color="auto"/>
                    <w:right w:val="none" w:sz="0" w:space="0" w:color="auto"/>
                  </w:divBdr>
                  <w:divsChild>
                    <w:div w:id="766803572">
                      <w:marLeft w:val="0"/>
                      <w:marRight w:val="0"/>
                      <w:marTop w:val="0"/>
                      <w:marBottom w:val="0"/>
                      <w:divBdr>
                        <w:top w:val="none" w:sz="0" w:space="0" w:color="auto"/>
                        <w:left w:val="none" w:sz="0" w:space="0" w:color="auto"/>
                        <w:bottom w:val="none" w:sz="0" w:space="0" w:color="auto"/>
                        <w:right w:val="none" w:sz="0" w:space="0" w:color="auto"/>
                      </w:divBdr>
                      <w:divsChild>
                        <w:div w:id="1655137475">
                          <w:marLeft w:val="0"/>
                          <w:marRight w:val="0"/>
                          <w:marTop w:val="0"/>
                          <w:marBottom w:val="0"/>
                          <w:divBdr>
                            <w:top w:val="none" w:sz="0" w:space="0" w:color="auto"/>
                            <w:left w:val="none" w:sz="0" w:space="0" w:color="auto"/>
                            <w:bottom w:val="single" w:sz="6" w:space="23" w:color="EAECEE"/>
                            <w:right w:val="none" w:sz="0" w:space="0" w:color="auto"/>
                          </w:divBdr>
                          <w:divsChild>
                            <w:div w:id="2109345655">
                              <w:marLeft w:val="0"/>
                              <w:marRight w:val="0"/>
                              <w:marTop w:val="0"/>
                              <w:marBottom w:val="0"/>
                              <w:divBdr>
                                <w:top w:val="none" w:sz="0" w:space="0" w:color="auto"/>
                                <w:left w:val="none" w:sz="0" w:space="0" w:color="auto"/>
                                <w:bottom w:val="none" w:sz="0" w:space="0" w:color="auto"/>
                                <w:right w:val="none" w:sz="0" w:space="0" w:color="auto"/>
                              </w:divBdr>
                              <w:divsChild>
                                <w:div w:id="186676906">
                                  <w:marLeft w:val="0"/>
                                  <w:marRight w:val="0"/>
                                  <w:marTop w:val="0"/>
                                  <w:marBottom w:val="0"/>
                                  <w:divBdr>
                                    <w:top w:val="none" w:sz="0" w:space="0" w:color="auto"/>
                                    <w:left w:val="none" w:sz="0" w:space="0" w:color="auto"/>
                                    <w:bottom w:val="none" w:sz="0" w:space="0" w:color="auto"/>
                                    <w:right w:val="none" w:sz="0" w:space="0" w:color="auto"/>
                                  </w:divBdr>
                                  <w:divsChild>
                                    <w:div w:id="17119480">
                                      <w:marLeft w:val="0"/>
                                      <w:marRight w:val="0"/>
                                      <w:marTop w:val="0"/>
                                      <w:marBottom w:val="0"/>
                                      <w:divBdr>
                                        <w:top w:val="none" w:sz="0" w:space="0" w:color="auto"/>
                                        <w:left w:val="none" w:sz="0" w:space="0" w:color="auto"/>
                                        <w:bottom w:val="none" w:sz="0" w:space="0" w:color="auto"/>
                                        <w:right w:val="none" w:sz="0" w:space="0" w:color="auto"/>
                                      </w:divBdr>
                                      <w:divsChild>
                                        <w:div w:id="60569991">
                                          <w:marLeft w:val="0"/>
                                          <w:marRight w:val="0"/>
                                          <w:marTop w:val="0"/>
                                          <w:marBottom w:val="0"/>
                                          <w:divBdr>
                                            <w:top w:val="none" w:sz="0" w:space="0" w:color="auto"/>
                                            <w:left w:val="none" w:sz="0" w:space="0" w:color="auto"/>
                                            <w:bottom w:val="none" w:sz="0" w:space="0" w:color="auto"/>
                                            <w:right w:val="none" w:sz="0" w:space="0" w:color="auto"/>
                                          </w:divBdr>
                                          <w:divsChild>
                                            <w:div w:id="1689480463">
                                              <w:marLeft w:val="0"/>
                                              <w:marRight w:val="0"/>
                                              <w:marTop w:val="0"/>
                                              <w:marBottom w:val="0"/>
                                              <w:divBdr>
                                                <w:top w:val="none" w:sz="0" w:space="0" w:color="auto"/>
                                                <w:left w:val="none" w:sz="0" w:space="0" w:color="auto"/>
                                                <w:bottom w:val="none" w:sz="0" w:space="0" w:color="auto"/>
                                                <w:right w:val="none" w:sz="0" w:space="0" w:color="auto"/>
                                              </w:divBdr>
                                              <w:divsChild>
                                                <w:div w:id="426997074">
                                                  <w:marLeft w:val="0"/>
                                                  <w:marRight w:val="0"/>
                                                  <w:marTop w:val="0"/>
                                                  <w:marBottom w:val="0"/>
                                                  <w:divBdr>
                                                    <w:top w:val="none" w:sz="0" w:space="0" w:color="auto"/>
                                                    <w:left w:val="none" w:sz="0" w:space="0" w:color="auto"/>
                                                    <w:bottom w:val="none" w:sz="0" w:space="0" w:color="auto"/>
                                                    <w:right w:val="none" w:sz="0" w:space="0" w:color="auto"/>
                                                  </w:divBdr>
                                                  <w:divsChild>
                                                    <w:div w:id="480581028">
                                                      <w:marLeft w:val="0"/>
                                                      <w:marRight w:val="0"/>
                                                      <w:marTop w:val="0"/>
                                                      <w:marBottom w:val="0"/>
                                                      <w:divBdr>
                                                        <w:top w:val="none" w:sz="0" w:space="0" w:color="auto"/>
                                                        <w:left w:val="none" w:sz="0" w:space="0" w:color="auto"/>
                                                        <w:bottom w:val="none" w:sz="0" w:space="0" w:color="auto"/>
                                                        <w:right w:val="none" w:sz="0" w:space="0" w:color="auto"/>
                                                      </w:divBdr>
                                                    </w:div>
                                                    <w:div w:id="916980444">
                                                      <w:marLeft w:val="0"/>
                                                      <w:marRight w:val="0"/>
                                                      <w:marTop w:val="0"/>
                                                      <w:marBottom w:val="0"/>
                                                      <w:divBdr>
                                                        <w:top w:val="none" w:sz="0" w:space="0" w:color="auto"/>
                                                        <w:left w:val="none" w:sz="0" w:space="0" w:color="auto"/>
                                                        <w:bottom w:val="none" w:sz="0" w:space="0" w:color="auto"/>
                                                        <w:right w:val="none" w:sz="0" w:space="0" w:color="auto"/>
                                                      </w:divBdr>
                                                    </w:div>
                                                    <w:div w:id="1598631319">
                                                      <w:marLeft w:val="0"/>
                                                      <w:marRight w:val="0"/>
                                                      <w:marTop w:val="0"/>
                                                      <w:marBottom w:val="0"/>
                                                      <w:divBdr>
                                                        <w:top w:val="none" w:sz="0" w:space="0" w:color="auto"/>
                                                        <w:left w:val="none" w:sz="0" w:space="0" w:color="auto"/>
                                                        <w:bottom w:val="none" w:sz="0" w:space="0" w:color="auto"/>
                                                        <w:right w:val="none" w:sz="0" w:space="0" w:color="auto"/>
                                                      </w:divBdr>
                                                    </w:div>
                                                    <w:div w:id="499393357">
                                                      <w:marLeft w:val="0"/>
                                                      <w:marRight w:val="0"/>
                                                      <w:marTop w:val="0"/>
                                                      <w:marBottom w:val="0"/>
                                                      <w:divBdr>
                                                        <w:top w:val="none" w:sz="0" w:space="0" w:color="auto"/>
                                                        <w:left w:val="none" w:sz="0" w:space="0" w:color="auto"/>
                                                        <w:bottom w:val="none" w:sz="0" w:space="0" w:color="auto"/>
                                                        <w:right w:val="none" w:sz="0" w:space="0" w:color="auto"/>
                                                      </w:divBdr>
                                                    </w:div>
                                                    <w:div w:id="1536576888">
                                                      <w:marLeft w:val="0"/>
                                                      <w:marRight w:val="0"/>
                                                      <w:marTop w:val="0"/>
                                                      <w:marBottom w:val="0"/>
                                                      <w:divBdr>
                                                        <w:top w:val="none" w:sz="0" w:space="0" w:color="auto"/>
                                                        <w:left w:val="none" w:sz="0" w:space="0" w:color="auto"/>
                                                        <w:bottom w:val="none" w:sz="0" w:space="0" w:color="auto"/>
                                                        <w:right w:val="none" w:sz="0" w:space="0" w:color="auto"/>
                                                      </w:divBdr>
                                                    </w:div>
                                                    <w:div w:id="396392908">
                                                      <w:marLeft w:val="0"/>
                                                      <w:marRight w:val="0"/>
                                                      <w:marTop w:val="0"/>
                                                      <w:marBottom w:val="0"/>
                                                      <w:divBdr>
                                                        <w:top w:val="none" w:sz="0" w:space="0" w:color="auto"/>
                                                        <w:left w:val="none" w:sz="0" w:space="0" w:color="auto"/>
                                                        <w:bottom w:val="none" w:sz="0" w:space="0" w:color="auto"/>
                                                        <w:right w:val="none" w:sz="0" w:space="0" w:color="auto"/>
                                                      </w:divBdr>
                                                    </w:div>
                                                    <w:div w:id="1117871329">
                                                      <w:marLeft w:val="0"/>
                                                      <w:marRight w:val="0"/>
                                                      <w:marTop w:val="0"/>
                                                      <w:marBottom w:val="0"/>
                                                      <w:divBdr>
                                                        <w:top w:val="none" w:sz="0" w:space="0" w:color="auto"/>
                                                        <w:left w:val="none" w:sz="0" w:space="0" w:color="auto"/>
                                                        <w:bottom w:val="none" w:sz="0" w:space="0" w:color="auto"/>
                                                        <w:right w:val="none" w:sz="0" w:space="0" w:color="auto"/>
                                                      </w:divBdr>
                                                    </w:div>
                                                    <w:div w:id="1050492913">
                                                      <w:marLeft w:val="0"/>
                                                      <w:marRight w:val="0"/>
                                                      <w:marTop w:val="0"/>
                                                      <w:marBottom w:val="0"/>
                                                      <w:divBdr>
                                                        <w:top w:val="none" w:sz="0" w:space="0" w:color="auto"/>
                                                        <w:left w:val="none" w:sz="0" w:space="0" w:color="auto"/>
                                                        <w:bottom w:val="none" w:sz="0" w:space="0" w:color="auto"/>
                                                        <w:right w:val="none" w:sz="0" w:space="0" w:color="auto"/>
                                                      </w:divBdr>
                                                    </w:div>
                                                    <w:div w:id="678236393">
                                                      <w:marLeft w:val="0"/>
                                                      <w:marRight w:val="0"/>
                                                      <w:marTop w:val="0"/>
                                                      <w:marBottom w:val="0"/>
                                                      <w:divBdr>
                                                        <w:top w:val="none" w:sz="0" w:space="0" w:color="auto"/>
                                                        <w:left w:val="none" w:sz="0" w:space="0" w:color="auto"/>
                                                        <w:bottom w:val="none" w:sz="0" w:space="0" w:color="auto"/>
                                                        <w:right w:val="none" w:sz="0" w:space="0" w:color="auto"/>
                                                      </w:divBdr>
                                                    </w:div>
                                                    <w:div w:id="1407847931">
                                                      <w:marLeft w:val="0"/>
                                                      <w:marRight w:val="0"/>
                                                      <w:marTop w:val="0"/>
                                                      <w:marBottom w:val="0"/>
                                                      <w:divBdr>
                                                        <w:top w:val="none" w:sz="0" w:space="0" w:color="auto"/>
                                                        <w:left w:val="none" w:sz="0" w:space="0" w:color="auto"/>
                                                        <w:bottom w:val="none" w:sz="0" w:space="0" w:color="auto"/>
                                                        <w:right w:val="none" w:sz="0" w:space="0" w:color="auto"/>
                                                      </w:divBdr>
                                                    </w:div>
                                                    <w:div w:id="1668554040">
                                                      <w:marLeft w:val="0"/>
                                                      <w:marRight w:val="0"/>
                                                      <w:marTop w:val="0"/>
                                                      <w:marBottom w:val="0"/>
                                                      <w:divBdr>
                                                        <w:top w:val="none" w:sz="0" w:space="0" w:color="auto"/>
                                                        <w:left w:val="none" w:sz="0" w:space="0" w:color="auto"/>
                                                        <w:bottom w:val="none" w:sz="0" w:space="0" w:color="auto"/>
                                                        <w:right w:val="none" w:sz="0" w:space="0" w:color="auto"/>
                                                      </w:divBdr>
                                                    </w:div>
                                                    <w:div w:id="1936589205">
                                                      <w:marLeft w:val="0"/>
                                                      <w:marRight w:val="0"/>
                                                      <w:marTop w:val="0"/>
                                                      <w:marBottom w:val="0"/>
                                                      <w:divBdr>
                                                        <w:top w:val="none" w:sz="0" w:space="0" w:color="auto"/>
                                                        <w:left w:val="none" w:sz="0" w:space="0" w:color="auto"/>
                                                        <w:bottom w:val="none" w:sz="0" w:space="0" w:color="auto"/>
                                                        <w:right w:val="none" w:sz="0" w:space="0" w:color="auto"/>
                                                      </w:divBdr>
                                                    </w:div>
                                                    <w:div w:id="783351818">
                                                      <w:marLeft w:val="0"/>
                                                      <w:marRight w:val="0"/>
                                                      <w:marTop w:val="0"/>
                                                      <w:marBottom w:val="0"/>
                                                      <w:divBdr>
                                                        <w:top w:val="none" w:sz="0" w:space="0" w:color="auto"/>
                                                        <w:left w:val="none" w:sz="0" w:space="0" w:color="auto"/>
                                                        <w:bottom w:val="none" w:sz="0" w:space="0" w:color="auto"/>
                                                        <w:right w:val="none" w:sz="0" w:space="0" w:color="auto"/>
                                                      </w:divBdr>
                                                    </w:div>
                                                    <w:div w:id="2065251236">
                                                      <w:marLeft w:val="0"/>
                                                      <w:marRight w:val="0"/>
                                                      <w:marTop w:val="0"/>
                                                      <w:marBottom w:val="0"/>
                                                      <w:divBdr>
                                                        <w:top w:val="none" w:sz="0" w:space="0" w:color="auto"/>
                                                        <w:left w:val="none" w:sz="0" w:space="0" w:color="auto"/>
                                                        <w:bottom w:val="none" w:sz="0" w:space="0" w:color="auto"/>
                                                        <w:right w:val="none" w:sz="0" w:space="0" w:color="auto"/>
                                                      </w:divBdr>
                                                    </w:div>
                                                    <w:div w:id="248462963">
                                                      <w:marLeft w:val="0"/>
                                                      <w:marRight w:val="0"/>
                                                      <w:marTop w:val="0"/>
                                                      <w:marBottom w:val="0"/>
                                                      <w:divBdr>
                                                        <w:top w:val="none" w:sz="0" w:space="0" w:color="auto"/>
                                                        <w:left w:val="none" w:sz="0" w:space="0" w:color="auto"/>
                                                        <w:bottom w:val="none" w:sz="0" w:space="0" w:color="auto"/>
                                                        <w:right w:val="none" w:sz="0" w:space="0" w:color="auto"/>
                                                      </w:divBdr>
                                                    </w:div>
                                                    <w:div w:id="182774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0299191">
      <w:bodyDiv w:val="1"/>
      <w:marLeft w:val="0"/>
      <w:marRight w:val="0"/>
      <w:marTop w:val="0"/>
      <w:marBottom w:val="0"/>
      <w:divBdr>
        <w:top w:val="none" w:sz="0" w:space="0" w:color="auto"/>
        <w:left w:val="none" w:sz="0" w:space="0" w:color="auto"/>
        <w:bottom w:val="none" w:sz="0" w:space="0" w:color="auto"/>
        <w:right w:val="none" w:sz="0" w:space="0" w:color="auto"/>
      </w:divBdr>
      <w:divsChild>
        <w:div w:id="1879319443">
          <w:marLeft w:val="0"/>
          <w:marRight w:val="0"/>
          <w:marTop w:val="0"/>
          <w:marBottom w:val="0"/>
          <w:divBdr>
            <w:top w:val="none" w:sz="0" w:space="0" w:color="auto"/>
            <w:left w:val="none" w:sz="0" w:space="0" w:color="auto"/>
            <w:bottom w:val="none" w:sz="0" w:space="0" w:color="auto"/>
            <w:right w:val="none" w:sz="0" w:space="0" w:color="auto"/>
          </w:divBdr>
        </w:div>
        <w:div w:id="1425229937">
          <w:marLeft w:val="0"/>
          <w:marRight w:val="0"/>
          <w:marTop w:val="0"/>
          <w:marBottom w:val="0"/>
          <w:divBdr>
            <w:top w:val="none" w:sz="0" w:space="0" w:color="auto"/>
            <w:left w:val="none" w:sz="0" w:space="0" w:color="auto"/>
            <w:bottom w:val="none" w:sz="0" w:space="0" w:color="auto"/>
            <w:right w:val="none" w:sz="0" w:space="0" w:color="auto"/>
          </w:divBdr>
        </w:div>
        <w:div w:id="902259882">
          <w:marLeft w:val="0"/>
          <w:marRight w:val="0"/>
          <w:marTop w:val="0"/>
          <w:marBottom w:val="0"/>
          <w:divBdr>
            <w:top w:val="none" w:sz="0" w:space="0" w:color="auto"/>
            <w:left w:val="none" w:sz="0" w:space="0" w:color="auto"/>
            <w:bottom w:val="none" w:sz="0" w:space="0" w:color="auto"/>
            <w:right w:val="none" w:sz="0" w:space="0" w:color="auto"/>
          </w:divBdr>
        </w:div>
        <w:div w:id="1763067623">
          <w:marLeft w:val="0"/>
          <w:marRight w:val="0"/>
          <w:marTop w:val="0"/>
          <w:marBottom w:val="0"/>
          <w:divBdr>
            <w:top w:val="none" w:sz="0" w:space="0" w:color="auto"/>
            <w:left w:val="none" w:sz="0" w:space="0" w:color="auto"/>
            <w:bottom w:val="none" w:sz="0" w:space="0" w:color="auto"/>
            <w:right w:val="none" w:sz="0" w:space="0" w:color="auto"/>
          </w:divBdr>
        </w:div>
        <w:div w:id="762602876">
          <w:marLeft w:val="0"/>
          <w:marRight w:val="0"/>
          <w:marTop w:val="0"/>
          <w:marBottom w:val="0"/>
          <w:divBdr>
            <w:top w:val="none" w:sz="0" w:space="0" w:color="auto"/>
            <w:left w:val="none" w:sz="0" w:space="0" w:color="auto"/>
            <w:bottom w:val="none" w:sz="0" w:space="0" w:color="auto"/>
            <w:right w:val="none" w:sz="0" w:space="0" w:color="auto"/>
          </w:divBdr>
        </w:div>
        <w:div w:id="1804419449">
          <w:marLeft w:val="0"/>
          <w:marRight w:val="0"/>
          <w:marTop w:val="0"/>
          <w:marBottom w:val="0"/>
          <w:divBdr>
            <w:top w:val="none" w:sz="0" w:space="0" w:color="auto"/>
            <w:left w:val="none" w:sz="0" w:space="0" w:color="auto"/>
            <w:bottom w:val="none" w:sz="0" w:space="0" w:color="auto"/>
            <w:right w:val="none" w:sz="0" w:space="0" w:color="auto"/>
          </w:divBdr>
        </w:div>
        <w:div w:id="1755084405">
          <w:marLeft w:val="0"/>
          <w:marRight w:val="0"/>
          <w:marTop w:val="0"/>
          <w:marBottom w:val="0"/>
          <w:divBdr>
            <w:top w:val="none" w:sz="0" w:space="0" w:color="auto"/>
            <w:left w:val="none" w:sz="0" w:space="0" w:color="auto"/>
            <w:bottom w:val="none" w:sz="0" w:space="0" w:color="auto"/>
            <w:right w:val="none" w:sz="0" w:space="0" w:color="auto"/>
          </w:divBdr>
        </w:div>
        <w:div w:id="386270287">
          <w:marLeft w:val="0"/>
          <w:marRight w:val="0"/>
          <w:marTop w:val="0"/>
          <w:marBottom w:val="0"/>
          <w:divBdr>
            <w:top w:val="none" w:sz="0" w:space="0" w:color="auto"/>
            <w:left w:val="none" w:sz="0" w:space="0" w:color="auto"/>
            <w:bottom w:val="none" w:sz="0" w:space="0" w:color="auto"/>
            <w:right w:val="none" w:sz="0" w:space="0" w:color="auto"/>
          </w:divBdr>
        </w:div>
        <w:div w:id="1378700024">
          <w:marLeft w:val="0"/>
          <w:marRight w:val="0"/>
          <w:marTop w:val="0"/>
          <w:marBottom w:val="0"/>
          <w:divBdr>
            <w:top w:val="none" w:sz="0" w:space="0" w:color="auto"/>
            <w:left w:val="none" w:sz="0" w:space="0" w:color="auto"/>
            <w:bottom w:val="none" w:sz="0" w:space="0" w:color="auto"/>
            <w:right w:val="none" w:sz="0" w:space="0" w:color="auto"/>
          </w:divBdr>
        </w:div>
        <w:div w:id="444426510">
          <w:marLeft w:val="0"/>
          <w:marRight w:val="0"/>
          <w:marTop w:val="0"/>
          <w:marBottom w:val="0"/>
          <w:divBdr>
            <w:top w:val="none" w:sz="0" w:space="0" w:color="auto"/>
            <w:left w:val="none" w:sz="0" w:space="0" w:color="auto"/>
            <w:bottom w:val="none" w:sz="0" w:space="0" w:color="auto"/>
            <w:right w:val="none" w:sz="0" w:space="0" w:color="auto"/>
          </w:divBdr>
        </w:div>
        <w:div w:id="1492991184">
          <w:marLeft w:val="0"/>
          <w:marRight w:val="0"/>
          <w:marTop w:val="0"/>
          <w:marBottom w:val="0"/>
          <w:divBdr>
            <w:top w:val="none" w:sz="0" w:space="0" w:color="auto"/>
            <w:left w:val="none" w:sz="0" w:space="0" w:color="auto"/>
            <w:bottom w:val="none" w:sz="0" w:space="0" w:color="auto"/>
            <w:right w:val="none" w:sz="0" w:space="0" w:color="auto"/>
          </w:divBdr>
        </w:div>
        <w:div w:id="121118159">
          <w:marLeft w:val="0"/>
          <w:marRight w:val="0"/>
          <w:marTop w:val="0"/>
          <w:marBottom w:val="0"/>
          <w:divBdr>
            <w:top w:val="none" w:sz="0" w:space="0" w:color="auto"/>
            <w:left w:val="none" w:sz="0" w:space="0" w:color="auto"/>
            <w:bottom w:val="none" w:sz="0" w:space="0" w:color="auto"/>
            <w:right w:val="none" w:sz="0" w:space="0" w:color="auto"/>
          </w:divBdr>
        </w:div>
        <w:div w:id="430005937">
          <w:marLeft w:val="0"/>
          <w:marRight w:val="0"/>
          <w:marTop w:val="0"/>
          <w:marBottom w:val="0"/>
          <w:divBdr>
            <w:top w:val="none" w:sz="0" w:space="0" w:color="auto"/>
            <w:left w:val="none" w:sz="0" w:space="0" w:color="auto"/>
            <w:bottom w:val="none" w:sz="0" w:space="0" w:color="auto"/>
            <w:right w:val="none" w:sz="0" w:space="0" w:color="auto"/>
          </w:divBdr>
        </w:div>
        <w:div w:id="1265500688">
          <w:marLeft w:val="0"/>
          <w:marRight w:val="0"/>
          <w:marTop w:val="0"/>
          <w:marBottom w:val="0"/>
          <w:divBdr>
            <w:top w:val="none" w:sz="0" w:space="0" w:color="auto"/>
            <w:left w:val="none" w:sz="0" w:space="0" w:color="auto"/>
            <w:bottom w:val="none" w:sz="0" w:space="0" w:color="auto"/>
            <w:right w:val="none" w:sz="0" w:space="0" w:color="auto"/>
          </w:divBdr>
        </w:div>
        <w:div w:id="547955031">
          <w:marLeft w:val="0"/>
          <w:marRight w:val="0"/>
          <w:marTop w:val="0"/>
          <w:marBottom w:val="0"/>
          <w:divBdr>
            <w:top w:val="none" w:sz="0" w:space="0" w:color="auto"/>
            <w:left w:val="none" w:sz="0" w:space="0" w:color="auto"/>
            <w:bottom w:val="none" w:sz="0" w:space="0" w:color="auto"/>
            <w:right w:val="none" w:sz="0" w:space="0" w:color="auto"/>
          </w:divBdr>
        </w:div>
        <w:div w:id="638262551">
          <w:marLeft w:val="0"/>
          <w:marRight w:val="0"/>
          <w:marTop w:val="0"/>
          <w:marBottom w:val="0"/>
          <w:divBdr>
            <w:top w:val="none" w:sz="0" w:space="0" w:color="auto"/>
            <w:left w:val="none" w:sz="0" w:space="0" w:color="auto"/>
            <w:bottom w:val="none" w:sz="0" w:space="0" w:color="auto"/>
            <w:right w:val="none" w:sz="0" w:space="0" w:color="auto"/>
          </w:divBdr>
        </w:div>
        <w:div w:id="14432637">
          <w:marLeft w:val="0"/>
          <w:marRight w:val="0"/>
          <w:marTop w:val="0"/>
          <w:marBottom w:val="0"/>
          <w:divBdr>
            <w:top w:val="none" w:sz="0" w:space="0" w:color="auto"/>
            <w:left w:val="none" w:sz="0" w:space="0" w:color="auto"/>
            <w:bottom w:val="none" w:sz="0" w:space="0" w:color="auto"/>
            <w:right w:val="none" w:sz="0" w:space="0" w:color="auto"/>
          </w:divBdr>
        </w:div>
        <w:div w:id="173109943">
          <w:marLeft w:val="0"/>
          <w:marRight w:val="0"/>
          <w:marTop w:val="0"/>
          <w:marBottom w:val="0"/>
          <w:divBdr>
            <w:top w:val="none" w:sz="0" w:space="0" w:color="auto"/>
            <w:left w:val="none" w:sz="0" w:space="0" w:color="auto"/>
            <w:bottom w:val="none" w:sz="0" w:space="0" w:color="auto"/>
            <w:right w:val="none" w:sz="0" w:space="0" w:color="auto"/>
          </w:divBdr>
        </w:div>
        <w:div w:id="274481184">
          <w:marLeft w:val="0"/>
          <w:marRight w:val="0"/>
          <w:marTop w:val="0"/>
          <w:marBottom w:val="0"/>
          <w:divBdr>
            <w:top w:val="none" w:sz="0" w:space="0" w:color="auto"/>
            <w:left w:val="none" w:sz="0" w:space="0" w:color="auto"/>
            <w:bottom w:val="none" w:sz="0" w:space="0" w:color="auto"/>
            <w:right w:val="none" w:sz="0" w:space="0" w:color="auto"/>
          </w:divBdr>
        </w:div>
        <w:div w:id="590044085">
          <w:marLeft w:val="0"/>
          <w:marRight w:val="0"/>
          <w:marTop w:val="0"/>
          <w:marBottom w:val="0"/>
          <w:divBdr>
            <w:top w:val="none" w:sz="0" w:space="0" w:color="auto"/>
            <w:left w:val="none" w:sz="0" w:space="0" w:color="auto"/>
            <w:bottom w:val="none" w:sz="0" w:space="0" w:color="auto"/>
            <w:right w:val="none" w:sz="0" w:space="0" w:color="auto"/>
          </w:divBdr>
        </w:div>
        <w:div w:id="1624530407">
          <w:marLeft w:val="0"/>
          <w:marRight w:val="0"/>
          <w:marTop w:val="0"/>
          <w:marBottom w:val="0"/>
          <w:divBdr>
            <w:top w:val="none" w:sz="0" w:space="0" w:color="auto"/>
            <w:left w:val="none" w:sz="0" w:space="0" w:color="auto"/>
            <w:bottom w:val="none" w:sz="0" w:space="0" w:color="auto"/>
            <w:right w:val="none" w:sz="0" w:space="0" w:color="auto"/>
          </w:divBdr>
        </w:div>
        <w:div w:id="116142056">
          <w:marLeft w:val="0"/>
          <w:marRight w:val="0"/>
          <w:marTop w:val="0"/>
          <w:marBottom w:val="0"/>
          <w:divBdr>
            <w:top w:val="none" w:sz="0" w:space="0" w:color="auto"/>
            <w:left w:val="none" w:sz="0" w:space="0" w:color="auto"/>
            <w:bottom w:val="none" w:sz="0" w:space="0" w:color="auto"/>
            <w:right w:val="none" w:sz="0" w:space="0" w:color="auto"/>
          </w:divBdr>
        </w:div>
        <w:div w:id="2088919991">
          <w:marLeft w:val="0"/>
          <w:marRight w:val="0"/>
          <w:marTop w:val="0"/>
          <w:marBottom w:val="0"/>
          <w:divBdr>
            <w:top w:val="none" w:sz="0" w:space="0" w:color="auto"/>
            <w:left w:val="none" w:sz="0" w:space="0" w:color="auto"/>
            <w:bottom w:val="none" w:sz="0" w:space="0" w:color="auto"/>
            <w:right w:val="none" w:sz="0" w:space="0" w:color="auto"/>
          </w:divBdr>
        </w:div>
        <w:div w:id="2010790994">
          <w:marLeft w:val="0"/>
          <w:marRight w:val="0"/>
          <w:marTop w:val="0"/>
          <w:marBottom w:val="0"/>
          <w:divBdr>
            <w:top w:val="none" w:sz="0" w:space="0" w:color="auto"/>
            <w:left w:val="none" w:sz="0" w:space="0" w:color="auto"/>
            <w:bottom w:val="none" w:sz="0" w:space="0" w:color="auto"/>
            <w:right w:val="none" w:sz="0" w:space="0" w:color="auto"/>
          </w:divBdr>
        </w:div>
        <w:div w:id="1081297162">
          <w:marLeft w:val="0"/>
          <w:marRight w:val="0"/>
          <w:marTop w:val="0"/>
          <w:marBottom w:val="0"/>
          <w:divBdr>
            <w:top w:val="none" w:sz="0" w:space="0" w:color="auto"/>
            <w:left w:val="none" w:sz="0" w:space="0" w:color="auto"/>
            <w:bottom w:val="none" w:sz="0" w:space="0" w:color="auto"/>
            <w:right w:val="none" w:sz="0" w:space="0" w:color="auto"/>
          </w:divBdr>
        </w:div>
        <w:div w:id="387732858">
          <w:marLeft w:val="0"/>
          <w:marRight w:val="0"/>
          <w:marTop w:val="0"/>
          <w:marBottom w:val="0"/>
          <w:divBdr>
            <w:top w:val="none" w:sz="0" w:space="0" w:color="auto"/>
            <w:left w:val="none" w:sz="0" w:space="0" w:color="auto"/>
            <w:bottom w:val="none" w:sz="0" w:space="0" w:color="auto"/>
            <w:right w:val="none" w:sz="0" w:space="0" w:color="auto"/>
          </w:divBdr>
        </w:div>
        <w:div w:id="1395813608">
          <w:marLeft w:val="0"/>
          <w:marRight w:val="0"/>
          <w:marTop w:val="0"/>
          <w:marBottom w:val="0"/>
          <w:divBdr>
            <w:top w:val="none" w:sz="0" w:space="0" w:color="auto"/>
            <w:left w:val="none" w:sz="0" w:space="0" w:color="auto"/>
            <w:bottom w:val="none" w:sz="0" w:space="0" w:color="auto"/>
            <w:right w:val="none" w:sz="0" w:space="0" w:color="auto"/>
          </w:divBdr>
        </w:div>
        <w:div w:id="748111179">
          <w:marLeft w:val="0"/>
          <w:marRight w:val="0"/>
          <w:marTop w:val="0"/>
          <w:marBottom w:val="0"/>
          <w:divBdr>
            <w:top w:val="none" w:sz="0" w:space="0" w:color="auto"/>
            <w:left w:val="none" w:sz="0" w:space="0" w:color="auto"/>
            <w:bottom w:val="none" w:sz="0" w:space="0" w:color="auto"/>
            <w:right w:val="none" w:sz="0" w:space="0" w:color="auto"/>
          </w:divBdr>
        </w:div>
        <w:div w:id="1968314646">
          <w:marLeft w:val="0"/>
          <w:marRight w:val="0"/>
          <w:marTop w:val="0"/>
          <w:marBottom w:val="0"/>
          <w:divBdr>
            <w:top w:val="none" w:sz="0" w:space="0" w:color="auto"/>
            <w:left w:val="none" w:sz="0" w:space="0" w:color="auto"/>
            <w:bottom w:val="none" w:sz="0" w:space="0" w:color="auto"/>
            <w:right w:val="none" w:sz="0" w:space="0" w:color="auto"/>
          </w:divBdr>
        </w:div>
        <w:div w:id="1803495810">
          <w:marLeft w:val="0"/>
          <w:marRight w:val="0"/>
          <w:marTop w:val="0"/>
          <w:marBottom w:val="0"/>
          <w:divBdr>
            <w:top w:val="none" w:sz="0" w:space="0" w:color="auto"/>
            <w:left w:val="none" w:sz="0" w:space="0" w:color="auto"/>
            <w:bottom w:val="none" w:sz="0" w:space="0" w:color="auto"/>
            <w:right w:val="none" w:sz="0" w:space="0" w:color="auto"/>
          </w:divBdr>
        </w:div>
        <w:div w:id="1849368667">
          <w:marLeft w:val="0"/>
          <w:marRight w:val="0"/>
          <w:marTop w:val="0"/>
          <w:marBottom w:val="0"/>
          <w:divBdr>
            <w:top w:val="none" w:sz="0" w:space="0" w:color="auto"/>
            <w:left w:val="none" w:sz="0" w:space="0" w:color="auto"/>
            <w:bottom w:val="none" w:sz="0" w:space="0" w:color="auto"/>
            <w:right w:val="none" w:sz="0" w:space="0" w:color="auto"/>
          </w:divBdr>
        </w:div>
        <w:div w:id="1529641477">
          <w:marLeft w:val="0"/>
          <w:marRight w:val="0"/>
          <w:marTop w:val="0"/>
          <w:marBottom w:val="0"/>
          <w:divBdr>
            <w:top w:val="none" w:sz="0" w:space="0" w:color="auto"/>
            <w:left w:val="none" w:sz="0" w:space="0" w:color="auto"/>
            <w:bottom w:val="none" w:sz="0" w:space="0" w:color="auto"/>
            <w:right w:val="none" w:sz="0" w:space="0" w:color="auto"/>
          </w:divBdr>
        </w:div>
        <w:div w:id="1101874431">
          <w:marLeft w:val="0"/>
          <w:marRight w:val="0"/>
          <w:marTop w:val="0"/>
          <w:marBottom w:val="0"/>
          <w:divBdr>
            <w:top w:val="none" w:sz="0" w:space="0" w:color="auto"/>
            <w:left w:val="none" w:sz="0" w:space="0" w:color="auto"/>
            <w:bottom w:val="none" w:sz="0" w:space="0" w:color="auto"/>
            <w:right w:val="none" w:sz="0" w:space="0" w:color="auto"/>
          </w:divBdr>
        </w:div>
        <w:div w:id="122431449">
          <w:marLeft w:val="0"/>
          <w:marRight w:val="0"/>
          <w:marTop w:val="0"/>
          <w:marBottom w:val="0"/>
          <w:divBdr>
            <w:top w:val="none" w:sz="0" w:space="0" w:color="auto"/>
            <w:left w:val="none" w:sz="0" w:space="0" w:color="auto"/>
            <w:bottom w:val="none" w:sz="0" w:space="0" w:color="auto"/>
            <w:right w:val="none" w:sz="0" w:space="0" w:color="auto"/>
          </w:divBdr>
        </w:div>
        <w:div w:id="947195090">
          <w:marLeft w:val="0"/>
          <w:marRight w:val="0"/>
          <w:marTop w:val="0"/>
          <w:marBottom w:val="0"/>
          <w:divBdr>
            <w:top w:val="none" w:sz="0" w:space="0" w:color="auto"/>
            <w:left w:val="none" w:sz="0" w:space="0" w:color="auto"/>
            <w:bottom w:val="none" w:sz="0" w:space="0" w:color="auto"/>
            <w:right w:val="none" w:sz="0" w:space="0" w:color="auto"/>
          </w:divBdr>
        </w:div>
        <w:div w:id="1533953785">
          <w:marLeft w:val="0"/>
          <w:marRight w:val="0"/>
          <w:marTop w:val="0"/>
          <w:marBottom w:val="0"/>
          <w:divBdr>
            <w:top w:val="none" w:sz="0" w:space="0" w:color="auto"/>
            <w:left w:val="none" w:sz="0" w:space="0" w:color="auto"/>
            <w:bottom w:val="none" w:sz="0" w:space="0" w:color="auto"/>
            <w:right w:val="none" w:sz="0" w:space="0" w:color="auto"/>
          </w:divBdr>
        </w:div>
        <w:div w:id="1761020915">
          <w:marLeft w:val="0"/>
          <w:marRight w:val="0"/>
          <w:marTop w:val="0"/>
          <w:marBottom w:val="0"/>
          <w:divBdr>
            <w:top w:val="none" w:sz="0" w:space="0" w:color="auto"/>
            <w:left w:val="none" w:sz="0" w:space="0" w:color="auto"/>
            <w:bottom w:val="none" w:sz="0" w:space="0" w:color="auto"/>
            <w:right w:val="none" w:sz="0" w:space="0" w:color="auto"/>
          </w:divBdr>
        </w:div>
        <w:div w:id="2092702376">
          <w:marLeft w:val="0"/>
          <w:marRight w:val="0"/>
          <w:marTop w:val="0"/>
          <w:marBottom w:val="0"/>
          <w:divBdr>
            <w:top w:val="none" w:sz="0" w:space="0" w:color="auto"/>
            <w:left w:val="none" w:sz="0" w:space="0" w:color="auto"/>
            <w:bottom w:val="none" w:sz="0" w:space="0" w:color="auto"/>
            <w:right w:val="none" w:sz="0" w:space="0" w:color="auto"/>
          </w:divBdr>
        </w:div>
        <w:div w:id="1048142956">
          <w:marLeft w:val="0"/>
          <w:marRight w:val="0"/>
          <w:marTop w:val="0"/>
          <w:marBottom w:val="0"/>
          <w:divBdr>
            <w:top w:val="none" w:sz="0" w:space="0" w:color="auto"/>
            <w:left w:val="none" w:sz="0" w:space="0" w:color="auto"/>
            <w:bottom w:val="none" w:sz="0" w:space="0" w:color="auto"/>
            <w:right w:val="none" w:sz="0" w:space="0" w:color="auto"/>
          </w:divBdr>
        </w:div>
        <w:div w:id="566499953">
          <w:marLeft w:val="0"/>
          <w:marRight w:val="0"/>
          <w:marTop w:val="0"/>
          <w:marBottom w:val="0"/>
          <w:divBdr>
            <w:top w:val="none" w:sz="0" w:space="0" w:color="auto"/>
            <w:left w:val="none" w:sz="0" w:space="0" w:color="auto"/>
            <w:bottom w:val="none" w:sz="0" w:space="0" w:color="auto"/>
            <w:right w:val="none" w:sz="0" w:space="0" w:color="auto"/>
          </w:divBdr>
        </w:div>
        <w:div w:id="2029212068">
          <w:marLeft w:val="0"/>
          <w:marRight w:val="0"/>
          <w:marTop w:val="0"/>
          <w:marBottom w:val="0"/>
          <w:divBdr>
            <w:top w:val="none" w:sz="0" w:space="0" w:color="auto"/>
            <w:left w:val="none" w:sz="0" w:space="0" w:color="auto"/>
            <w:bottom w:val="none" w:sz="0" w:space="0" w:color="auto"/>
            <w:right w:val="none" w:sz="0" w:space="0" w:color="auto"/>
          </w:divBdr>
        </w:div>
        <w:div w:id="873736413">
          <w:marLeft w:val="0"/>
          <w:marRight w:val="0"/>
          <w:marTop w:val="0"/>
          <w:marBottom w:val="0"/>
          <w:divBdr>
            <w:top w:val="none" w:sz="0" w:space="0" w:color="auto"/>
            <w:left w:val="none" w:sz="0" w:space="0" w:color="auto"/>
            <w:bottom w:val="none" w:sz="0" w:space="0" w:color="auto"/>
            <w:right w:val="none" w:sz="0" w:space="0" w:color="auto"/>
          </w:divBdr>
        </w:div>
        <w:div w:id="899174979">
          <w:marLeft w:val="0"/>
          <w:marRight w:val="0"/>
          <w:marTop w:val="0"/>
          <w:marBottom w:val="0"/>
          <w:divBdr>
            <w:top w:val="none" w:sz="0" w:space="0" w:color="auto"/>
            <w:left w:val="none" w:sz="0" w:space="0" w:color="auto"/>
            <w:bottom w:val="none" w:sz="0" w:space="0" w:color="auto"/>
            <w:right w:val="none" w:sz="0" w:space="0" w:color="auto"/>
          </w:divBdr>
        </w:div>
        <w:div w:id="101415026">
          <w:marLeft w:val="0"/>
          <w:marRight w:val="0"/>
          <w:marTop w:val="0"/>
          <w:marBottom w:val="0"/>
          <w:divBdr>
            <w:top w:val="none" w:sz="0" w:space="0" w:color="auto"/>
            <w:left w:val="none" w:sz="0" w:space="0" w:color="auto"/>
            <w:bottom w:val="none" w:sz="0" w:space="0" w:color="auto"/>
            <w:right w:val="none" w:sz="0" w:space="0" w:color="auto"/>
          </w:divBdr>
        </w:div>
        <w:div w:id="1629622857">
          <w:marLeft w:val="0"/>
          <w:marRight w:val="0"/>
          <w:marTop w:val="0"/>
          <w:marBottom w:val="0"/>
          <w:divBdr>
            <w:top w:val="none" w:sz="0" w:space="0" w:color="auto"/>
            <w:left w:val="none" w:sz="0" w:space="0" w:color="auto"/>
            <w:bottom w:val="none" w:sz="0" w:space="0" w:color="auto"/>
            <w:right w:val="none" w:sz="0" w:space="0" w:color="auto"/>
          </w:divBdr>
        </w:div>
        <w:div w:id="154882004">
          <w:marLeft w:val="0"/>
          <w:marRight w:val="0"/>
          <w:marTop w:val="0"/>
          <w:marBottom w:val="0"/>
          <w:divBdr>
            <w:top w:val="none" w:sz="0" w:space="0" w:color="auto"/>
            <w:left w:val="none" w:sz="0" w:space="0" w:color="auto"/>
            <w:bottom w:val="none" w:sz="0" w:space="0" w:color="auto"/>
            <w:right w:val="none" w:sz="0" w:space="0" w:color="auto"/>
          </w:divBdr>
        </w:div>
        <w:div w:id="520515888">
          <w:marLeft w:val="0"/>
          <w:marRight w:val="0"/>
          <w:marTop w:val="0"/>
          <w:marBottom w:val="0"/>
          <w:divBdr>
            <w:top w:val="none" w:sz="0" w:space="0" w:color="auto"/>
            <w:left w:val="none" w:sz="0" w:space="0" w:color="auto"/>
            <w:bottom w:val="none" w:sz="0" w:space="0" w:color="auto"/>
            <w:right w:val="none" w:sz="0" w:space="0" w:color="auto"/>
          </w:divBdr>
        </w:div>
        <w:div w:id="1786733371">
          <w:marLeft w:val="0"/>
          <w:marRight w:val="0"/>
          <w:marTop w:val="0"/>
          <w:marBottom w:val="0"/>
          <w:divBdr>
            <w:top w:val="none" w:sz="0" w:space="0" w:color="auto"/>
            <w:left w:val="none" w:sz="0" w:space="0" w:color="auto"/>
            <w:bottom w:val="none" w:sz="0" w:space="0" w:color="auto"/>
            <w:right w:val="none" w:sz="0" w:space="0" w:color="auto"/>
          </w:divBdr>
        </w:div>
        <w:div w:id="81027935">
          <w:marLeft w:val="0"/>
          <w:marRight w:val="0"/>
          <w:marTop w:val="0"/>
          <w:marBottom w:val="0"/>
          <w:divBdr>
            <w:top w:val="none" w:sz="0" w:space="0" w:color="auto"/>
            <w:left w:val="none" w:sz="0" w:space="0" w:color="auto"/>
            <w:bottom w:val="none" w:sz="0" w:space="0" w:color="auto"/>
            <w:right w:val="none" w:sz="0" w:space="0" w:color="auto"/>
          </w:divBdr>
        </w:div>
        <w:div w:id="1692604001">
          <w:marLeft w:val="0"/>
          <w:marRight w:val="0"/>
          <w:marTop w:val="0"/>
          <w:marBottom w:val="0"/>
          <w:divBdr>
            <w:top w:val="none" w:sz="0" w:space="0" w:color="auto"/>
            <w:left w:val="none" w:sz="0" w:space="0" w:color="auto"/>
            <w:bottom w:val="none" w:sz="0" w:space="0" w:color="auto"/>
            <w:right w:val="none" w:sz="0" w:space="0" w:color="auto"/>
          </w:divBdr>
        </w:div>
        <w:div w:id="160898142">
          <w:marLeft w:val="0"/>
          <w:marRight w:val="0"/>
          <w:marTop w:val="0"/>
          <w:marBottom w:val="0"/>
          <w:divBdr>
            <w:top w:val="none" w:sz="0" w:space="0" w:color="auto"/>
            <w:left w:val="none" w:sz="0" w:space="0" w:color="auto"/>
            <w:bottom w:val="none" w:sz="0" w:space="0" w:color="auto"/>
            <w:right w:val="none" w:sz="0" w:space="0" w:color="auto"/>
          </w:divBdr>
        </w:div>
        <w:div w:id="1544752306">
          <w:marLeft w:val="0"/>
          <w:marRight w:val="0"/>
          <w:marTop w:val="0"/>
          <w:marBottom w:val="0"/>
          <w:divBdr>
            <w:top w:val="none" w:sz="0" w:space="0" w:color="auto"/>
            <w:left w:val="none" w:sz="0" w:space="0" w:color="auto"/>
            <w:bottom w:val="none" w:sz="0" w:space="0" w:color="auto"/>
            <w:right w:val="none" w:sz="0" w:space="0" w:color="auto"/>
          </w:divBdr>
        </w:div>
        <w:div w:id="317003179">
          <w:marLeft w:val="0"/>
          <w:marRight w:val="0"/>
          <w:marTop w:val="0"/>
          <w:marBottom w:val="0"/>
          <w:divBdr>
            <w:top w:val="none" w:sz="0" w:space="0" w:color="auto"/>
            <w:left w:val="none" w:sz="0" w:space="0" w:color="auto"/>
            <w:bottom w:val="none" w:sz="0" w:space="0" w:color="auto"/>
            <w:right w:val="none" w:sz="0" w:space="0" w:color="auto"/>
          </w:divBdr>
        </w:div>
        <w:div w:id="1520503866">
          <w:marLeft w:val="0"/>
          <w:marRight w:val="0"/>
          <w:marTop w:val="0"/>
          <w:marBottom w:val="0"/>
          <w:divBdr>
            <w:top w:val="none" w:sz="0" w:space="0" w:color="auto"/>
            <w:left w:val="none" w:sz="0" w:space="0" w:color="auto"/>
            <w:bottom w:val="none" w:sz="0" w:space="0" w:color="auto"/>
            <w:right w:val="none" w:sz="0" w:space="0" w:color="auto"/>
          </w:divBdr>
        </w:div>
        <w:div w:id="271134092">
          <w:marLeft w:val="0"/>
          <w:marRight w:val="0"/>
          <w:marTop w:val="0"/>
          <w:marBottom w:val="0"/>
          <w:divBdr>
            <w:top w:val="none" w:sz="0" w:space="0" w:color="auto"/>
            <w:left w:val="none" w:sz="0" w:space="0" w:color="auto"/>
            <w:bottom w:val="none" w:sz="0" w:space="0" w:color="auto"/>
            <w:right w:val="none" w:sz="0" w:space="0" w:color="auto"/>
          </w:divBdr>
        </w:div>
        <w:div w:id="1642803255">
          <w:marLeft w:val="0"/>
          <w:marRight w:val="0"/>
          <w:marTop w:val="0"/>
          <w:marBottom w:val="0"/>
          <w:divBdr>
            <w:top w:val="none" w:sz="0" w:space="0" w:color="auto"/>
            <w:left w:val="none" w:sz="0" w:space="0" w:color="auto"/>
            <w:bottom w:val="none" w:sz="0" w:space="0" w:color="auto"/>
            <w:right w:val="none" w:sz="0" w:space="0" w:color="auto"/>
          </w:divBdr>
        </w:div>
        <w:div w:id="1014697276">
          <w:marLeft w:val="0"/>
          <w:marRight w:val="0"/>
          <w:marTop w:val="0"/>
          <w:marBottom w:val="0"/>
          <w:divBdr>
            <w:top w:val="none" w:sz="0" w:space="0" w:color="auto"/>
            <w:left w:val="none" w:sz="0" w:space="0" w:color="auto"/>
            <w:bottom w:val="none" w:sz="0" w:space="0" w:color="auto"/>
            <w:right w:val="none" w:sz="0" w:space="0" w:color="auto"/>
          </w:divBdr>
        </w:div>
        <w:div w:id="963803490">
          <w:marLeft w:val="0"/>
          <w:marRight w:val="0"/>
          <w:marTop w:val="0"/>
          <w:marBottom w:val="0"/>
          <w:divBdr>
            <w:top w:val="none" w:sz="0" w:space="0" w:color="auto"/>
            <w:left w:val="none" w:sz="0" w:space="0" w:color="auto"/>
            <w:bottom w:val="none" w:sz="0" w:space="0" w:color="auto"/>
            <w:right w:val="none" w:sz="0" w:space="0" w:color="auto"/>
          </w:divBdr>
        </w:div>
        <w:div w:id="1315262744">
          <w:marLeft w:val="0"/>
          <w:marRight w:val="0"/>
          <w:marTop w:val="0"/>
          <w:marBottom w:val="0"/>
          <w:divBdr>
            <w:top w:val="none" w:sz="0" w:space="0" w:color="auto"/>
            <w:left w:val="none" w:sz="0" w:space="0" w:color="auto"/>
            <w:bottom w:val="none" w:sz="0" w:space="0" w:color="auto"/>
            <w:right w:val="none" w:sz="0" w:space="0" w:color="auto"/>
          </w:divBdr>
        </w:div>
        <w:div w:id="595987799">
          <w:marLeft w:val="0"/>
          <w:marRight w:val="0"/>
          <w:marTop w:val="0"/>
          <w:marBottom w:val="0"/>
          <w:divBdr>
            <w:top w:val="none" w:sz="0" w:space="0" w:color="auto"/>
            <w:left w:val="none" w:sz="0" w:space="0" w:color="auto"/>
            <w:bottom w:val="none" w:sz="0" w:space="0" w:color="auto"/>
            <w:right w:val="none" w:sz="0" w:space="0" w:color="auto"/>
          </w:divBdr>
        </w:div>
        <w:div w:id="1361513927">
          <w:marLeft w:val="0"/>
          <w:marRight w:val="0"/>
          <w:marTop w:val="0"/>
          <w:marBottom w:val="0"/>
          <w:divBdr>
            <w:top w:val="none" w:sz="0" w:space="0" w:color="auto"/>
            <w:left w:val="none" w:sz="0" w:space="0" w:color="auto"/>
            <w:bottom w:val="none" w:sz="0" w:space="0" w:color="auto"/>
            <w:right w:val="none" w:sz="0" w:space="0" w:color="auto"/>
          </w:divBdr>
        </w:div>
        <w:div w:id="546188402">
          <w:marLeft w:val="0"/>
          <w:marRight w:val="0"/>
          <w:marTop w:val="0"/>
          <w:marBottom w:val="0"/>
          <w:divBdr>
            <w:top w:val="none" w:sz="0" w:space="0" w:color="auto"/>
            <w:left w:val="none" w:sz="0" w:space="0" w:color="auto"/>
            <w:bottom w:val="none" w:sz="0" w:space="0" w:color="auto"/>
            <w:right w:val="none" w:sz="0" w:space="0" w:color="auto"/>
          </w:divBdr>
        </w:div>
        <w:div w:id="605622552">
          <w:marLeft w:val="0"/>
          <w:marRight w:val="0"/>
          <w:marTop w:val="0"/>
          <w:marBottom w:val="0"/>
          <w:divBdr>
            <w:top w:val="none" w:sz="0" w:space="0" w:color="auto"/>
            <w:left w:val="none" w:sz="0" w:space="0" w:color="auto"/>
            <w:bottom w:val="none" w:sz="0" w:space="0" w:color="auto"/>
            <w:right w:val="none" w:sz="0" w:space="0" w:color="auto"/>
          </w:divBdr>
        </w:div>
        <w:div w:id="1621491761">
          <w:marLeft w:val="0"/>
          <w:marRight w:val="0"/>
          <w:marTop w:val="0"/>
          <w:marBottom w:val="0"/>
          <w:divBdr>
            <w:top w:val="none" w:sz="0" w:space="0" w:color="auto"/>
            <w:left w:val="none" w:sz="0" w:space="0" w:color="auto"/>
            <w:bottom w:val="none" w:sz="0" w:space="0" w:color="auto"/>
            <w:right w:val="none" w:sz="0" w:space="0" w:color="auto"/>
          </w:divBdr>
        </w:div>
        <w:div w:id="1338995219">
          <w:marLeft w:val="0"/>
          <w:marRight w:val="0"/>
          <w:marTop w:val="0"/>
          <w:marBottom w:val="0"/>
          <w:divBdr>
            <w:top w:val="none" w:sz="0" w:space="0" w:color="auto"/>
            <w:left w:val="none" w:sz="0" w:space="0" w:color="auto"/>
            <w:bottom w:val="none" w:sz="0" w:space="0" w:color="auto"/>
            <w:right w:val="none" w:sz="0" w:space="0" w:color="auto"/>
          </w:divBdr>
        </w:div>
        <w:div w:id="1901210157">
          <w:marLeft w:val="0"/>
          <w:marRight w:val="0"/>
          <w:marTop w:val="0"/>
          <w:marBottom w:val="0"/>
          <w:divBdr>
            <w:top w:val="none" w:sz="0" w:space="0" w:color="auto"/>
            <w:left w:val="none" w:sz="0" w:space="0" w:color="auto"/>
            <w:bottom w:val="none" w:sz="0" w:space="0" w:color="auto"/>
            <w:right w:val="none" w:sz="0" w:space="0" w:color="auto"/>
          </w:divBdr>
        </w:div>
        <w:div w:id="278879553">
          <w:marLeft w:val="0"/>
          <w:marRight w:val="0"/>
          <w:marTop w:val="0"/>
          <w:marBottom w:val="0"/>
          <w:divBdr>
            <w:top w:val="none" w:sz="0" w:space="0" w:color="auto"/>
            <w:left w:val="none" w:sz="0" w:space="0" w:color="auto"/>
            <w:bottom w:val="none" w:sz="0" w:space="0" w:color="auto"/>
            <w:right w:val="none" w:sz="0" w:space="0" w:color="auto"/>
          </w:divBdr>
        </w:div>
        <w:div w:id="413163248">
          <w:marLeft w:val="0"/>
          <w:marRight w:val="0"/>
          <w:marTop w:val="0"/>
          <w:marBottom w:val="0"/>
          <w:divBdr>
            <w:top w:val="none" w:sz="0" w:space="0" w:color="auto"/>
            <w:left w:val="none" w:sz="0" w:space="0" w:color="auto"/>
            <w:bottom w:val="none" w:sz="0" w:space="0" w:color="auto"/>
            <w:right w:val="none" w:sz="0" w:space="0" w:color="auto"/>
          </w:divBdr>
        </w:div>
        <w:div w:id="954336576">
          <w:marLeft w:val="0"/>
          <w:marRight w:val="0"/>
          <w:marTop w:val="0"/>
          <w:marBottom w:val="0"/>
          <w:divBdr>
            <w:top w:val="none" w:sz="0" w:space="0" w:color="auto"/>
            <w:left w:val="none" w:sz="0" w:space="0" w:color="auto"/>
            <w:bottom w:val="none" w:sz="0" w:space="0" w:color="auto"/>
            <w:right w:val="none" w:sz="0" w:space="0" w:color="auto"/>
          </w:divBdr>
        </w:div>
        <w:div w:id="1867985559">
          <w:marLeft w:val="0"/>
          <w:marRight w:val="0"/>
          <w:marTop w:val="0"/>
          <w:marBottom w:val="0"/>
          <w:divBdr>
            <w:top w:val="none" w:sz="0" w:space="0" w:color="auto"/>
            <w:left w:val="none" w:sz="0" w:space="0" w:color="auto"/>
            <w:bottom w:val="none" w:sz="0" w:space="0" w:color="auto"/>
            <w:right w:val="none" w:sz="0" w:space="0" w:color="auto"/>
          </w:divBdr>
        </w:div>
        <w:div w:id="1418474470">
          <w:marLeft w:val="0"/>
          <w:marRight w:val="0"/>
          <w:marTop w:val="0"/>
          <w:marBottom w:val="0"/>
          <w:divBdr>
            <w:top w:val="none" w:sz="0" w:space="0" w:color="auto"/>
            <w:left w:val="none" w:sz="0" w:space="0" w:color="auto"/>
            <w:bottom w:val="none" w:sz="0" w:space="0" w:color="auto"/>
            <w:right w:val="none" w:sz="0" w:space="0" w:color="auto"/>
          </w:divBdr>
        </w:div>
        <w:div w:id="601232129">
          <w:marLeft w:val="0"/>
          <w:marRight w:val="0"/>
          <w:marTop w:val="0"/>
          <w:marBottom w:val="0"/>
          <w:divBdr>
            <w:top w:val="none" w:sz="0" w:space="0" w:color="auto"/>
            <w:left w:val="none" w:sz="0" w:space="0" w:color="auto"/>
            <w:bottom w:val="none" w:sz="0" w:space="0" w:color="auto"/>
            <w:right w:val="none" w:sz="0" w:space="0" w:color="auto"/>
          </w:divBdr>
        </w:div>
        <w:div w:id="264307335">
          <w:marLeft w:val="0"/>
          <w:marRight w:val="0"/>
          <w:marTop w:val="0"/>
          <w:marBottom w:val="0"/>
          <w:divBdr>
            <w:top w:val="none" w:sz="0" w:space="0" w:color="auto"/>
            <w:left w:val="none" w:sz="0" w:space="0" w:color="auto"/>
            <w:bottom w:val="none" w:sz="0" w:space="0" w:color="auto"/>
            <w:right w:val="none" w:sz="0" w:space="0" w:color="auto"/>
          </w:divBdr>
        </w:div>
        <w:div w:id="2060282904">
          <w:marLeft w:val="0"/>
          <w:marRight w:val="0"/>
          <w:marTop w:val="0"/>
          <w:marBottom w:val="0"/>
          <w:divBdr>
            <w:top w:val="none" w:sz="0" w:space="0" w:color="auto"/>
            <w:left w:val="none" w:sz="0" w:space="0" w:color="auto"/>
            <w:bottom w:val="none" w:sz="0" w:space="0" w:color="auto"/>
            <w:right w:val="none" w:sz="0" w:space="0" w:color="auto"/>
          </w:divBdr>
        </w:div>
        <w:div w:id="106313003">
          <w:marLeft w:val="0"/>
          <w:marRight w:val="0"/>
          <w:marTop w:val="0"/>
          <w:marBottom w:val="0"/>
          <w:divBdr>
            <w:top w:val="none" w:sz="0" w:space="0" w:color="auto"/>
            <w:left w:val="none" w:sz="0" w:space="0" w:color="auto"/>
            <w:bottom w:val="none" w:sz="0" w:space="0" w:color="auto"/>
            <w:right w:val="none" w:sz="0" w:space="0" w:color="auto"/>
          </w:divBdr>
        </w:div>
        <w:div w:id="1392464345">
          <w:marLeft w:val="0"/>
          <w:marRight w:val="0"/>
          <w:marTop w:val="0"/>
          <w:marBottom w:val="0"/>
          <w:divBdr>
            <w:top w:val="none" w:sz="0" w:space="0" w:color="auto"/>
            <w:left w:val="none" w:sz="0" w:space="0" w:color="auto"/>
            <w:bottom w:val="none" w:sz="0" w:space="0" w:color="auto"/>
            <w:right w:val="none" w:sz="0" w:space="0" w:color="auto"/>
          </w:divBdr>
        </w:div>
        <w:div w:id="67846635">
          <w:marLeft w:val="0"/>
          <w:marRight w:val="0"/>
          <w:marTop w:val="0"/>
          <w:marBottom w:val="0"/>
          <w:divBdr>
            <w:top w:val="none" w:sz="0" w:space="0" w:color="auto"/>
            <w:left w:val="none" w:sz="0" w:space="0" w:color="auto"/>
            <w:bottom w:val="none" w:sz="0" w:space="0" w:color="auto"/>
            <w:right w:val="none" w:sz="0" w:space="0" w:color="auto"/>
          </w:divBdr>
        </w:div>
        <w:div w:id="1763842865">
          <w:marLeft w:val="0"/>
          <w:marRight w:val="0"/>
          <w:marTop w:val="0"/>
          <w:marBottom w:val="0"/>
          <w:divBdr>
            <w:top w:val="none" w:sz="0" w:space="0" w:color="auto"/>
            <w:left w:val="none" w:sz="0" w:space="0" w:color="auto"/>
            <w:bottom w:val="none" w:sz="0" w:space="0" w:color="auto"/>
            <w:right w:val="none" w:sz="0" w:space="0" w:color="auto"/>
          </w:divBdr>
        </w:div>
        <w:div w:id="1159734195">
          <w:marLeft w:val="0"/>
          <w:marRight w:val="0"/>
          <w:marTop w:val="0"/>
          <w:marBottom w:val="0"/>
          <w:divBdr>
            <w:top w:val="none" w:sz="0" w:space="0" w:color="auto"/>
            <w:left w:val="none" w:sz="0" w:space="0" w:color="auto"/>
            <w:bottom w:val="none" w:sz="0" w:space="0" w:color="auto"/>
            <w:right w:val="none" w:sz="0" w:space="0" w:color="auto"/>
          </w:divBdr>
        </w:div>
        <w:div w:id="379521882">
          <w:marLeft w:val="0"/>
          <w:marRight w:val="0"/>
          <w:marTop w:val="0"/>
          <w:marBottom w:val="0"/>
          <w:divBdr>
            <w:top w:val="none" w:sz="0" w:space="0" w:color="auto"/>
            <w:left w:val="none" w:sz="0" w:space="0" w:color="auto"/>
            <w:bottom w:val="none" w:sz="0" w:space="0" w:color="auto"/>
            <w:right w:val="none" w:sz="0" w:space="0" w:color="auto"/>
          </w:divBdr>
        </w:div>
        <w:div w:id="2060932742">
          <w:marLeft w:val="0"/>
          <w:marRight w:val="0"/>
          <w:marTop w:val="0"/>
          <w:marBottom w:val="0"/>
          <w:divBdr>
            <w:top w:val="none" w:sz="0" w:space="0" w:color="auto"/>
            <w:left w:val="none" w:sz="0" w:space="0" w:color="auto"/>
            <w:bottom w:val="none" w:sz="0" w:space="0" w:color="auto"/>
            <w:right w:val="none" w:sz="0" w:space="0" w:color="auto"/>
          </w:divBdr>
        </w:div>
        <w:div w:id="1697652432">
          <w:marLeft w:val="0"/>
          <w:marRight w:val="0"/>
          <w:marTop w:val="0"/>
          <w:marBottom w:val="0"/>
          <w:divBdr>
            <w:top w:val="none" w:sz="0" w:space="0" w:color="auto"/>
            <w:left w:val="none" w:sz="0" w:space="0" w:color="auto"/>
            <w:bottom w:val="none" w:sz="0" w:space="0" w:color="auto"/>
            <w:right w:val="none" w:sz="0" w:space="0" w:color="auto"/>
          </w:divBdr>
        </w:div>
        <w:div w:id="340083763">
          <w:marLeft w:val="0"/>
          <w:marRight w:val="0"/>
          <w:marTop w:val="0"/>
          <w:marBottom w:val="0"/>
          <w:divBdr>
            <w:top w:val="none" w:sz="0" w:space="0" w:color="auto"/>
            <w:left w:val="none" w:sz="0" w:space="0" w:color="auto"/>
            <w:bottom w:val="none" w:sz="0" w:space="0" w:color="auto"/>
            <w:right w:val="none" w:sz="0" w:space="0" w:color="auto"/>
          </w:divBdr>
        </w:div>
        <w:div w:id="1702315053">
          <w:marLeft w:val="0"/>
          <w:marRight w:val="0"/>
          <w:marTop w:val="0"/>
          <w:marBottom w:val="0"/>
          <w:divBdr>
            <w:top w:val="none" w:sz="0" w:space="0" w:color="auto"/>
            <w:left w:val="none" w:sz="0" w:space="0" w:color="auto"/>
            <w:bottom w:val="none" w:sz="0" w:space="0" w:color="auto"/>
            <w:right w:val="none" w:sz="0" w:space="0" w:color="auto"/>
          </w:divBdr>
        </w:div>
        <w:div w:id="265967710">
          <w:marLeft w:val="0"/>
          <w:marRight w:val="0"/>
          <w:marTop w:val="0"/>
          <w:marBottom w:val="0"/>
          <w:divBdr>
            <w:top w:val="none" w:sz="0" w:space="0" w:color="auto"/>
            <w:left w:val="none" w:sz="0" w:space="0" w:color="auto"/>
            <w:bottom w:val="none" w:sz="0" w:space="0" w:color="auto"/>
            <w:right w:val="none" w:sz="0" w:space="0" w:color="auto"/>
          </w:divBdr>
        </w:div>
        <w:div w:id="715396059">
          <w:marLeft w:val="0"/>
          <w:marRight w:val="0"/>
          <w:marTop w:val="0"/>
          <w:marBottom w:val="0"/>
          <w:divBdr>
            <w:top w:val="none" w:sz="0" w:space="0" w:color="auto"/>
            <w:left w:val="none" w:sz="0" w:space="0" w:color="auto"/>
            <w:bottom w:val="none" w:sz="0" w:space="0" w:color="auto"/>
            <w:right w:val="none" w:sz="0" w:space="0" w:color="auto"/>
          </w:divBdr>
        </w:div>
        <w:div w:id="1168254550">
          <w:marLeft w:val="0"/>
          <w:marRight w:val="0"/>
          <w:marTop w:val="0"/>
          <w:marBottom w:val="0"/>
          <w:divBdr>
            <w:top w:val="none" w:sz="0" w:space="0" w:color="auto"/>
            <w:left w:val="none" w:sz="0" w:space="0" w:color="auto"/>
            <w:bottom w:val="none" w:sz="0" w:space="0" w:color="auto"/>
            <w:right w:val="none" w:sz="0" w:space="0" w:color="auto"/>
          </w:divBdr>
        </w:div>
        <w:div w:id="1382942868">
          <w:marLeft w:val="0"/>
          <w:marRight w:val="0"/>
          <w:marTop w:val="0"/>
          <w:marBottom w:val="0"/>
          <w:divBdr>
            <w:top w:val="none" w:sz="0" w:space="0" w:color="auto"/>
            <w:left w:val="none" w:sz="0" w:space="0" w:color="auto"/>
            <w:bottom w:val="none" w:sz="0" w:space="0" w:color="auto"/>
            <w:right w:val="none" w:sz="0" w:space="0" w:color="auto"/>
          </w:divBdr>
        </w:div>
      </w:divsChild>
    </w:div>
    <w:div w:id="1580211133">
      <w:bodyDiv w:val="1"/>
      <w:marLeft w:val="0"/>
      <w:marRight w:val="0"/>
      <w:marTop w:val="0"/>
      <w:marBottom w:val="0"/>
      <w:divBdr>
        <w:top w:val="none" w:sz="0" w:space="0" w:color="auto"/>
        <w:left w:val="none" w:sz="0" w:space="0" w:color="auto"/>
        <w:bottom w:val="none" w:sz="0" w:space="0" w:color="auto"/>
        <w:right w:val="none" w:sz="0" w:space="0" w:color="auto"/>
      </w:divBdr>
      <w:divsChild>
        <w:div w:id="2064254415">
          <w:marLeft w:val="0"/>
          <w:marRight w:val="0"/>
          <w:marTop w:val="0"/>
          <w:marBottom w:val="0"/>
          <w:divBdr>
            <w:top w:val="none" w:sz="0" w:space="0" w:color="auto"/>
            <w:left w:val="none" w:sz="0" w:space="0" w:color="auto"/>
            <w:bottom w:val="none" w:sz="0" w:space="0" w:color="auto"/>
            <w:right w:val="none" w:sz="0" w:space="0" w:color="auto"/>
          </w:divBdr>
        </w:div>
        <w:div w:id="1848010893">
          <w:marLeft w:val="0"/>
          <w:marRight w:val="0"/>
          <w:marTop w:val="0"/>
          <w:marBottom w:val="0"/>
          <w:divBdr>
            <w:top w:val="none" w:sz="0" w:space="0" w:color="auto"/>
            <w:left w:val="none" w:sz="0" w:space="0" w:color="auto"/>
            <w:bottom w:val="none" w:sz="0" w:space="0" w:color="auto"/>
            <w:right w:val="none" w:sz="0" w:space="0" w:color="auto"/>
          </w:divBdr>
        </w:div>
        <w:div w:id="462427345">
          <w:marLeft w:val="0"/>
          <w:marRight w:val="0"/>
          <w:marTop w:val="0"/>
          <w:marBottom w:val="0"/>
          <w:divBdr>
            <w:top w:val="none" w:sz="0" w:space="0" w:color="auto"/>
            <w:left w:val="none" w:sz="0" w:space="0" w:color="auto"/>
            <w:bottom w:val="none" w:sz="0" w:space="0" w:color="auto"/>
            <w:right w:val="none" w:sz="0" w:space="0" w:color="auto"/>
          </w:divBdr>
        </w:div>
        <w:div w:id="318848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tackoverflow.com/questions/20957891/android-why-is-this-button-satying-as-null-when-assigning-its-value-based-off-f" TargetMode="External"/><Relationship Id="rId26" Type="http://schemas.openxmlformats.org/officeDocument/2006/relationships/hyperlink" Target="http://forums.asp.net/t/1952508.aspx?Draw+lines+between+markers+on+Google+Map+" TargetMode="External"/><Relationship Id="rId3" Type="http://schemas.openxmlformats.org/officeDocument/2006/relationships/styles" Target="styles.xml"/><Relationship Id="rId21" Type="http://schemas.openxmlformats.org/officeDocument/2006/relationships/hyperlink" Target="http://stackoverflow.com/questions/21316366/android-how-can-i-update-a-view-element-from-a-private-inner-class-which-is-an" TargetMode="Externa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yperlink" Target="http://www.iconarchive.com/show/plump-icons-by-zerode/Help-Support-icon.html" TargetMode="External"/><Relationship Id="rId25" Type="http://schemas.openxmlformats.org/officeDocument/2006/relationships/hyperlink" Target="http://github.com/cs22120/server/upload.php" TargetMode="External"/><Relationship Id="rId2" Type="http://schemas.openxmlformats.org/officeDocument/2006/relationships/numbering" Target="numbering.xml"/><Relationship Id="rId16" Type="http://schemas.openxmlformats.org/officeDocument/2006/relationships/hyperlink" Target="http://24p.com/wordpress/index.php?cat=5&amp;paged=3" TargetMode="External"/><Relationship Id="rId20" Type="http://schemas.openxmlformats.org/officeDocument/2006/relationships/hyperlink" Target="http://developer.android.com/training/camera/photobasics.html"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mobile.cs.fsu.edu/converting-images-to-json-objects/"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tackoverflow.com/q/14926005/2942536"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tackoverflow.com/a/15757944/2942536"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http://stackoverflow.com/questions/21319364/android-how-to-stop-my-timer-correctly-display-the-hhmmss-they-carry-on-counti" TargetMode="External"/><Relationship Id="rId27" Type="http://schemas.openxmlformats.org/officeDocument/2006/relationships/hyperlink" Target="https://developers.google.com/maps/articles/phpsqlajax_v3"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ppData\Local\Temp\Rar$DIa0.589\projec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1546CFB3438430C9D086881A468E8B5"/>
        <w:category>
          <w:name w:val="General"/>
          <w:gallery w:val="placeholder"/>
        </w:category>
        <w:types>
          <w:type w:val="bbPlcHdr"/>
        </w:types>
        <w:behaviors>
          <w:behavior w:val="content"/>
        </w:behaviors>
        <w:guid w:val="{5D700EF7-8AB0-44A9-8208-FC52DF72BDB3}"/>
      </w:docPartPr>
      <w:docPartBody>
        <w:p w:rsidR="00E75B72" w:rsidRDefault="009D3C64">
          <w:pPr>
            <w:pStyle w:val="21546CFB3438430C9D086881A468E8B5"/>
          </w:pPr>
          <w:r w:rsidRPr="000B259F">
            <w:rPr>
              <w:rStyle w:val="PlaceholderText"/>
            </w:rPr>
            <w:t>[Title]</w:t>
          </w:r>
        </w:p>
      </w:docPartBody>
    </w:docPart>
    <w:docPart>
      <w:docPartPr>
        <w:name w:val="D00FD44FE4174F4389F750F42DC54802"/>
        <w:category>
          <w:name w:val="General"/>
          <w:gallery w:val="placeholder"/>
        </w:category>
        <w:types>
          <w:type w:val="bbPlcHdr"/>
        </w:types>
        <w:behaviors>
          <w:behavior w:val="content"/>
        </w:behaviors>
        <w:guid w:val="{46073229-44C2-4102-A8A8-4D883DA96F35}"/>
      </w:docPartPr>
      <w:docPartBody>
        <w:p w:rsidR="00E75B72" w:rsidRDefault="009D3C64">
          <w:pPr>
            <w:pStyle w:val="D00FD44FE4174F4389F750F42DC54802"/>
          </w:pPr>
          <w:r w:rsidRPr="000B259F">
            <w:rPr>
              <w:rStyle w:val="PlaceholderText"/>
            </w:rPr>
            <w:t>[Subject]</w:t>
          </w:r>
        </w:p>
      </w:docPartBody>
    </w:docPart>
    <w:docPart>
      <w:docPartPr>
        <w:name w:val="6BEF660AAA29450C8ADBEAA82EBB4752"/>
        <w:category>
          <w:name w:val="General"/>
          <w:gallery w:val="placeholder"/>
        </w:category>
        <w:types>
          <w:type w:val="bbPlcHdr"/>
        </w:types>
        <w:behaviors>
          <w:behavior w:val="content"/>
        </w:behaviors>
        <w:guid w:val="{E43A8726-D94C-448E-93A7-C5E2E45796F5}"/>
      </w:docPartPr>
      <w:docPartBody>
        <w:p w:rsidR="00E75B72" w:rsidRDefault="009D3C64">
          <w:pPr>
            <w:pStyle w:val="6BEF660AAA29450C8ADBEAA82EBB4752"/>
          </w:pPr>
          <w:r w:rsidRPr="000B259F">
            <w:rPr>
              <w:rStyle w:val="PlaceholderText"/>
            </w:rPr>
            <w:t>[Author]</w:t>
          </w:r>
        </w:p>
      </w:docPartBody>
    </w:docPart>
    <w:docPart>
      <w:docPartPr>
        <w:name w:val="3CE98E62649545FABB7692F269873451"/>
        <w:category>
          <w:name w:val="General"/>
          <w:gallery w:val="placeholder"/>
        </w:category>
        <w:types>
          <w:type w:val="bbPlcHdr"/>
        </w:types>
        <w:behaviors>
          <w:behavior w:val="content"/>
        </w:behaviors>
        <w:guid w:val="{413E4486-432F-49C1-9243-43862B26FDE8}"/>
      </w:docPartPr>
      <w:docPartBody>
        <w:p w:rsidR="00E75B72" w:rsidRDefault="009D3C64">
          <w:pPr>
            <w:pStyle w:val="3CE98E62649545FABB7692F269873451"/>
          </w:pPr>
          <w:r w:rsidRPr="000B259F">
            <w:rPr>
              <w:rStyle w:val="PlaceholderText"/>
            </w:rPr>
            <w:t>[Keywords]</w:t>
          </w:r>
        </w:p>
      </w:docPartBody>
    </w:docPart>
    <w:docPart>
      <w:docPartPr>
        <w:name w:val="52DD97D5BC7A41A2A7EDDB5D2C11CEA0"/>
        <w:category>
          <w:name w:val="General"/>
          <w:gallery w:val="placeholder"/>
        </w:category>
        <w:types>
          <w:type w:val="bbPlcHdr"/>
        </w:types>
        <w:behaviors>
          <w:behavior w:val="content"/>
        </w:behaviors>
        <w:guid w:val="{B44E76A4-F511-4E40-909A-A6BF3AB41245}"/>
      </w:docPartPr>
      <w:docPartBody>
        <w:p w:rsidR="00E75B72" w:rsidRDefault="009D3C64">
          <w:pPr>
            <w:pStyle w:val="52DD97D5BC7A41A2A7EDDB5D2C11CEA0"/>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C64"/>
    <w:rsid w:val="00024C81"/>
    <w:rsid w:val="001A51AC"/>
    <w:rsid w:val="006F7416"/>
    <w:rsid w:val="008A5094"/>
    <w:rsid w:val="008A5267"/>
    <w:rsid w:val="009D3C64"/>
    <w:rsid w:val="00AD7FEC"/>
    <w:rsid w:val="00B3191F"/>
    <w:rsid w:val="00B52391"/>
    <w:rsid w:val="00B55572"/>
    <w:rsid w:val="00B828F2"/>
    <w:rsid w:val="00BA2314"/>
    <w:rsid w:val="00C1717A"/>
    <w:rsid w:val="00CA1393"/>
    <w:rsid w:val="00E75B72"/>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7FEC"/>
    <w:rPr>
      <w:color w:val="808080"/>
    </w:rPr>
  </w:style>
  <w:style w:type="paragraph" w:customStyle="1" w:styleId="21546CFB3438430C9D086881A468E8B5">
    <w:name w:val="21546CFB3438430C9D086881A468E8B5"/>
  </w:style>
  <w:style w:type="paragraph" w:customStyle="1" w:styleId="D00FD44FE4174F4389F750F42DC54802">
    <w:name w:val="D00FD44FE4174F4389F750F42DC54802"/>
  </w:style>
  <w:style w:type="paragraph" w:customStyle="1" w:styleId="6BEF660AAA29450C8ADBEAA82EBB4752">
    <w:name w:val="6BEF660AAA29450C8ADBEAA82EBB4752"/>
  </w:style>
  <w:style w:type="paragraph" w:customStyle="1" w:styleId="D70E662A9435433EB3CD1B1733CFB587">
    <w:name w:val="D70E662A9435433EB3CD1B1733CFB587"/>
  </w:style>
  <w:style w:type="paragraph" w:customStyle="1" w:styleId="3CE98E62649545FABB7692F269873451">
    <w:name w:val="3CE98E62649545FABB7692F269873451"/>
  </w:style>
  <w:style w:type="paragraph" w:customStyle="1" w:styleId="52DD97D5BC7A41A2A7EDDB5D2C11CEA0">
    <w:name w:val="52DD97D5BC7A41A2A7EDDB5D2C11CEA0"/>
  </w:style>
  <w:style w:type="paragraph" w:customStyle="1" w:styleId="BF0633791F794C35917EBA3AFFF1BA24">
    <w:name w:val="BF0633791F794C35917EBA3AFFF1BA24"/>
    <w:rsid w:val="00AD7FEC"/>
  </w:style>
  <w:style w:type="paragraph" w:customStyle="1" w:styleId="D92FB24670EA485DBB70E87AB78C3486">
    <w:name w:val="D92FB24670EA485DBB70E87AB78C3486"/>
    <w:rsid w:val="00AD7FEC"/>
  </w:style>
  <w:style w:type="paragraph" w:customStyle="1" w:styleId="E72A8B860DEE48B18EE1BECBF3F61C86">
    <w:name w:val="E72A8B860DEE48B18EE1BECBF3F61C86"/>
    <w:rsid w:val="00AD7FEC"/>
  </w:style>
  <w:style w:type="paragraph" w:customStyle="1" w:styleId="5A1D6229A14D4AE1A2642513DCEEA20A">
    <w:name w:val="5A1D6229A14D4AE1A2642513DCEEA20A"/>
    <w:rsid w:val="00AD7FEC"/>
  </w:style>
  <w:style w:type="paragraph" w:customStyle="1" w:styleId="4AE01F54CCE8470392F87B1AD005EC18">
    <w:name w:val="4AE01F54CCE8470392F87B1AD005EC18"/>
    <w:rsid w:val="00AD7FEC"/>
  </w:style>
  <w:style w:type="paragraph" w:customStyle="1" w:styleId="86F58B23398247B3B473D5CA573DB378">
    <w:name w:val="86F58B23398247B3B473D5CA573DB378"/>
    <w:rsid w:val="00AD7FE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7FEC"/>
    <w:rPr>
      <w:color w:val="808080"/>
    </w:rPr>
  </w:style>
  <w:style w:type="paragraph" w:customStyle="1" w:styleId="21546CFB3438430C9D086881A468E8B5">
    <w:name w:val="21546CFB3438430C9D086881A468E8B5"/>
  </w:style>
  <w:style w:type="paragraph" w:customStyle="1" w:styleId="D00FD44FE4174F4389F750F42DC54802">
    <w:name w:val="D00FD44FE4174F4389F750F42DC54802"/>
  </w:style>
  <w:style w:type="paragraph" w:customStyle="1" w:styleId="6BEF660AAA29450C8ADBEAA82EBB4752">
    <w:name w:val="6BEF660AAA29450C8ADBEAA82EBB4752"/>
  </w:style>
  <w:style w:type="paragraph" w:customStyle="1" w:styleId="D70E662A9435433EB3CD1B1733CFB587">
    <w:name w:val="D70E662A9435433EB3CD1B1733CFB587"/>
  </w:style>
  <w:style w:type="paragraph" w:customStyle="1" w:styleId="3CE98E62649545FABB7692F269873451">
    <w:name w:val="3CE98E62649545FABB7692F269873451"/>
  </w:style>
  <w:style w:type="paragraph" w:customStyle="1" w:styleId="52DD97D5BC7A41A2A7EDDB5D2C11CEA0">
    <w:name w:val="52DD97D5BC7A41A2A7EDDB5D2C11CEA0"/>
  </w:style>
  <w:style w:type="paragraph" w:customStyle="1" w:styleId="BF0633791F794C35917EBA3AFFF1BA24">
    <w:name w:val="BF0633791F794C35917EBA3AFFF1BA24"/>
    <w:rsid w:val="00AD7FEC"/>
  </w:style>
  <w:style w:type="paragraph" w:customStyle="1" w:styleId="D92FB24670EA485DBB70E87AB78C3486">
    <w:name w:val="D92FB24670EA485DBB70E87AB78C3486"/>
    <w:rsid w:val="00AD7FEC"/>
  </w:style>
  <w:style w:type="paragraph" w:customStyle="1" w:styleId="E72A8B860DEE48B18EE1BECBF3F61C86">
    <w:name w:val="E72A8B860DEE48B18EE1BECBF3F61C86"/>
    <w:rsid w:val="00AD7FEC"/>
  </w:style>
  <w:style w:type="paragraph" w:customStyle="1" w:styleId="5A1D6229A14D4AE1A2642513DCEEA20A">
    <w:name w:val="5A1D6229A14D4AE1A2642513DCEEA20A"/>
    <w:rsid w:val="00AD7FEC"/>
  </w:style>
  <w:style w:type="paragraph" w:customStyle="1" w:styleId="4AE01F54CCE8470392F87B1AD005EC18">
    <w:name w:val="4AE01F54CCE8470392F87B1AD005EC18"/>
    <w:rsid w:val="00AD7FEC"/>
  </w:style>
  <w:style w:type="paragraph" w:customStyle="1" w:styleId="86F58B23398247B3B473D5CA573DB378">
    <w:name w:val="86F58B23398247B3B473D5CA573DB378"/>
    <w:rsid w:val="00AD7F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1C302-9F52-468E-888C-5EB697857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project.dotx</Template>
  <TotalTime>0</TotalTime>
  <Pages>32</Pages>
  <Words>7420</Words>
  <Characters>42299</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UW Aberystwyth</Company>
  <LinksUpToDate>false</LinksUpToDate>
  <CharactersWithSpaces>49620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Design Specification</dc:subject>
  <dc:creator>Christopher Edwards;Douglas Gardner;Luke Horwood;Jostein Kristiansen;Ben Rainbow;Ashley Smith;James Woodside;Dillon Cuffe</dc:creator>
  <cp:keywords>0.4</cp:keywords>
  <cp:lastModifiedBy>Staff and Students at Aber Uni</cp:lastModifiedBy>
  <cp:revision>2</cp:revision>
  <cp:lastPrinted>2013-12-06T18:24:00Z</cp:lastPrinted>
  <dcterms:created xsi:type="dcterms:W3CDTF">2014-01-30T15:43:00Z</dcterms:created>
  <dcterms:modified xsi:type="dcterms:W3CDTF">2014-01-30T15:43:00Z</dcterms:modified>
  <cp:category>SE_N66_xxx_xx</cp:category>
  <cp:contentStatus>Released v1.1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